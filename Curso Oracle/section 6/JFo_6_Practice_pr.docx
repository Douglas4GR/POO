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09E9" w14:textId="77777777" w:rsidR="00B96B82" w:rsidRPr="004861E9" w:rsidRDefault="00B96B82" w:rsidP="00B96B82">
      <w:pPr>
        <w:pStyle w:val="OracleSansTitle"/>
        <w:rPr>
          <w:b/>
          <w:bCs/>
          <w:color w:val="4E3629" w:themeColor="text1"/>
        </w:rPr>
      </w:pPr>
      <w:r w:rsidRPr="004861E9">
        <w:rPr>
          <w:b/>
          <w:bCs/>
          <w:color w:val="4E3629" w:themeColor="text1"/>
        </w:rPr>
        <w:t xml:space="preserve">Java </w:t>
      </w:r>
      <w:proofErr w:type="spellStart"/>
      <w:r w:rsidRPr="004861E9">
        <w:rPr>
          <w:b/>
          <w:bCs/>
          <w:color w:val="4E3629" w:themeColor="text1"/>
        </w:rPr>
        <w:t>Foundations</w:t>
      </w:r>
      <w:proofErr w:type="spellEnd"/>
    </w:p>
    <w:p w14:paraId="5B7E6E2C" w14:textId="2FA75571" w:rsidR="00934870" w:rsidRPr="004861E9" w:rsidRDefault="00934870" w:rsidP="00934870">
      <w:pPr>
        <w:pStyle w:val="OracleSansTitle"/>
        <w:rPr>
          <w:b/>
          <w:bCs/>
          <w:color w:val="4E3629" w:themeColor="text1"/>
        </w:rPr>
      </w:pPr>
      <w:r w:rsidRPr="004861E9">
        <w:rPr>
          <w:b/>
          <w:bCs/>
          <w:color w:val="4E3629" w:themeColor="text1"/>
          <w:lang w:eastAsia="pt-BR" w:bidi="pt-BR"/>
        </w:rPr>
        <w:t xml:space="preserve">Exercícios - Seção 6 </w:t>
      </w:r>
    </w:p>
    <w:p w14:paraId="1C5582CD" w14:textId="77777777" w:rsidR="00934870" w:rsidRPr="004861E9" w:rsidRDefault="00934870" w:rsidP="00934870">
      <w:pPr>
        <w:pStyle w:val="OracleSansTitle"/>
        <w:rPr>
          <w:color w:val="4E3629" w:themeColor="text1"/>
        </w:rPr>
      </w:pPr>
    </w:p>
    <w:p w14:paraId="1787ACC5" w14:textId="77777777" w:rsidR="00934870" w:rsidRPr="004861E9" w:rsidRDefault="00934870" w:rsidP="00934870">
      <w:pPr>
        <w:pStyle w:val="OracleSansTitle"/>
        <w:rPr>
          <w:b/>
          <w:bCs/>
          <w:color w:val="4E3629" w:themeColor="text1"/>
          <w:sz w:val="22"/>
          <w:szCs w:val="22"/>
        </w:rPr>
      </w:pPr>
      <w:r w:rsidRPr="004861E9">
        <w:rPr>
          <w:b/>
          <w:bCs/>
          <w:color w:val="4E3629" w:themeColor="text1"/>
          <w:sz w:val="22"/>
          <w:szCs w:val="22"/>
          <w:lang w:eastAsia="pt-BR" w:bidi="pt-BR"/>
        </w:rPr>
        <w:t>Problema 1: Validando um PIN Bancário</w:t>
      </w:r>
    </w:p>
    <w:p w14:paraId="4AFBC12E" w14:textId="77777777" w:rsidR="00934870" w:rsidRPr="004861E9" w:rsidRDefault="00934870" w:rsidP="00934870">
      <w:pPr>
        <w:pStyle w:val="SectionTitle"/>
        <w:rPr>
          <w:bCs/>
          <w:color w:val="4E3629" w:themeColor="text1"/>
          <w:sz w:val="22"/>
          <w:szCs w:val="22"/>
        </w:rPr>
      </w:pPr>
      <w:r w:rsidRPr="004861E9">
        <w:rPr>
          <w:bCs/>
          <w:color w:val="4E3629" w:themeColor="text1"/>
          <w:sz w:val="22"/>
          <w:szCs w:val="22"/>
          <w:lang w:eastAsia="pt-BR" w:bidi="pt-BR"/>
        </w:rPr>
        <w:t>Visão Geral</w:t>
      </w:r>
    </w:p>
    <w:p w14:paraId="372EE3B8"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 xml:space="preserve">Desenvolva um programa Java para validar um PIN bancário de um cliente. Use um loop </w:t>
      </w:r>
      <w:proofErr w:type="spellStart"/>
      <w:r w:rsidRPr="004861E9">
        <w:rPr>
          <w:rFonts w:ascii="Courier New" w:hAnsi="Courier New" w:cs="Courier New"/>
          <w:color w:val="4E3629" w:themeColor="text1"/>
          <w:sz w:val="18"/>
          <w:szCs w:val="18"/>
          <w:lang w:eastAsia="pt-BR" w:bidi="pt-BR"/>
        </w:rPr>
        <w:t>while</w:t>
      </w:r>
      <w:proofErr w:type="spellEnd"/>
      <w:r w:rsidRPr="004861E9">
        <w:rPr>
          <w:color w:val="4E3629" w:themeColor="text1"/>
          <w:sz w:val="18"/>
          <w:szCs w:val="18"/>
          <w:lang w:eastAsia="pt-BR" w:bidi="pt-BR"/>
        </w:rPr>
        <w:t xml:space="preserve"> para repetir o código até que um PIN válido seja inserido.</w:t>
      </w:r>
    </w:p>
    <w:p w14:paraId="1CE2D3CD" w14:textId="77777777" w:rsidR="00934870" w:rsidRPr="004861E9" w:rsidRDefault="00934870" w:rsidP="00934870">
      <w:pPr>
        <w:pStyle w:val="Corpodetexto"/>
      </w:pPr>
    </w:p>
    <w:p w14:paraId="44E41DAA" w14:textId="77777777" w:rsidR="00934870" w:rsidRPr="004861E9" w:rsidRDefault="00934870" w:rsidP="00934870">
      <w:pPr>
        <w:pStyle w:val="Corpodetexto"/>
        <w:jc w:val="center"/>
      </w:pPr>
      <w:r w:rsidRPr="004861E9">
        <w:rPr>
          <w:noProof/>
          <w:lang w:val="en-US" w:eastAsia="en-US" w:bidi="en-US"/>
        </w:rPr>
        <w:drawing>
          <wp:inline distT="0" distB="0" distL="0" distR="0" wp14:anchorId="10B7A86C" wp14:editId="70C4EEAE">
            <wp:extent cx="2868295" cy="2780030"/>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295" cy="2780030"/>
                    </a:xfrm>
                    <a:prstGeom prst="rect">
                      <a:avLst/>
                    </a:prstGeom>
                    <a:noFill/>
                    <a:ln>
                      <a:noFill/>
                    </a:ln>
                  </pic:spPr>
                </pic:pic>
              </a:graphicData>
            </a:graphic>
          </wp:inline>
        </w:drawing>
      </w:r>
    </w:p>
    <w:p w14:paraId="7E52D374" w14:textId="77777777" w:rsidR="00934870" w:rsidRPr="004861E9" w:rsidRDefault="00934870" w:rsidP="00934870">
      <w:pPr>
        <w:pStyle w:val="SectionTitle"/>
        <w:rPr>
          <w:color w:val="4E3629" w:themeColor="text1"/>
          <w:sz w:val="18"/>
          <w:szCs w:val="18"/>
        </w:rPr>
      </w:pPr>
      <w:r w:rsidRPr="004861E9">
        <w:rPr>
          <w:color w:val="4E3629" w:themeColor="text1"/>
          <w:sz w:val="18"/>
          <w:szCs w:val="18"/>
          <w:lang w:eastAsia="pt-BR" w:bidi="pt-BR"/>
        </w:rPr>
        <w:t>Tarefa</w:t>
      </w:r>
    </w:p>
    <w:p w14:paraId="4A86FB08" w14:textId="77777777" w:rsidR="00934870" w:rsidRPr="004861E9" w:rsidRDefault="00934870" w:rsidP="00934870">
      <w:pPr>
        <w:pStyle w:val="Corpodetexto"/>
        <w:rPr>
          <w:color w:val="4E3629" w:themeColor="text1"/>
          <w:sz w:val="18"/>
          <w:szCs w:val="18"/>
          <w:lang w:eastAsia="en-US"/>
        </w:rPr>
      </w:pPr>
      <w:r w:rsidRPr="004861E9">
        <w:rPr>
          <w:color w:val="4E3629" w:themeColor="text1"/>
          <w:sz w:val="18"/>
          <w:szCs w:val="18"/>
          <w:lang w:eastAsia="pt-BR" w:bidi="pt-BR"/>
        </w:rPr>
        <w:t>1. Declare um PIN inteiro válido.</w:t>
      </w:r>
    </w:p>
    <w:p w14:paraId="37593F58" w14:textId="77777777" w:rsidR="00934870" w:rsidRPr="004861E9" w:rsidRDefault="00934870" w:rsidP="00934870">
      <w:pPr>
        <w:pStyle w:val="Corpodetexto"/>
        <w:rPr>
          <w:color w:val="4E3629" w:themeColor="text1"/>
          <w:sz w:val="18"/>
          <w:szCs w:val="18"/>
          <w:lang w:eastAsia="en-US"/>
        </w:rPr>
      </w:pPr>
      <w:r w:rsidRPr="004861E9">
        <w:rPr>
          <w:color w:val="4E3629" w:themeColor="text1"/>
          <w:sz w:val="18"/>
          <w:szCs w:val="18"/>
          <w:lang w:eastAsia="pt-BR" w:bidi="pt-BR"/>
        </w:rPr>
        <w:t>2. Solicite que o usuário insira o PIN.</w:t>
      </w:r>
    </w:p>
    <w:p w14:paraId="75DFD9D9" w14:textId="77777777" w:rsidR="00934870" w:rsidRPr="004861E9" w:rsidRDefault="00934870" w:rsidP="00934870">
      <w:pPr>
        <w:pStyle w:val="Corpodetexto"/>
        <w:rPr>
          <w:color w:val="4E3629" w:themeColor="text1"/>
          <w:sz w:val="18"/>
          <w:szCs w:val="18"/>
          <w:lang w:eastAsia="en-US"/>
        </w:rPr>
      </w:pPr>
      <w:r w:rsidRPr="004861E9">
        <w:rPr>
          <w:color w:val="4E3629" w:themeColor="text1"/>
          <w:sz w:val="18"/>
          <w:szCs w:val="18"/>
          <w:lang w:eastAsia="pt-BR" w:bidi="pt-BR"/>
        </w:rPr>
        <w:t xml:space="preserve">3. Em um loop </w:t>
      </w:r>
      <w:proofErr w:type="spellStart"/>
      <w:r w:rsidRPr="004861E9">
        <w:rPr>
          <w:rFonts w:ascii="Courier New" w:hAnsi="Courier New" w:cs="Courier New"/>
          <w:color w:val="4E3629" w:themeColor="text1"/>
          <w:sz w:val="18"/>
          <w:szCs w:val="18"/>
          <w:lang w:eastAsia="pt-BR" w:bidi="pt-BR"/>
        </w:rPr>
        <w:t>while</w:t>
      </w:r>
      <w:proofErr w:type="spellEnd"/>
      <w:r w:rsidRPr="004861E9">
        <w:rPr>
          <w:color w:val="4E3629" w:themeColor="text1"/>
          <w:sz w:val="18"/>
          <w:szCs w:val="18"/>
          <w:lang w:eastAsia="pt-BR" w:bidi="pt-BR"/>
        </w:rPr>
        <w:t>, execute as seguintes etapas:</w:t>
      </w:r>
    </w:p>
    <w:p w14:paraId="27B55398" w14:textId="77777777" w:rsidR="00934870" w:rsidRPr="004861E9" w:rsidRDefault="00934870" w:rsidP="00934870">
      <w:pPr>
        <w:pStyle w:val="Corpodetexto"/>
        <w:numPr>
          <w:ilvl w:val="1"/>
          <w:numId w:val="16"/>
        </w:numPr>
        <w:rPr>
          <w:color w:val="4E3629" w:themeColor="text1"/>
          <w:sz w:val="18"/>
          <w:szCs w:val="18"/>
          <w:lang w:eastAsia="en-US"/>
        </w:rPr>
      </w:pPr>
      <w:r w:rsidRPr="004861E9">
        <w:rPr>
          <w:color w:val="4E3629" w:themeColor="text1"/>
          <w:sz w:val="18"/>
          <w:szCs w:val="18"/>
          <w:lang w:eastAsia="pt-BR" w:bidi="pt-BR"/>
        </w:rPr>
        <w:t xml:space="preserve">Compare o PIN inserido pelo usuário com o PIN já declarado. </w:t>
      </w:r>
    </w:p>
    <w:p w14:paraId="7254A823" w14:textId="77777777" w:rsidR="00934870" w:rsidRPr="004861E9" w:rsidRDefault="00934870" w:rsidP="00934870">
      <w:pPr>
        <w:pStyle w:val="Corpodetexto"/>
        <w:numPr>
          <w:ilvl w:val="1"/>
          <w:numId w:val="16"/>
        </w:numPr>
        <w:rPr>
          <w:color w:val="4E3629" w:themeColor="text1"/>
          <w:sz w:val="18"/>
          <w:szCs w:val="18"/>
          <w:lang w:eastAsia="en-US"/>
        </w:rPr>
      </w:pPr>
      <w:r w:rsidRPr="004861E9">
        <w:rPr>
          <w:color w:val="4E3629" w:themeColor="text1"/>
          <w:sz w:val="18"/>
          <w:szCs w:val="18"/>
          <w:lang w:eastAsia="pt-BR" w:bidi="pt-BR"/>
        </w:rPr>
        <w:t>Se o PIN inserido não for o mesmo, solicite que o usuário insira o PIN novamente.</w:t>
      </w:r>
    </w:p>
    <w:p w14:paraId="34C33037" w14:textId="77777777" w:rsidR="00934870" w:rsidRPr="004861E9" w:rsidRDefault="00934870" w:rsidP="00934870">
      <w:pPr>
        <w:pStyle w:val="Corpodetexto"/>
        <w:numPr>
          <w:ilvl w:val="1"/>
          <w:numId w:val="16"/>
        </w:numPr>
        <w:rPr>
          <w:color w:val="4E3629" w:themeColor="text1"/>
          <w:sz w:val="18"/>
          <w:szCs w:val="18"/>
          <w:lang w:eastAsia="en-US"/>
        </w:rPr>
      </w:pPr>
      <w:r w:rsidRPr="004861E9">
        <w:rPr>
          <w:color w:val="4E3629" w:themeColor="text1"/>
          <w:sz w:val="18"/>
          <w:szCs w:val="18"/>
          <w:lang w:eastAsia="pt-BR" w:bidi="pt-BR"/>
        </w:rPr>
        <w:t>Repita o loop até que o PIN correto seja inserido.</w:t>
      </w:r>
    </w:p>
    <w:p w14:paraId="3F1D7E3B" w14:textId="77777777" w:rsidR="00934870" w:rsidRPr="004861E9" w:rsidRDefault="00934870" w:rsidP="00934870">
      <w:pPr>
        <w:pStyle w:val="Corpodetexto"/>
        <w:ind w:left="270" w:hanging="270"/>
        <w:rPr>
          <w:color w:val="4E3629" w:themeColor="text1"/>
          <w:sz w:val="18"/>
          <w:szCs w:val="18"/>
          <w:lang w:eastAsia="en-US"/>
        </w:rPr>
      </w:pPr>
      <w:r w:rsidRPr="004861E9">
        <w:rPr>
          <w:color w:val="4E3629" w:themeColor="text1"/>
          <w:sz w:val="18"/>
          <w:szCs w:val="18"/>
          <w:lang w:eastAsia="pt-BR" w:bidi="pt-BR"/>
        </w:rPr>
        <w:t xml:space="preserve">4. Imprima uma mensagem confirmando que o PIN correto foi inserido e que agora o usuário tem </w:t>
      </w:r>
      <w:r w:rsidRPr="004861E9">
        <w:rPr>
          <w:color w:val="4E3629" w:themeColor="text1"/>
          <w:sz w:val="18"/>
          <w:szCs w:val="18"/>
          <w:lang w:eastAsia="pt-BR" w:bidi="pt-BR"/>
        </w:rPr>
        <w:br/>
        <w:t>acesso à conta.</w:t>
      </w:r>
    </w:p>
    <w:p w14:paraId="69806583"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 xml:space="preserve"> </w:t>
      </w:r>
    </w:p>
    <w:p w14:paraId="0ADE051E" w14:textId="77777777" w:rsidR="0091784F" w:rsidRPr="004861E9" w:rsidRDefault="0091784F" w:rsidP="0091784F">
      <w:pPr>
        <w:pStyle w:val="Task1"/>
        <w:spacing w:before="0"/>
        <w:ind w:left="0" w:firstLine="0"/>
        <w:rPr>
          <w:rFonts w:ascii="Courier New" w:hAnsi="Courier New" w:cs="Courier New"/>
          <w:color w:val="4E3629" w:themeColor="text1"/>
          <w:sz w:val="18"/>
          <w:szCs w:val="18"/>
        </w:rPr>
      </w:pPr>
      <w:bookmarkStart w:id="0" w:name="_Hlk92879864"/>
      <w:r w:rsidRPr="004861E9">
        <w:rPr>
          <w:rFonts w:cs="Arial"/>
          <w:color w:val="4E3629" w:themeColor="text1"/>
          <w:sz w:val="18"/>
          <w:szCs w:val="18"/>
          <w:lang w:bidi="pt-BR"/>
        </w:rPr>
        <w:t xml:space="preserve">O arquivo </w:t>
      </w:r>
      <w:r w:rsidRPr="004861E9">
        <w:rPr>
          <w:rFonts w:ascii="Courier New" w:eastAsia="Courier New" w:hAnsi="Courier New" w:cs="Courier New"/>
          <w:color w:val="4E3629" w:themeColor="text1"/>
          <w:sz w:val="18"/>
          <w:szCs w:val="18"/>
          <w:lang w:bidi="pt-BR"/>
        </w:rPr>
        <w:t>ValidatePin.java</w:t>
      </w:r>
      <w:r w:rsidRPr="004861E9">
        <w:rPr>
          <w:rFonts w:cs="Arial"/>
          <w:color w:val="4E3629" w:themeColor="text1"/>
          <w:sz w:val="18"/>
          <w:szCs w:val="18"/>
          <w:lang w:bidi="pt-BR"/>
        </w:rPr>
        <w:t xml:space="preserve"> está disponível para ajudar você a começar.</w:t>
      </w:r>
    </w:p>
    <w:bookmarkEnd w:id="0"/>
    <w:p w14:paraId="47CAD8BF" w14:textId="77777777" w:rsidR="00934870" w:rsidRPr="004861E9" w:rsidRDefault="00934870" w:rsidP="00934870">
      <w:pPr>
        <w:pStyle w:val="Numerada"/>
        <w:numPr>
          <w:ilvl w:val="0"/>
          <w:numId w:val="0"/>
        </w:numPr>
      </w:pPr>
    </w:p>
    <w:p w14:paraId="4BE9FFE9" w14:textId="77777777" w:rsidR="00934870" w:rsidRPr="004861E9" w:rsidRDefault="00934870" w:rsidP="00934870">
      <w:pPr>
        <w:rPr>
          <w:rFonts w:ascii="Arial" w:hAnsi="Arial" w:cs="Arial"/>
          <w:sz w:val="22"/>
        </w:rPr>
      </w:pPr>
    </w:p>
    <w:p w14:paraId="6B0B7664" w14:textId="77777777" w:rsidR="00934870" w:rsidRPr="004861E9" w:rsidRDefault="00934870" w:rsidP="00934870">
      <w:pPr>
        <w:rPr>
          <w:rFonts w:ascii="Arial" w:hAnsi="Arial" w:cs="Arial"/>
          <w:sz w:val="22"/>
        </w:rPr>
      </w:pPr>
    </w:p>
    <w:p w14:paraId="31C9D7FC" w14:textId="77777777" w:rsidR="00934870" w:rsidRPr="004861E9" w:rsidRDefault="00934870" w:rsidP="00934870">
      <w:pPr>
        <w:rPr>
          <w:rFonts w:ascii="Arial" w:hAnsi="Arial" w:cs="Arial"/>
          <w:sz w:val="22"/>
        </w:rPr>
      </w:pPr>
    </w:p>
    <w:p w14:paraId="276FA98D" w14:textId="77777777" w:rsidR="00934870" w:rsidRPr="004861E9" w:rsidRDefault="00934870" w:rsidP="005E562D">
      <w:pPr>
        <w:pStyle w:val="SectionTitle"/>
        <w:rPr>
          <w:color w:val="4E3629" w:themeColor="text1"/>
          <w:sz w:val="22"/>
          <w:szCs w:val="22"/>
        </w:rPr>
      </w:pPr>
      <w:r w:rsidRPr="004861E9">
        <w:rPr>
          <w:color w:val="4E3629" w:themeColor="text1"/>
          <w:sz w:val="22"/>
          <w:szCs w:val="22"/>
          <w:lang w:eastAsia="pt-BR" w:bidi="pt-BR"/>
        </w:rPr>
        <w:lastRenderedPageBreak/>
        <w:t>Problema 2: Exibindo Múltiplos de um Número</w:t>
      </w:r>
    </w:p>
    <w:p w14:paraId="01C8593F" w14:textId="77777777" w:rsidR="00934870" w:rsidRPr="004861E9" w:rsidRDefault="00934870" w:rsidP="00934870">
      <w:pPr>
        <w:pStyle w:val="SectionTitle"/>
        <w:rPr>
          <w:color w:val="4E3629" w:themeColor="text1"/>
          <w:sz w:val="22"/>
          <w:szCs w:val="22"/>
        </w:rPr>
      </w:pPr>
      <w:r w:rsidRPr="004861E9">
        <w:rPr>
          <w:color w:val="4E3629" w:themeColor="text1"/>
          <w:sz w:val="22"/>
          <w:szCs w:val="22"/>
          <w:lang w:eastAsia="pt-BR" w:bidi="pt-BR"/>
        </w:rPr>
        <w:t>Visão Geral</w:t>
      </w:r>
    </w:p>
    <w:p w14:paraId="7E148340"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 xml:space="preserve">Desenvolva um programa </w:t>
      </w:r>
      <w:proofErr w:type="spellStart"/>
      <w:r w:rsidRPr="004861E9">
        <w:rPr>
          <w:color w:val="4E3629" w:themeColor="text1"/>
          <w:sz w:val="18"/>
          <w:szCs w:val="18"/>
          <w:lang w:eastAsia="pt-BR" w:bidi="pt-BR"/>
        </w:rPr>
        <w:t>java</w:t>
      </w:r>
      <w:proofErr w:type="spellEnd"/>
      <w:r w:rsidRPr="004861E9">
        <w:rPr>
          <w:color w:val="4E3629" w:themeColor="text1"/>
          <w:sz w:val="18"/>
          <w:szCs w:val="18"/>
          <w:lang w:eastAsia="pt-BR" w:bidi="pt-BR"/>
        </w:rPr>
        <w:t xml:space="preserve"> para calcular os múltiplos de determinado número usando um loop </w:t>
      </w:r>
      <w:r w:rsidRPr="004861E9">
        <w:rPr>
          <w:rFonts w:ascii="Courier New" w:hAnsi="Courier New" w:cs="Courier New"/>
          <w:color w:val="4E3629" w:themeColor="text1"/>
          <w:sz w:val="18"/>
          <w:szCs w:val="18"/>
          <w:lang w:eastAsia="pt-BR" w:bidi="pt-BR"/>
        </w:rPr>
        <w:t>for</w:t>
      </w:r>
      <w:r w:rsidRPr="004861E9">
        <w:rPr>
          <w:color w:val="4E3629" w:themeColor="text1"/>
          <w:sz w:val="18"/>
          <w:szCs w:val="18"/>
          <w:lang w:eastAsia="pt-BR" w:bidi="pt-BR"/>
        </w:rPr>
        <w:t>.</w:t>
      </w:r>
    </w:p>
    <w:p w14:paraId="73FC2563" w14:textId="77777777" w:rsidR="00934870" w:rsidRPr="004861E9" w:rsidRDefault="00934870" w:rsidP="00934870">
      <w:pPr>
        <w:pStyle w:val="SectionTitle"/>
        <w:rPr>
          <w:color w:val="4E3629" w:themeColor="text1"/>
          <w:sz w:val="18"/>
          <w:szCs w:val="18"/>
        </w:rPr>
      </w:pPr>
      <w:r w:rsidRPr="004861E9">
        <w:rPr>
          <w:color w:val="4E3629" w:themeColor="text1"/>
          <w:sz w:val="18"/>
          <w:szCs w:val="18"/>
          <w:lang w:eastAsia="pt-BR" w:bidi="pt-BR"/>
        </w:rPr>
        <w:t>Tarefa</w:t>
      </w:r>
    </w:p>
    <w:p w14:paraId="2B33308A"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 xml:space="preserve">Faça com que o usuário insira um número e use um loop </w:t>
      </w:r>
      <w:r w:rsidRPr="004861E9">
        <w:rPr>
          <w:rFonts w:ascii="Courier New" w:hAnsi="Courier New" w:cs="Courier New"/>
          <w:color w:val="4E3629" w:themeColor="text1"/>
          <w:sz w:val="18"/>
          <w:szCs w:val="18"/>
          <w:lang w:eastAsia="pt-BR" w:bidi="pt-BR"/>
        </w:rPr>
        <w:t>for</w:t>
      </w:r>
      <w:r w:rsidRPr="004861E9">
        <w:rPr>
          <w:color w:val="4E3629" w:themeColor="text1"/>
          <w:sz w:val="18"/>
          <w:szCs w:val="18"/>
          <w:lang w:eastAsia="pt-BR" w:bidi="pt-BR"/>
        </w:rPr>
        <w:t xml:space="preserve"> para exibir todos os múltiplos desse número </w:t>
      </w:r>
      <w:r w:rsidRPr="004861E9">
        <w:rPr>
          <w:color w:val="4E3629" w:themeColor="text1"/>
          <w:sz w:val="18"/>
          <w:szCs w:val="18"/>
          <w:lang w:eastAsia="pt-BR" w:bidi="pt-BR"/>
        </w:rPr>
        <w:br/>
        <w:t>de 1 a 12.</w:t>
      </w:r>
    </w:p>
    <w:p w14:paraId="65D9F56C"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Saída Esperada:</w:t>
      </w:r>
    </w:p>
    <w:p w14:paraId="75A92186" w14:textId="77777777" w:rsidR="00934870" w:rsidRPr="004861E9" w:rsidRDefault="00934870" w:rsidP="00934870">
      <w:pPr>
        <w:pStyle w:val="Corpodetexto"/>
        <w:rPr>
          <w:sz w:val="18"/>
          <w:szCs w:val="18"/>
        </w:rPr>
      </w:pPr>
    </w:p>
    <w:p w14:paraId="74780418"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proofErr w:type="spellStart"/>
      <w:proofErr w:type="gramStart"/>
      <w:r w:rsidRPr="004861E9">
        <w:rPr>
          <w:rFonts w:ascii="System" w:hAnsi="System" w:cs="Courier New"/>
          <w:color w:val="C0C0C0"/>
          <w:sz w:val="18"/>
          <w:szCs w:val="18"/>
          <w:lang w:eastAsia="pt-BR" w:bidi="pt-BR"/>
        </w:rPr>
        <w:t>Choose</w:t>
      </w:r>
      <w:proofErr w:type="spellEnd"/>
      <w:r w:rsidRPr="004861E9">
        <w:rPr>
          <w:rFonts w:ascii="System" w:hAnsi="System" w:cs="Courier New"/>
          <w:color w:val="C0C0C0"/>
          <w:sz w:val="18"/>
          <w:szCs w:val="18"/>
          <w:lang w:eastAsia="pt-BR" w:bidi="pt-BR"/>
        </w:rPr>
        <w:t xml:space="preserve">  a</w:t>
      </w:r>
      <w:proofErr w:type="gramEnd"/>
      <w:r w:rsidRPr="004861E9">
        <w:rPr>
          <w:rFonts w:ascii="System" w:hAnsi="System" w:cs="Courier New"/>
          <w:color w:val="C0C0C0"/>
          <w:sz w:val="18"/>
          <w:szCs w:val="18"/>
          <w:lang w:eastAsia="pt-BR" w:bidi="pt-BR"/>
        </w:rPr>
        <w:t xml:space="preserve">  </w:t>
      </w:r>
      <w:proofErr w:type="spellStart"/>
      <w:r w:rsidRPr="004861E9">
        <w:rPr>
          <w:rFonts w:ascii="System" w:hAnsi="System" w:cs="Courier New"/>
          <w:color w:val="C0C0C0"/>
          <w:sz w:val="18"/>
          <w:szCs w:val="18"/>
          <w:lang w:eastAsia="pt-BR" w:bidi="pt-BR"/>
        </w:rPr>
        <w:t>number</w:t>
      </w:r>
      <w:proofErr w:type="spellEnd"/>
      <w:r w:rsidRPr="004861E9">
        <w:rPr>
          <w:rFonts w:ascii="System" w:hAnsi="System" w:cs="Courier New"/>
          <w:color w:val="C0C0C0"/>
          <w:sz w:val="18"/>
          <w:szCs w:val="18"/>
          <w:lang w:eastAsia="pt-BR" w:bidi="pt-BR"/>
        </w:rPr>
        <w:t xml:space="preserve">:  </w:t>
      </w:r>
      <w:r w:rsidRPr="004861E9">
        <w:rPr>
          <w:rFonts w:ascii="System" w:hAnsi="System" w:cs="Courier New"/>
          <w:color w:val="99FF99"/>
          <w:sz w:val="18"/>
          <w:szCs w:val="18"/>
          <w:lang w:eastAsia="pt-BR" w:bidi="pt-BR"/>
        </w:rPr>
        <w:t>7</w:t>
      </w:r>
    </w:p>
    <w:p w14:paraId="3B41F4A5"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p>
    <w:p w14:paraId="6C533561"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1  =</w:t>
      </w:r>
      <w:proofErr w:type="gramEnd"/>
      <w:r w:rsidRPr="004861E9">
        <w:rPr>
          <w:rFonts w:ascii="System" w:hAnsi="System" w:cs="Courier New"/>
          <w:color w:val="C0C0C0"/>
          <w:sz w:val="18"/>
          <w:szCs w:val="18"/>
          <w:lang w:eastAsia="pt-BR" w:bidi="pt-BR"/>
        </w:rPr>
        <w:t xml:space="preserve">  7</w:t>
      </w:r>
    </w:p>
    <w:p w14:paraId="4F33C977"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2  =</w:t>
      </w:r>
      <w:proofErr w:type="gramEnd"/>
      <w:r w:rsidRPr="004861E9">
        <w:rPr>
          <w:rFonts w:ascii="System" w:hAnsi="System" w:cs="Courier New"/>
          <w:color w:val="C0C0C0"/>
          <w:sz w:val="18"/>
          <w:szCs w:val="18"/>
          <w:lang w:eastAsia="pt-BR" w:bidi="pt-BR"/>
        </w:rPr>
        <w:t xml:space="preserve">  14</w:t>
      </w:r>
    </w:p>
    <w:p w14:paraId="10C4C48F"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3  =</w:t>
      </w:r>
      <w:proofErr w:type="gramEnd"/>
      <w:r w:rsidRPr="004861E9">
        <w:rPr>
          <w:rFonts w:ascii="System" w:hAnsi="System" w:cs="Courier New"/>
          <w:color w:val="C0C0C0"/>
          <w:sz w:val="18"/>
          <w:szCs w:val="18"/>
          <w:lang w:eastAsia="pt-BR" w:bidi="pt-BR"/>
        </w:rPr>
        <w:t xml:space="preserve">  21</w:t>
      </w:r>
    </w:p>
    <w:p w14:paraId="67B54BC2"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4  =</w:t>
      </w:r>
      <w:proofErr w:type="gramEnd"/>
      <w:r w:rsidRPr="004861E9">
        <w:rPr>
          <w:rFonts w:ascii="System" w:hAnsi="System" w:cs="Courier New"/>
          <w:color w:val="C0C0C0"/>
          <w:sz w:val="18"/>
          <w:szCs w:val="18"/>
          <w:lang w:eastAsia="pt-BR" w:bidi="pt-BR"/>
        </w:rPr>
        <w:t xml:space="preserve">  28</w:t>
      </w:r>
    </w:p>
    <w:p w14:paraId="312838F4"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5  =</w:t>
      </w:r>
      <w:proofErr w:type="gramEnd"/>
      <w:r w:rsidRPr="004861E9">
        <w:rPr>
          <w:rFonts w:ascii="System" w:hAnsi="System" w:cs="Courier New"/>
          <w:color w:val="C0C0C0"/>
          <w:sz w:val="18"/>
          <w:szCs w:val="18"/>
          <w:lang w:eastAsia="pt-BR" w:bidi="pt-BR"/>
        </w:rPr>
        <w:t xml:space="preserve">  35</w:t>
      </w:r>
    </w:p>
    <w:p w14:paraId="6F1DBC8F"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6  =</w:t>
      </w:r>
      <w:proofErr w:type="gramEnd"/>
      <w:r w:rsidRPr="004861E9">
        <w:rPr>
          <w:rFonts w:ascii="System" w:hAnsi="System" w:cs="Courier New"/>
          <w:color w:val="C0C0C0"/>
          <w:sz w:val="18"/>
          <w:szCs w:val="18"/>
          <w:lang w:eastAsia="pt-BR" w:bidi="pt-BR"/>
        </w:rPr>
        <w:t xml:space="preserve">  42</w:t>
      </w:r>
    </w:p>
    <w:p w14:paraId="62D7A492"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7  =</w:t>
      </w:r>
      <w:proofErr w:type="gramEnd"/>
      <w:r w:rsidRPr="004861E9">
        <w:rPr>
          <w:rFonts w:ascii="System" w:hAnsi="System" w:cs="Courier New"/>
          <w:color w:val="C0C0C0"/>
          <w:sz w:val="18"/>
          <w:szCs w:val="18"/>
          <w:lang w:eastAsia="pt-BR" w:bidi="pt-BR"/>
        </w:rPr>
        <w:t xml:space="preserve">  49</w:t>
      </w:r>
    </w:p>
    <w:p w14:paraId="05D1612A"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8  =</w:t>
      </w:r>
      <w:proofErr w:type="gramEnd"/>
      <w:r w:rsidRPr="004861E9">
        <w:rPr>
          <w:rFonts w:ascii="System" w:hAnsi="System" w:cs="Courier New"/>
          <w:color w:val="C0C0C0"/>
          <w:sz w:val="18"/>
          <w:szCs w:val="18"/>
          <w:lang w:eastAsia="pt-BR" w:bidi="pt-BR"/>
        </w:rPr>
        <w:t xml:space="preserve">  56</w:t>
      </w:r>
    </w:p>
    <w:p w14:paraId="4C893FDB"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9  =</w:t>
      </w:r>
      <w:proofErr w:type="gramEnd"/>
      <w:r w:rsidRPr="004861E9">
        <w:rPr>
          <w:rFonts w:ascii="System" w:hAnsi="System" w:cs="Courier New"/>
          <w:color w:val="C0C0C0"/>
          <w:sz w:val="18"/>
          <w:szCs w:val="18"/>
          <w:lang w:eastAsia="pt-BR" w:bidi="pt-BR"/>
        </w:rPr>
        <w:t xml:space="preserve">  63</w:t>
      </w:r>
    </w:p>
    <w:p w14:paraId="486385DB"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10  =</w:t>
      </w:r>
      <w:proofErr w:type="gramEnd"/>
      <w:r w:rsidRPr="004861E9">
        <w:rPr>
          <w:rFonts w:ascii="System" w:hAnsi="System" w:cs="Courier New"/>
          <w:color w:val="C0C0C0"/>
          <w:sz w:val="18"/>
          <w:szCs w:val="18"/>
          <w:lang w:eastAsia="pt-BR" w:bidi="pt-BR"/>
        </w:rPr>
        <w:t xml:space="preserve">  70</w:t>
      </w:r>
    </w:p>
    <w:p w14:paraId="2D12FF79"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11  =</w:t>
      </w:r>
      <w:proofErr w:type="gramEnd"/>
      <w:r w:rsidRPr="004861E9">
        <w:rPr>
          <w:rFonts w:ascii="System" w:hAnsi="System" w:cs="Courier New"/>
          <w:color w:val="C0C0C0"/>
          <w:sz w:val="18"/>
          <w:szCs w:val="18"/>
          <w:lang w:eastAsia="pt-BR" w:bidi="pt-BR"/>
        </w:rPr>
        <w:t xml:space="preserve">  77</w:t>
      </w:r>
    </w:p>
    <w:p w14:paraId="4CDF816C" w14:textId="77777777" w:rsidR="00934870" w:rsidRPr="004861E9" w:rsidRDefault="00934870" w:rsidP="0093487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System" w:hAnsi="System" w:cs="Courier New"/>
          <w:color w:val="C0C0C0"/>
          <w:sz w:val="18"/>
          <w:szCs w:val="18"/>
        </w:rPr>
      </w:pPr>
      <w:r w:rsidRPr="004861E9">
        <w:rPr>
          <w:rFonts w:ascii="System" w:hAnsi="System" w:cs="Courier New"/>
          <w:color w:val="C0C0C0"/>
          <w:sz w:val="18"/>
          <w:szCs w:val="18"/>
          <w:lang w:eastAsia="pt-BR" w:bidi="pt-BR"/>
        </w:rPr>
        <w:t>7x</w:t>
      </w:r>
      <w:proofErr w:type="gramStart"/>
      <w:r w:rsidRPr="004861E9">
        <w:rPr>
          <w:rFonts w:ascii="System" w:hAnsi="System" w:cs="Courier New"/>
          <w:color w:val="C0C0C0"/>
          <w:sz w:val="18"/>
          <w:szCs w:val="18"/>
          <w:lang w:eastAsia="pt-BR" w:bidi="pt-BR"/>
        </w:rPr>
        <w:t>12  =</w:t>
      </w:r>
      <w:proofErr w:type="gramEnd"/>
      <w:r w:rsidRPr="004861E9">
        <w:rPr>
          <w:rFonts w:ascii="System" w:hAnsi="System" w:cs="Courier New"/>
          <w:color w:val="C0C0C0"/>
          <w:sz w:val="18"/>
          <w:szCs w:val="18"/>
          <w:lang w:eastAsia="pt-BR" w:bidi="pt-BR"/>
        </w:rPr>
        <w:t xml:space="preserve">  84</w:t>
      </w:r>
    </w:p>
    <w:p w14:paraId="3574FC7A" w14:textId="77777777" w:rsidR="00934870" w:rsidRPr="004861E9" w:rsidRDefault="00934870" w:rsidP="00934870">
      <w:pPr>
        <w:pStyle w:val="Corpodetexto"/>
        <w:rPr>
          <w:sz w:val="18"/>
          <w:szCs w:val="18"/>
        </w:rPr>
      </w:pPr>
    </w:p>
    <w:p w14:paraId="60FC76C4" w14:textId="77777777" w:rsidR="0091784F" w:rsidRPr="004861E9" w:rsidRDefault="0091784F" w:rsidP="0091784F">
      <w:pPr>
        <w:pStyle w:val="Corpodetexto"/>
        <w:rPr>
          <w:rFonts w:cs="Arial"/>
          <w:color w:val="4E3629" w:themeColor="text1"/>
          <w:sz w:val="18"/>
          <w:szCs w:val="18"/>
        </w:rPr>
      </w:pPr>
      <w:bookmarkStart w:id="1" w:name="_Hlk92879876"/>
      <w:r w:rsidRPr="004861E9">
        <w:rPr>
          <w:rFonts w:cs="Arial"/>
          <w:color w:val="4E3629" w:themeColor="text1"/>
          <w:sz w:val="18"/>
          <w:szCs w:val="18"/>
          <w:lang w:bidi="pt-BR"/>
        </w:rPr>
        <w:t xml:space="preserve">O arquivo </w:t>
      </w:r>
      <w:r w:rsidRPr="004861E9">
        <w:rPr>
          <w:rFonts w:ascii="Courier New" w:eastAsia="Courier New" w:hAnsi="Courier New" w:cs="Courier New"/>
          <w:color w:val="4E3629" w:themeColor="text1"/>
          <w:sz w:val="18"/>
          <w:szCs w:val="18"/>
          <w:lang w:bidi="pt-BR"/>
        </w:rPr>
        <w:t>DisplayMultiples.java</w:t>
      </w:r>
      <w:r w:rsidRPr="004861E9">
        <w:rPr>
          <w:rFonts w:cs="Arial"/>
          <w:color w:val="4E3629" w:themeColor="text1"/>
          <w:sz w:val="18"/>
          <w:szCs w:val="18"/>
          <w:lang w:bidi="pt-BR"/>
        </w:rPr>
        <w:t xml:space="preserve"> está disponível para ajudar você a começar.</w:t>
      </w:r>
      <w:bookmarkEnd w:id="1"/>
    </w:p>
    <w:p w14:paraId="533B8C26" w14:textId="77777777" w:rsidR="005E562D" w:rsidRPr="004861E9" w:rsidRDefault="005E562D" w:rsidP="005E562D">
      <w:pPr>
        <w:pStyle w:val="Corpodetexto"/>
        <w:rPr>
          <w:rFonts w:cs="Arial"/>
          <w:color w:val="4E3629" w:themeColor="text1"/>
          <w:sz w:val="18"/>
          <w:szCs w:val="18"/>
        </w:rPr>
      </w:pPr>
    </w:p>
    <w:p w14:paraId="78A353F3" w14:textId="77777777" w:rsidR="005E562D" w:rsidRPr="004861E9" w:rsidRDefault="005E562D" w:rsidP="005E562D">
      <w:pPr>
        <w:pStyle w:val="Corpodetexto"/>
        <w:rPr>
          <w:rFonts w:cs="Arial"/>
          <w:color w:val="4E3629" w:themeColor="text1"/>
          <w:sz w:val="18"/>
          <w:szCs w:val="18"/>
        </w:rPr>
      </w:pPr>
    </w:p>
    <w:p w14:paraId="0C77203E" w14:textId="77777777" w:rsidR="005E562D" w:rsidRPr="004861E9" w:rsidRDefault="005E562D" w:rsidP="005E562D">
      <w:pPr>
        <w:pStyle w:val="Corpodetexto"/>
        <w:rPr>
          <w:rFonts w:cs="Arial"/>
          <w:color w:val="4E3629" w:themeColor="text1"/>
          <w:sz w:val="18"/>
          <w:szCs w:val="18"/>
        </w:rPr>
      </w:pPr>
    </w:p>
    <w:p w14:paraId="531F8993" w14:textId="77777777" w:rsidR="005E562D" w:rsidRPr="004861E9" w:rsidRDefault="005E562D" w:rsidP="005E562D">
      <w:pPr>
        <w:pStyle w:val="Corpodetexto"/>
        <w:rPr>
          <w:rFonts w:cs="Arial"/>
          <w:color w:val="4E3629" w:themeColor="text1"/>
          <w:sz w:val="18"/>
          <w:szCs w:val="18"/>
        </w:rPr>
      </w:pPr>
    </w:p>
    <w:p w14:paraId="68AA77B3" w14:textId="77777777" w:rsidR="005E562D" w:rsidRPr="004861E9" w:rsidRDefault="005E562D" w:rsidP="005E562D">
      <w:pPr>
        <w:pStyle w:val="Corpodetexto"/>
        <w:rPr>
          <w:rFonts w:cs="Arial"/>
          <w:color w:val="4E3629" w:themeColor="text1"/>
          <w:sz w:val="18"/>
          <w:szCs w:val="18"/>
        </w:rPr>
      </w:pPr>
    </w:p>
    <w:p w14:paraId="306F97AE" w14:textId="77777777" w:rsidR="005E562D" w:rsidRPr="004861E9" w:rsidRDefault="005E562D" w:rsidP="005E562D">
      <w:pPr>
        <w:pStyle w:val="Corpodetexto"/>
        <w:rPr>
          <w:rFonts w:cs="Arial"/>
          <w:color w:val="4E3629" w:themeColor="text1"/>
          <w:sz w:val="18"/>
          <w:szCs w:val="18"/>
        </w:rPr>
      </w:pPr>
    </w:p>
    <w:p w14:paraId="4F04143A" w14:textId="77777777" w:rsidR="005E562D" w:rsidRPr="004861E9" w:rsidRDefault="005E562D" w:rsidP="005E562D">
      <w:pPr>
        <w:pStyle w:val="Corpodetexto"/>
        <w:rPr>
          <w:rFonts w:cs="Arial"/>
          <w:color w:val="4E3629" w:themeColor="text1"/>
          <w:sz w:val="18"/>
          <w:szCs w:val="18"/>
        </w:rPr>
      </w:pPr>
    </w:p>
    <w:p w14:paraId="1DE3CD68" w14:textId="77777777" w:rsidR="005E562D" w:rsidRPr="004861E9" w:rsidRDefault="005E562D" w:rsidP="005E562D">
      <w:pPr>
        <w:pStyle w:val="Corpodetexto"/>
        <w:rPr>
          <w:rFonts w:cs="Arial"/>
          <w:color w:val="4E3629" w:themeColor="text1"/>
          <w:sz w:val="18"/>
          <w:szCs w:val="18"/>
        </w:rPr>
      </w:pPr>
    </w:p>
    <w:p w14:paraId="3FDE35DB" w14:textId="77777777" w:rsidR="005E562D" w:rsidRPr="004861E9" w:rsidRDefault="005E562D" w:rsidP="005E562D">
      <w:pPr>
        <w:pStyle w:val="Corpodetexto"/>
        <w:rPr>
          <w:rFonts w:cs="Arial"/>
          <w:color w:val="4E3629" w:themeColor="text1"/>
          <w:sz w:val="18"/>
          <w:szCs w:val="18"/>
        </w:rPr>
      </w:pPr>
    </w:p>
    <w:p w14:paraId="00828D29" w14:textId="77777777" w:rsidR="005E562D" w:rsidRPr="004861E9" w:rsidRDefault="005E562D" w:rsidP="005E562D">
      <w:pPr>
        <w:pStyle w:val="Corpodetexto"/>
        <w:rPr>
          <w:rFonts w:cs="Arial"/>
          <w:color w:val="4E3629" w:themeColor="text1"/>
          <w:sz w:val="18"/>
          <w:szCs w:val="18"/>
        </w:rPr>
      </w:pPr>
    </w:p>
    <w:p w14:paraId="38D6B899" w14:textId="77777777" w:rsidR="005E562D" w:rsidRPr="004861E9" w:rsidRDefault="005E562D" w:rsidP="005E562D">
      <w:pPr>
        <w:pStyle w:val="Corpodetexto"/>
        <w:rPr>
          <w:rFonts w:cs="Arial"/>
          <w:color w:val="4E3629" w:themeColor="text1"/>
          <w:sz w:val="18"/>
          <w:szCs w:val="18"/>
        </w:rPr>
      </w:pPr>
    </w:p>
    <w:p w14:paraId="35E24AB3" w14:textId="77777777" w:rsidR="005E562D" w:rsidRPr="004861E9" w:rsidRDefault="005E562D" w:rsidP="005E562D">
      <w:pPr>
        <w:pStyle w:val="Corpodetexto"/>
        <w:rPr>
          <w:rFonts w:cs="Arial"/>
          <w:color w:val="4E3629" w:themeColor="text1"/>
          <w:sz w:val="18"/>
          <w:szCs w:val="18"/>
        </w:rPr>
      </w:pPr>
    </w:p>
    <w:p w14:paraId="6DF85426" w14:textId="77777777" w:rsidR="005E562D" w:rsidRPr="004861E9" w:rsidRDefault="005E562D" w:rsidP="005E562D">
      <w:pPr>
        <w:pStyle w:val="Corpodetexto"/>
        <w:rPr>
          <w:rFonts w:cs="Arial"/>
          <w:color w:val="4E3629" w:themeColor="text1"/>
          <w:sz w:val="18"/>
          <w:szCs w:val="18"/>
        </w:rPr>
      </w:pPr>
    </w:p>
    <w:p w14:paraId="11AEF790" w14:textId="77777777" w:rsidR="005E562D" w:rsidRPr="004861E9" w:rsidRDefault="005E562D" w:rsidP="005E562D">
      <w:pPr>
        <w:pStyle w:val="Corpodetexto"/>
        <w:rPr>
          <w:rFonts w:cs="Arial"/>
          <w:color w:val="4E3629" w:themeColor="text1"/>
          <w:sz w:val="18"/>
          <w:szCs w:val="18"/>
        </w:rPr>
      </w:pPr>
    </w:p>
    <w:p w14:paraId="65652B3C" w14:textId="77777777" w:rsidR="005E562D" w:rsidRPr="004861E9" w:rsidRDefault="005E562D" w:rsidP="005E562D">
      <w:pPr>
        <w:pStyle w:val="Corpodetexto"/>
        <w:rPr>
          <w:rFonts w:cs="Arial"/>
          <w:color w:val="4E3629" w:themeColor="text1"/>
          <w:sz w:val="18"/>
          <w:szCs w:val="18"/>
        </w:rPr>
      </w:pPr>
    </w:p>
    <w:p w14:paraId="130F410F" w14:textId="77777777" w:rsidR="005E562D" w:rsidRPr="004861E9" w:rsidRDefault="005E562D" w:rsidP="005E562D">
      <w:pPr>
        <w:pStyle w:val="Corpodetexto"/>
        <w:rPr>
          <w:rFonts w:cs="Arial"/>
          <w:color w:val="4E3629" w:themeColor="text1"/>
          <w:sz w:val="18"/>
          <w:szCs w:val="18"/>
        </w:rPr>
      </w:pPr>
    </w:p>
    <w:p w14:paraId="62AEEFAE" w14:textId="77777777" w:rsidR="005E562D" w:rsidRPr="004861E9" w:rsidRDefault="005E562D" w:rsidP="005E562D">
      <w:pPr>
        <w:pStyle w:val="Corpodetexto"/>
        <w:rPr>
          <w:rFonts w:cs="Arial"/>
          <w:color w:val="4E3629" w:themeColor="text1"/>
          <w:sz w:val="18"/>
          <w:szCs w:val="18"/>
        </w:rPr>
      </w:pPr>
    </w:p>
    <w:p w14:paraId="3307FA91" w14:textId="77777777" w:rsidR="005E562D" w:rsidRPr="004861E9" w:rsidRDefault="005E562D" w:rsidP="005E562D">
      <w:pPr>
        <w:pStyle w:val="Corpodetexto"/>
        <w:rPr>
          <w:rFonts w:cs="Arial"/>
          <w:color w:val="4E3629" w:themeColor="text1"/>
          <w:sz w:val="18"/>
          <w:szCs w:val="18"/>
        </w:rPr>
      </w:pPr>
    </w:p>
    <w:p w14:paraId="1280B302" w14:textId="77777777" w:rsidR="005E562D" w:rsidRPr="004861E9" w:rsidRDefault="005E562D" w:rsidP="005E562D">
      <w:pPr>
        <w:pStyle w:val="Corpodetexto"/>
        <w:rPr>
          <w:rFonts w:cs="Arial"/>
          <w:color w:val="4E3629" w:themeColor="text1"/>
          <w:sz w:val="18"/>
          <w:szCs w:val="18"/>
        </w:rPr>
      </w:pPr>
    </w:p>
    <w:p w14:paraId="778ACA55" w14:textId="77777777" w:rsidR="005E562D" w:rsidRPr="004861E9" w:rsidRDefault="005E562D" w:rsidP="005E562D">
      <w:pPr>
        <w:pStyle w:val="Corpodetexto"/>
        <w:rPr>
          <w:rFonts w:cs="Arial"/>
          <w:color w:val="4E3629" w:themeColor="text1"/>
          <w:sz w:val="18"/>
          <w:szCs w:val="18"/>
        </w:rPr>
      </w:pPr>
    </w:p>
    <w:p w14:paraId="4CE8CD84" w14:textId="77777777" w:rsidR="005E562D" w:rsidRPr="004861E9" w:rsidRDefault="005E562D" w:rsidP="005E562D">
      <w:pPr>
        <w:pStyle w:val="Corpodetexto"/>
        <w:rPr>
          <w:rFonts w:cs="Arial"/>
          <w:color w:val="4E3629" w:themeColor="text1"/>
          <w:sz w:val="18"/>
          <w:szCs w:val="18"/>
        </w:rPr>
      </w:pPr>
    </w:p>
    <w:p w14:paraId="03724AE5" w14:textId="77777777" w:rsidR="005E562D" w:rsidRPr="004861E9" w:rsidRDefault="005E562D" w:rsidP="005E562D">
      <w:pPr>
        <w:pStyle w:val="Corpodetexto"/>
        <w:rPr>
          <w:rFonts w:cs="Arial"/>
          <w:color w:val="4E3629" w:themeColor="text1"/>
          <w:sz w:val="18"/>
          <w:szCs w:val="18"/>
        </w:rPr>
      </w:pPr>
    </w:p>
    <w:p w14:paraId="428150A9" w14:textId="77777777" w:rsidR="005E562D" w:rsidRPr="004861E9" w:rsidRDefault="005E562D" w:rsidP="005E562D">
      <w:pPr>
        <w:pStyle w:val="Corpodetexto"/>
        <w:rPr>
          <w:rFonts w:cs="Arial"/>
          <w:color w:val="4E3629" w:themeColor="text1"/>
          <w:sz w:val="18"/>
          <w:szCs w:val="18"/>
        </w:rPr>
      </w:pPr>
    </w:p>
    <w:p w14:paraId="04A3FCAB" w14:textId="77777777" w:rsidR="005E562D" w:rsidRPr="004861E9" w:rsidRDefault="005E562D" w:rsidP="005E562D">
      <w:pPr>
        <w:pStyle w:val="Corpodetexto"/>
        <w:rPr>
          <w:rFonts w:cs="Arial"/>
          <w:color w:val="4E3629" w:themeColor="text1"/>
          <w:sz w:val="18"/>
          <w:szCs w:val="18"/>
        </w:rPr>
      </w:pPr>
    </w:p>
    <w:p w14:paraId="6193893C" w14:textId="77777777" w:rsidR="005E562D" w:rsidRPr="004861E9" w:rsidRDefault="005E562D" w:rsidP="005E562D">
      <w:pPr>
        <w:pStyle w:val="Corpodetexto"/>
        <w:rPr>
          <w:rFonts w:cs="Arial"/>
          <w:color w:val="4E3629" w:themeColor="text1"/>
          <w:sz w:val="18"/>
          <w:szCs w:val="18"/>
        </w:rPr>
      </w:pPr>
    </w:p>
    <w:p w14:paraId="748336A3" w14:textId="77777777" w:rsidR="005E562D" w:rsidRPr="004861E9" w:rsidRDefault="005E562D" w:rsidP="005E562D">
      <w:pPr>
        <w:pStyle w:val="Corpodetexto"/>
        <w:rPr>
          <w:rFonts w:cs="Arial"/>
          <w:color w:val="4E3629" w:themeColor="text1"/>
          <w:sz w:val="18"/>
          <w:szCs w:val="18"/>
        </w:rPr>
      </w:pPr>
    </w:p>
    <w:p w14:paraId="2770F485" w14:textId="77777777" w:rsidR="005E562D" w:rsidRPr="004861E9" w:rsidRDefault="005E562D" w:rsidP="005E562D">
      <w:pPr>
        <w:pStyle w:val="Corpodetexto"/>
        <w:rPr>
          <w:rFonts w:cs="Arial"/>
          <w:color w:val="4E3629" w:themeColor="text1"/>
          <w:sz w:val="18"/>
          <w:szCs w:val="18"/>
        </w:rPr>
      </w:pPr>
    </w:p>
    <w:p w14:paraId="38B34C68" w14:textId="77777777" w:rsidR="005E562D" w:rsidRPr="004861E9" w:rsidRDefault="005E562D" w:rsidP="005E562D">
      <w:pPr>
        <w:pStyle w:val="Corpodetexto"/>
        <w:rPr>
          <w:rFonts w:cs="Arial"/>
          <w:color w:val="4E3629" w:themeColor="text1"/>
          <w:sz w:val="18"/>
          <w:szCs w:val="18"/>
        </w:rPr>
      </w:pPr>
    </w:p>
    <w:p w14:paraId="6FE3E619" w14:textId="33615980" w:rsidR="00934870" w:rsidRPr="004861E9" w:rsidRDefault="00934870" w:rsidP="005E562D">
      <w:pPr>
        <w:pStyle w:val="Corpodetexto"/>
        <w:rPr>
          <w:b/>
          <w:bCs/>
          <w:color w:val="4E3629" w:themeColor="text1"/>
          <w:sz w:val="18"/>
          <w:szCs w:val="18"/>
        </w:rPr>
      </w:pPr>
      <w:r w:rsidRPr="004861E9">
        <w:rPr>
          <w:b/>
          <w:bCs/>
          <w:color w:val="4E3629" w:themeColor="text1"/>
          <w:szCs w:val="22"/>
          <w:lang w:eastAsia="pt-BR" w:bidi="pt-BR"/>
        </w:rPr>
        <w:lastRenderedPageBreak/>
        <w:t>Problema 3: Arte ASCII Programática</w:t>
      </w:r>
    </w:p>
    <w:p w14:paraId="14FF3E9A" w14:textId="1671A412" w:rsidR="00934870" w:rsidRPr="004861E9" w:rsidRDefault="00934870" w:rsidP="00934870">
      <w:pPr>
        <w:pStyle w:val="SectionTitle"/>
        <w:rPr>
          <w:color w:val="4E3629" w:themeColor="text1"/>
          <w:sz w:val="22"/>
          <w:szCs w:val="22"/>
        </w:rPr>
      </w:pPr>
      <w:r w:rsidRPr="004861E9">
        <w:rPr>
          <w:color w:val="4E3629" w:themeColor="text1"/>
          <w:sz w:val="22"/>
          <w:szCs w:val="22"/>
          <w:lang w:eastAsia="pt-BR" w:bidi="pt-BR"/>
        </w:rPr>
        <w:t>Visão Geral</w:t>
      </w:r>
    </w:p>
    <w:p w14:paraId="20AFF572" w14:textId="77777777" w:rsidR="005E562D" w:rsidRPr="004861E9" w:rsidRDefault="005E562D" w:rsidP="005E562D">
      <w:pPr>
        <w:pStyle w:val="Corpodetexto"/>
        <w:rPr>
          <w:lang w:eastAsia="en-US"/>
        </w:rPr>
      </w:pPr>
    </w:p>
    <w:p w14:paraId="1F11549E" w14:textId="77777777" w:rsidR="00934870" w:rsidRPr="004861E9" w:rsidRDefault="00934870" w:rsidP="00934870">
      <w:pPr>
        <w:pStyle w:val="Corpodetexto"/>
        <w:rPr>
          <w:color w:val="4E3629" w:themeColor="text1"/>
          <w:sz w:val="18"/>
          <w:szCs w:val="18"/>
        </w:rPr>
      </w:pPr>
      <w:r w:rsidRPr="004861E9">
        <w:rPr>
          <w:color w:val="4E3629" w:themeColor="text1"/>
          <w:sz w:val="18"/>
          <w:szCs w:val="18"/>
          <w:lang w:eastAsia="pt-BR" w:bidi="pt-BR"/>
        </w:rPr>
        <w:t>O uso de texto para criar uma imagem é um processo conhecido como arte ASCII. Na seção 2, criamos um gato usando arte ASCII. Para isso, precisamos digitar cada caractere na arte que queríamos criar. Neste exercício, você encontrará uma maneira de desenhar formas básicas de maneira programática em tamanhos personalizáveis.</w:t>
      </w:r>
    </w:p>
    <w:p w14:paraId="76E7ED7D" w14:textId="77777777" w:rsidR="00934870" w:rsidRPr="004861E9" w:rsidRDefault="00934870" w:rsidP="00934870">
      <w:pPr>
        <w:pStyle w:val="Corpodetexto"/>
        <w:jc w:val="center"/>
        <w:rPr>
          <w:color w:val="4E3629" w:themeColor="text1"/>
          <w:sz w:val="18"/>
          <w:szCs w:val="18"/>
        </w:rPr>
      </w:pPr>
      <w:r w:rsidRPr="004861E9">
        <w:rPr>
          <w:noProof/>
          <w:color w:val="4E3629" w:themeColor="text1"/>
          <w:sz w:val="18"/>
          <w:szCs w:val="18"/>
          <w:lang w:val="en-US" w:eastAsia="en-US" w:bidi="en-US"/>
        </w:rPr>
        <w:drawing>
          <wp:inline distT="0" distB="0" distL="0" distR="0" wp14:anchorId="4E0572EF" wp14:editId="4217200D">
            <wp:extent cx="8477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752475"/>
                    </a:xfrm>
                    <a:prstGeom prst="rect">
                      <a:avLst/>
                    </a:prstGeom>
                    <a:noFill/>
                    <a:ln>
                      <a:noFill/>
                    </a:ln>
                  </pic:spPr>
                </pic:pic>
              </a:graphicData>
            </a:graphic>
          </wp:inline>
        </w:drawing>
      </w:r>
      <w:r w:rsidRPr="004861E9">
        <w:rPr>
          <w:color w:val="4E3629" w:themeColor="text1"/>
          <w:sz w:val="18"/>
          <w:szCs w:val="18"/>
          <w:lang w:eastAsia="pt-BR" w:bidi="pt-BR"/>
        </w:rPr>
        <w:t>Retângulo 5x4</w:t>
      </w:r>
    </w:p>
    <w:p w14:paraId="3A8EC82D" w14:textId="77777777" w:rsidR="00934870" w:rsidRPr="004861E9" w:rsidRDefault="00934870" w:rsidP="00934870">
      <w:pPr>
        <w:pStyle w:val="Corpodetexto"/>
        <w:jc w:val="center"/>
        <w:rPr>
          <w:color w:val="4E3629" w:themeColor="text1"/>
          <w:sz w:val="18"/>
          <w:szCs w:val="18"/>
        </w:rPr>
      </w:pPr>
      <w:r w:rsidRPr="004861E9">
        <w:rPr>
          <w:noProof/>
          <w:color w:val="4E3629" w:themeColor="text1"/>
          <w:sz w:val="18"/>
          <w:szCs w:val="18"/>
          <w:lang w:val="en-US" w:eastAsia="en-US" w:bidi="en-US"/>
        </w:rPr>
        <w:drawing>
          <wp:inline distT="0" distB="0" distL="0" distR="0" wp14:anchorId="0C357BC7" wp14:editId="7ADA27BA">
            <wp:extent cx="840740" cy="855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0740" cy="855345"/>
                    </a:xfrm>
                    <a:prstGeom prst="rect">
                      <a:avLst/>
                    </a:prstGeom>
                    <a:noFill/>
                    <a:ln>
                      <a:noFill/>
                    </a:ln>
                  </pic:spPr>
                </pic:pic>
              </a:graphicData>
            </a:graphic>
          </wp:inline>
        </w:drawing>
      </w:r>
      <w:r w:rsidRPr="004861E9">
        <w:rPr>
          <w:color w:val="4E3629" w:themeColor="text1"/>
          <w:sz w:val="18"/>
          <w:szCs w:val="18"/>
          <w:lang w:eastAsia="pt-BR" w:bidi="pt-BR"/>
        </w:rPr>
        <w:t>Triângulo isósceles direito 5x5</w:t>
      </w:r>
    </w:p>
    <w:p w14:paraId="12A23241" w14:textId="77777777" w:rsidR="00934870" w:rsidRPr="004861E9" w:rsidRDefault="00934870" w:rsidP="00934870">
      <w:pPr>
        <w:pStyle w:val="SectionTitle"/>
        <w:rPr>
          <w:color w:val="4E3629" w:themeColor="text1"/>
          <w:sz w:val="18"/>
          <w:szCs w:val="18"/>
        </w:rPr>
      </w:pPr>
      <w:r w:rsidRPr="004861E9">
        <w:rPr>
          <w:color w:val="4E3629" w:themeColor="text1"/>
          <w:sz w:val="18"/>
          <w:szCs w:val="18"/>
          <w:lang w:eastAsia="pt-BR" w:bidi="pt-BR"/>
        </w:rPr>
        <w:t>Tarefa</w:t>
      </w:r>
    </w:p>
    <w:p w14:paraId="736E9B29" w14:textId="77777777" w:rsidR="00934870" w:rsidRPr="004861E9" w:rsidRDefault="00934870" w:rsidP="00934870">
      <w:pPr>
        <w:pStyle w:val="Task1"/>
        <w:spacing w:before="0"/>
        <w:ind w:left="0" w:firstLine="0"/>
        <w:rPr>
          <w:color w:val="4E3629" w:themeColor="text1"/>
          <w:sz w:val="18"/>
          <w:szCs w:val="18"/>
        </w:rPr>
      </w:pPr>
      <w:r w:rsidRPr="004861E9">
        <w:rPr>
          <w:color w:val="4E3629" w:themeColor="text1"/>
          <w:sz w:val="18"/>
          <w:szCs w:val="18"/>
          <w:lang w:eastAsia="pt-BR" w:bidi="pt-BR"/>
        </w:rPr>
        <w:t xml:space="preserve">Complete os dois métodos a seguir em </w:t>
      </w:r>
      <w:r w:rsidRPr="004861E9">
        <w:rPr>
          <w:rFonts w:ascii="Courier New" w:hAnsi="Courier New" w:cs="Courier New"/>
          <w:color w:val="4E3629" w:themeColor="text1"/>
          <w:sz w:val="18"/>
          <w:szCs w:val="18"/>
          <w:lang w:eastAsia="pt-BR" w:bidi="pt-BR"/>
        </w:rPr>
        <w:t>LoopShape.java</w:t>
      </w:r>
      <w:r w:rsidRPr="004861E9">
        <w:rPr>
          <w:color w:val="4E3629" w:themeColor="text1"/>
          <w:sz w:val="18"/>
          <w:szCs w:val="18"/>
          <w:lang w:eastAsia="pt-BR" w:bidi="pt-BR"/>
        </w:rPr>
        <w:t>:</w:t>
      </w:r>
    </w:p>
    <w:p w14:paraId="754372E5" w14:textId="77777777" w:rsidR="00934870" w:rsidRPr="004861E9" w:rsidRDefault="00934870" w:rsidP="00934870">
      <w:pPr>
        <w:pStyle w:val="Task1"/>
        <w:numPr>
          <w:ilvl w:val="0"/>
          <w:numId w:val="17"/>
        </w:numPr>
        <w:spacing w:before="0"/>
        <w:rPr>
          <w:color w:val="4E3629" w:themeColor="text1"/>
          <w:sz w:val="18"/>
          <w:szCs w:val="18"/>
        </w:rPr>
      </w:pPr>
      <w:proofErr w:type="spellStart"/>
      <w:proofErr w:type="gramStart"/>
      <w:r w:rsidRPr="004861E9">
        <w:rPr>
          <w:rFonts w:ascii="Courier New" w:hAnsi="Courier New" w:cs="Courier New"/>
          <w:b/>
          <w:color w:val="4E3629" w:themeColor="text1"/>
          <w:sz w:val="18"/>
          <w:szCs w:val="18"/>
          <w:lang w:eastAsia="pt-BR" w:bidi="pt-BR"/>
        </w:rPr>
        <w:t>createRectangle</w:t>
      </w:r>
      <w:proofErr w:type="spellEnd"/>
      <w:r w:rsidRPr="004861E9">
        <w:rPr>
          <w:rFonts w:ascii="Courier New" w:hAnsi="Courier New" w:cs="Courier New"/>
          <w:b/>
          <w:color w:val="4E3629" w:themeColor="text1"/>
          <w:sz w:val="18"/>
          <w:szCs w:val="18"/>
          <w:lang w:eastAsia="pt-BR" w:bidi="pt-BR"/>
        </w:rPr>
        <w:t>(</w:t>
      </w:r>
      <w:proofErr w:type="gramEnd"/>
      <w:r w:rsidRPr="004861E9">
        <w:rPr>
          <w:rFonts w:ascii="Courier New" w:hAnsi="Courier New" w:cs="Courier New"/>
          <w:b/>
          <w:color w:val="4E3629" w:themeColor="text1"/>
          <w:sz w:val="18"/>
          <w:szCs w:val="18"/>
          <w:lang w:eastAsia="pt-BR" w:bidi="pt-BR"/>
        </w:rPr>
        <w:t>)</w:t>
      </w:r>
      <w:r w:rsidRPr="004861E9">
        <w:rPr>
          <w:color w:val="4E3629" w:themeColor="text1"/>
          <w:sz w:val="18"/>
          <w:szCs w:val="18"/>
          <w:lang w:eastAsia="pt-BR" w:bidi="pt-BR"/>
        </w:rPr>
        <w:t>: este método aceita dois argumentos para largura e altura que devem ser usados para imprimir um retângulo.</w:t>
      </w:r>
    </w:p>
    <w:p w14:paraId="379BB6E6" w14:textId="77777777" w:rsidR="00934870" w:rsidRPr="004861E9" w:rsidRDefault="00934870" w:rsidP="00934870">
      <w:pPr>
        <w:pStyle w:val="Task1"/>
        <w:numPr>
          <w:ilvl w:val="0"/>
          <w:numId w:val="17"/>
        </w:numPr>
        <w:spacing w:before="0"/>
        <w:rPr>
          <w:color w:val="4E3629" w:themeColor="text1"/>
          <w:sz w:val="18"/>
          <w:szCs w:val="18"/>
        </w:rPr>
      </w:pPr>
      <w:proofErr w:type="spellStart"/>
      <w:proofErr w:type="gramStart"/>
      <w:r w:rsidRPr="004861E9">
        <w:rPr>
          <w:rFonts w:ascii="Courier New" w:hAnsi="Courier New" w:cs="Courier New"/>
          <w:b/>
          <w:color w:val="4E3629" w:themeColor="text1"/>
          <w:sz w:val="18"/>
          <w:szCs w:val="18"/>
          <w:lang w:eastAsia="pt-BR" w:bidi="pt-BR"/>
        </w:rPr>
        <w:t>createTriangle</w:t>
      </w:r>
      <w:proofErr w:type="spellEnd"/>
      <w:r w:rsidRPr="004861E9">
        <w:rPr>
          <w:rFonts w:ascii="Courier New" w:hAnsi="Courier New" w:cs="Courier New"/>
          <w:b/>
          <w:color w:val="4E3629" w:themeColor="text1"/>
          <w:sz w:val="18"/>
          <w:szCs w:val="18"/>
          <w:lang w:eastAsia="pt-BR" w:bidi="pt-BR"/>
        </w:rPr>
        <w:t>(</w:t>
      </w:r>
      <w:proofErr w:type="gramEnd"/>
      <w:r w:rsidRPr="004861E9">
        <w:rPr>
          <w:rFonts w:ascii="Courier New" w:hAnsi="Courier New" w:cs="Courier New"/>
          <w:b/>
          <w:color w:val="4E3629" w:themeColor="text1"/>
          <w:sz w:val="18"/>
          <w:szCs w:val="18"/>
          <w:lang w:eastAsia="pt-BR" w:bidi="pt-BR"/>
        </w:rPr>
        <w:t>)</w:t>
      </w:r>
      <w:r w:rsidRPr="004861E9">
        <w:rPr>
          <w:color w:val="4E3629" w:themeColor="text1"/>
          <w:sz w:val="18"/>
          <w:szCs w:val="18"/>
          <w:lang w:eastAsia="pt-BR" w:bidi="pt-BR"/>
        </w:rPr>
        <w:t>: este método aceita um argumento para o tamanho de uma perna, que deve ser usado para imprimir um triângulo isósceles direito.</w:t>
      </w:r>
    </w:p>
    <w:p w14:paraId="6BC46B32" w14:textId="77777777" w:rsidR="00934870" w:rsidRPr="004861E9" w:rsidRDefault="00934870" w:rsidP="00934870">
      <w:pPr>
        <w:pStyle w:val="Task1"/>
        <w:spacing w:before="0"/>
        <w:ind w:left="0" w:firstLine="0"/>
        <w:rPr>
          <w:color w:val="4E3629" w:themeColor="text1"/>
          <w:sz w:val="18"/>
          <w:szCs w:val="18"/>
        </w:rPr>
      </w:pPr>
    </w:p>
    <w:p w14:paraId="69514E9A" w14:textId="77777777" w:rsidR="00934870" w:rsidRPr="004861E9" w:rsidRDefault="00934870" w:rsidP="00934870">
      <w:pPr>
        <w:pStyle w:val="Task1"/>
        <w:spacing w:before="0"/>
        <w:ind w:left="0" w:firstLine="0"/>
        <w:rPr>
          <w:color w:val="4E3629" w:themeColor="text1"/>
          <w:sz w:val="18"/>
          <w:szCs w:val="18"/>
        </w:rPr>
      </w:pPr>
      <w:r w:rsidRPr="004861E9">
        <w:rPr>
          <w:color w:val="4E3629" w:themeColor="text1"/>
          <w:sz w:val="18"/>
          <w:szCs w:val="18"/>
          <w:lang w:eastAsia="pt-BR" w:bidi="pt-BR"/>
        </w:rPr>
        <w:t xml:space="preserve">Tente mudar o valor dos argumentos de que você está fornecendo esses dois métodos do método principal. Certifique-se de que seu programa seja capaz de desenhar cada forma com um tamanho personalizado. </w:t>
      </w:r>
      <w:r w:rsidRPr="004861E9">
        <w:rPr>
          <w:color w:val="4E3629" w:themeColor="text1"/>
          <w:sz w:val="18"/>
          <w:szCs w:val="18"/>
          <w:lang w:eastAsia="pt-BR" w:bidi="pt-BR"/>
        </w:rPr>
        <w:br/>
        <w:t>Além disso, seu programa deve fazer o seguinte:</w:t>
      </w:r>
    </w:p>
    <w:p w14:paraId="6F416A72" w14:textId="77777777" w:rsidR="00934870" w:rsidRPr="004861E9" w:rsidRDefault="00934870" w:rsidP="00934870">
      <w:pPr>
        <w:numPr>
          <w:ilvl w:val="0"/>
          <w:numId w:val="15"/>
        </w:numPr>
        <w:tabs>
          <w:tab w:val="clear" w:pos="1800"/>
          <w:tab w:val="num" w:pos="1080"/>
        </w:tabs>
        <w:ind w:left="1080"/>
        <w:rPr>
          <w:rFonts w:ascii="Arial" w:hAnsi="Arial" w:cs="Arial"/>
          <w:color w:val="4E3629" w:themeColor="text1"/>
          <w:sz w:val="18"/>
          <w:szCs w:val="18"/>
        </w:rPr>
      </w:pPr>
      <w:r w:rsidRPr="004861E9">
        <w:rPr>
          <w:rFonts w:ascii="Arial" w:hAnsi="Arial" w:cs="Arial"/>
          <w:color w:val="4E3629" w:themeColor="text1"/>
          <w:sz w:val="18"/>
          <w:szCs w:val="18"/>
          <w:lang w:eastAsia="pt-BR" w:bidi="pt-BR"/>
        </w:rPr>
        <w:t>Recusar-se a desenhar formas com qualquer dimensão inferior a 1</w:t>
      </w:r>
    </w:p>
    <w:p w14:paraId="3B9D84F6" w14:textId="77777777" w:rsidR="00934870" w:rsidRPr="004861E9" w:rsidRDefault="00934870" w:rsidP="00934870">
      <w:pPr>
        <w:numPr>
          <w:ilvl w:val="0"/>
          <w:numId w:val="15"/>
        </w:numPr>
        <w:tabs>
          <w:tab w:val="clear" w:pos="1800"/>
          <w:tab w:val="num" w:pos="1080"/>
        </w:tabs>
        <w:ind w:left="1080"/>
        <w:rPr>
          <w:rFonts w:ascii="Arial" w:hAnsi="Arial" w:cs="Arial"/>
          <w:color w:val="4E3629" w:themeColor="text1"/>
          <w:sz w:val="18"/>
          <w:szCs w:val="18"/>
        </w:rPr>
      </w:pPr>
      <w:r w:rsidRPr="004861E9">
        <w:rPr>
          <w:rFonts w:ascii="Arial" w:hAnsi="Arial" w:cs="Arial"/>
          <w:color w:val="4E3629" w:themeColor="text1"/>
          <w:sz w:val="18"/>
          <w:szCs w:val="18"/>
          <w:lang w:eastAsia="pt-BR" w:bidi="pt-BR"/>
        </w:rPr>
        <w:t xml:space="preserve">Ser capaz de desenhar formas com qualquer dimensão igual a 1 (uma forma 1x1 deve imprimir </w:t>
      </w:r>
      <w:r w:rsidRPr="004861E9">
        <w:rPr>
          <w:rFonts w:ascii="Arial" w:hAnsi="Arial" w:cs="Arial"/>
          <w:color w:val="4E3629" w:themeColor="text1"/>
          <w:sz w:val="18"/>
          <w:szCs w:val="18"/>
          <w:lang w:eastAsia="pt-BR" w:bidi="pt-BR"/>
        </w:rPr>
        <w:br/>
        <w:t>um único caractere)</w:t>
      </w:r>
    </w:p>
    <w:p w14:paraId="25029A6D" w14:textId="77777777" w:rsidR="00934870" w:rsidRPr="004861E9" w:rsidRDefault="00934870" w:rsidP="00934870">
      <w:pPr>
        <w:pStyle w:val="Task1"/>
        <w:spacing w:before="0"/>
        <w:ind w:left="0" w:firstLine="0"/>
        <w:rPr>
          <w:color w:val="4E3629" w:themeColor="text1"/>
          <w:sz w:val="18"/>
          <w:szCs w:val="18"/>
        </w:rPr>
      </w:pPr>
    </w:p>
    <w:p w14:paraId="6FEAFEE4" w14:textId="77777777" w:rsidR="00934870" w:rsidRPr="004861E9" w:rsidRDefault="00934870" w:rsidP="00934870">
      <w:pPr>
        <w:pStyle w:val="Task1"/>
        <w:spacing w:before="0"/>
        <w:ind w:left="0" w:firstLine="0"/>
        <w:rPr>
          <w:color w:val="4E3629" w:themeColor="text1"/>
          <w:sz w:val="18"/>
          <w:szCs w:val="18"/>
        </w:rPr>
      </w:pPr>
      <w:r w:rsidRPr="004861E9">
        <w:rPr>
          <w:color w:val="4E3629" w:themeColor="text1"/>
          <w:sz w:val="18"/>
          <w:szCs w:val="18"/>
          <w:lang w:eastAsia="pt-BR" w:bidi="pt-BR"/>
        </w:rPr>
        <w:t>Se o problema parecer difícil, lembre-se de dividi-lo em desafios menores, como:</w:t>
      </w:r>
    </w:p>
    <w:p w14:paraId="254172FB" w14:textId="77777777" w:rsidR="00934870" w:rsidRPr="004861E9" w:rsidRDefault="00934870" w:rsidP="00934870">
      <w:pPr>
        <w:pStyle w:val="Task1"/>
        <w:numPr>
          <w:ilvl w:val="0"/>
          <w:numId w:val="18"/>
        </w:numPr>
        <w:spacing w:before="0"/>
        <w:rPr>
          <w:color w:val="4E3629" w:themeColor="text1"/>
          <w:sz w:val="18"/>
          <w:szCs w:val="18"/>
        </w:rPr>
      </w:pPr>
      <w:r w:rsidRPr="004861E9">
        <w:rPr>
          <w:color w:val="4E3629" w:themeColor="text1"/>
          <w:sz w:val="18"/>
          <w:szCs w:val="18"/>
          <w:lang w:eastAsia="pt-BR" w:bidi="pt-BR"/>
        </w:rPr>
        <w:t>Como eu imprimo uma linha individual que seja um número variável com "#" caracteres de comprimento?</w:t>
      </w:r>
    </w:p>
    <w:p w14:paraId="5AE4CE4A" w14:textId="77777777" w:rsidR="00934870" w:rsidRPr="004861E9" w:rsidRDefault="00934870" w:rsidP="00934870">
      <w:pPr>
        <w:pStyle w:val="Task1"/>
        <w:numPr>
          <w:ilvl w:val="0"/>
          <w:numId w:val="18"/>
        </w:numPr>
        <w:spacing w:before="0"/>
        <w:rPr>
          <w:color w:val="4E3629" w:themeColor="text1"/>
          <w:sz w:val="18"/>
          <w:szCs w:val="18"/>
        </w:rPr>
      </w:pPr>
      <w:r w:rsidRPr="004861E9">
        <w:rPr>
          <w:color w:val="4E3629" w:themeColor="text1"/>
          <w:sz w:val="18"/>
          <w:szCs w:val="18"/>
          <w:lang w:eastAsia="pt-BR" w:bidi="pt-BR"/>
        </w:rPr>
        <w:t xml:space="preserve">Como eu crio uma </w:t>
      </w:r>
      <w:proofErr w:type="spellStart"/>
      <w:r w:rsidRPr="004861E9">
        <w:rPr>
          <w:color w:val="4E3629" w:themeColor="text1"/>
          <w:sz w:val="18"/>
          <w:szCs w:val="18"/>
          <w:lang w:eastAsia="pt-BR" w:bidi="pt-BR"/>
        </w:rPr>
        <w:t>String</w:t>
      </w:r>
      <w:proofErr w:type="spellEnd"/>
      <w:r w:rsidRPr="004861E9">
        <w:rPr>
          <w:color w:val="4E3629" w:themeColor="text1"/>
          <w:sz w:val="18"/>
          <w:szCs w:val="18"/>
          <w:lang w:eastAsia="pt-BR" w:bidi="pt-BR"/>
        </w:rPr>
        <w:t xml:space="preserve"> que comece e termine com "#", mas tenha um número variável de espaços intermediários?</w:t>
      </w:r>
    </w:p>
    <w:p w14:paraId="16CAD530" w14:textId="77777777" w:rsidR="00934870" w:rsidRPr="004861E9" w:rsidRDefault="00934870" w:rsidP="00934870">
      <w:pPr>
        <w:pStyle w:val="Task1"/>
        <w:spacing w:before="0" w:after="0"/>
        <w:ind w:left="0" w:firstLine="0"/>
        <w:rPr>
          <w:color w:val="4E3629" w:themeColor="text1"/>
          <w:sz w:val="18"/>
          <w:szCs w:val="18"/>
        </w:rPr>
      </w:pPr>
      <w:r w:rsidRPr="004861E9">
        <w:rPr>
          <w:color w:val="4E3629" w:themeColor="text1"/>
          <w:sz w:val="18"/>
          <w:szCs w:val="18"/>
          <w:lang w:eastAsia="pt-BR" w:bidi="pt-BR"/>
        </w:rPr>
        <w:t>A conclusão de cada desafio menor é uma etapa vencida. Este problema abrange entender o funcionamento dos loops, bem como compreender como dividir um problema maior em tarefas menores.</w:t>
      </w:r>
    </w:p>
    <w:p w14:paraId="7E613FEA" w14:textId="77777777" w:rsidR="00934870" w:rsidRPr="004861E9" w:rsidRDefault="00934870" w:rsidP="00934870">
      <w:pPr>
        <w:pStyle w:val="Numerada"/>
        <w:numPr>
          <w:ilvl w:val="0"/>
          <w:numId w:val="0"/>
        </w:numPr>
        <w:rPr>
          <w:color w:val="4E3629" w:themeColor="text1"/>
          <w:sz w:val="18"/>
          <w:szCs w:val="18"/>
        </w:rPr>
      </w:pPr>
    </w:p>
    <w:p w14:paraId="73DDFE06" w14:textId="77777777" w:rsidR="00934870" w:rsidRPr="004861E9" w:rsidRDefault="00934870" w:rsidP="00934870">
      <w:pPr>
        <w:pStyle w:val="Task1"/>
        <w:spacing w:before="0"/>
        <w:ind w:left="0" w:firstLine="0"/>
        <w:rPr>
          <w:color w:val="4E3629" w:themeColor="text1"/>
          <w:sz w:val="18"/>
          <w:szCs w:val="18"/>
        </w:rPr>
      </w:pPr>
      <w:r w:rsidRPr="004861E9">
        <w:rPr>
          <w:color w:val="4E3629" w:themeColor="text1"/>
          <w:sz w:val="18"/>
          <w:szCs w:val="18"/>
          <w:lang w:eastAsia="pt-BR" w:bidi="pt-BR"/>
        </w:rPr>
        <w:t xml:space="preserve">O conhecimento adquirido nesta seção sobre loops será muito útil para completar este programa. Sinta-se livre para usar o tipo de instruções de loop que considerar mais apropriado. Você também precisará lembrar alguns conceitos sobre seções anteriores.  </w:t>
      </w:r>
    </w:p>
    <w:p w14:paraId="26671C80" w14:textId="77777777" w:rsidR="00934870" w:rsidRPr="004861E9" w:rsidRDefault="00934870" w:rsidP="00934870">
      <w:pPr>
        <w:pStyle w:val="Numerada"/>
        <w:numPr>
          <w:ilvl w:val="0"/>
          <w:numId w:val="0"/>
        </w:numPr>
        <w:rPr>
          <w:color w:val="4E3629" w:themeColor="text1"/>
          <w:sz w:val="18"/>
          <w:szCs w:val="18"/>
        </w:rPr>
      </w:pPr>
    </w:p>
    <w:p w14:paraId="481E4CF3" w14:textId="77777777" w:rsidR="0091784F" w:rsidRPr="004861E9" w:rsidRDefault="0091784F" w:rsidP="0091784F">
      <w:pPr>
        <w:pStyle w:val="Task1"/>
        <w:spacing w:before="0"/>
        <w:ind w:left="0" w:firstLine="0"/>
        <w:rPr>
          <w:rFonts w:ascii="Courier New" w:hAnsi="Courier New" w:cs="Courier New"/>
          <w:color w:val="4E3629" w:themeColor="text1"/>
          <w:sz w:val="18"/>
          <w:szCs w:val="18"/>
        </w:rPr>
      </w:pPr>
      <w:bookmarkStart w:id="2" w:name="_Hlk92879893"/>
      <w:r w:rsidRPr="004861E9">
        <w:rPr>
          <w:rFonts w:cs="Arial"/>
          <w:color w:val="4E3629" w:themeColor="text1"/>
          <w:sz w:val="18"/>
          <w:szCs w:val="18"/>
          <w:lang w:bidi="pt-BR"/>
        </w:rPr>
        <w:t xml:space="preserve">Os arquivos </w:t>
      </w:r>
      <w:r w:rsidRPr="004861E9">
        <w:rPr>
          <w:rFonts w:ascii="Courier New" w:eastAsia="Courier New" w:hAnsi="Courier New" w:cs="Courier New"/>
          <w:color w:val="4E3629" w:themeColor="text1"/>
          <w:sz w:val="18"/>
          <w:szCs w:val="18"/>
          <w:lang w:bidi="pt-BR"/>
        </w:rPr>
        <w:t>LoopShape.java e LoopShapeTest.java</w:t>
      </w:r>
      <w:r w:rsidRPr="004861E9">
        <w:rPr>
          <w:rFonts w:cs="Arial"/>
          <w:color w:val="4E3629" w:themeColor="text1"/>
          <w:sz w:val="18"/>
          <w:szCs w:val="18"/>
          <w:lang w:bidi="pt-BR"/>
        </w:rPr>
        <w:t xml:space="preserve"> estão disponíveis para ajudar você a começar.</w:t>
      </w:r>
    </w:p>
    <w:bookmarkEnd w:id="2"/>
    <w:p w14:paraId="34E353A1" w14:textId="77777777" w:rsidR="00DA3109" w:rsidRPr="005E562D" w:rsidRDefault="00DA3109" w:rsidP="00EB059F">
      <w:pPr>
        <w:pStyle w:val="OracleSansParagraphText"/>
      </w:pPr>
    </w:p>
    <w:sectPr w:rsidR="00DA3109" w:rsidRPr="005E562D" w:rsidSect="00C626D2">
      <w:headerReference w:type="even" r:id="rId11"/>
      <w:footerReference w:type="even" r:id="rId12"/>
      <w:footerReference w:type="default" r:id="rId13"/>
      <w:headerReference w:type="first" r:id="rId14"/>
      <w:footerReference w:type="first" r:id="rId15"/>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EE7D" w14:textId="77777777" w:rsidR="00B62914" w:rsidRDefault="00B62914" w:rsidP="00ED52E6">
      <w:r>
        <w:separator/>
      </w:r>
    </w:p>
  </w:endnote>
  <w:endnote w:type="continuationSeparator" w:id="0">
    <w:p w14:paraId="5FAE2DED" w14:textId="77777777" w:rsidR="00B62914" w:rsidRDefault="00B62914"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System">
    <w:altName w:val="Calibri"/>
    <w:panose1 w:val="00000000000000000000"/>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A463" w14:textId="77777777" w:rsidR="00916CD5" w:rsidRDefault="00B62914">
    <w:pPr>
      <w:pStyle w:val="Rodap"/>
    </w:pPr>
    <w:sdt>
      <w:sdtPr>
        <w:id w:val="969400743"/>
        <w:temporary/>
        <w:showingPlcHdr/>
      </w:sdtPr>
      <w:sdtEndPr/>
      <w:sdtContent>
        <w:r w:rsidR="00916CD5">
          <w:rPr>
            <w:lang w:bidi="pt-BR"/>
          </w:rPr>
          <w:t>[Digite o texto]</w:t>
        </w:r>
      </w:sdtContent>
    </w:sdt>
    <w:r w:rsidR="00916CD5">
      <w:rPr>
        <w:lang w:bidi="pt-BR"/>
      </w:rPr>
      <w:ptab w:relativeTo="margin" w:alignment="center" w:leader="none"/>
    </w:r>
    <w:sdt>
      <w:sdtPr>
        <w:id w:val="969400748"/>
        <w:temporary/>
        <w:showingPlcHdr/>
      </w:sdtPr>
      <w:sdtEndPr/>
      <w:sdtContent>
        <w:r w:rsidR="00916CD5">
          <w:rPr>
            <w:lang w:bidi="pt-BR"/>
          </w:rPr>
          <w:t>[Digite o texto]</w:t>
        </w:r>
      </w:sdtContent>
    </w:sdt>
    <w:r w:rsidR="00916CD5">
      <w:rPr>
        <w:lang w:bidi="pt-BR"/>
      </w:rPr>
      <w:ptab w:relativeTo="margin" w:alignment="right" w:leader="none"/>
    </w:r>
    <w:sdt>
      <w:sdtPr>
        <w:id w:val="969400753"/>
        <w:temporary/>
        <w:showingPlcHdr/>
      </w:sdtPr>
      <w:sdtEndPr/>
      <w:sdtContent>
        <w:r w:rsidR="00916CD5">
          <w:rPr>
            <w:lang w:bidi="pt-BR"/>
          </w:rPr>
          <w:t>[Digite o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BBC59" w14:textId="77777777" w:rsidR="00273DFE" w:rsidRPr="004861E9" w:rsidRDefault="00165BC2" w:rsidP="00F10039">
    <w:pPr>
      <w:rPr>
        <w:color w:val="4E3629" w:themeColor="text1"/>
      </w:rPr>
    </w:pPr>
    <w:r w:rsidRPr="004861E9">
      <w:rPr>
        <w:rFonts w:ascii="Arial" w:hAnsi="Arial" w:cs="Arial"/>
        <w:color w:val="4E3629"/>
        <w:sz w:val="12"/>
        <w:szCs w:val="12"/>
      </w:rPr>
      <w:t>Copyright © 2022, Oracle e/ou suas empresas afiliadas. Oracle, Java e MySQL são marcas comerciais registradas da Oracle Corporation e/ou de suas empresas afiliadas. Outros nomes podem ser marcas comerciais de seus respectivos proprietários.</w:t>
    </w:r>
    <w:r w:rsidR="00F9420A" w:rsidRPr="004861E9">
      <w:rPr>
        <w:color w:val="4E3629" w:themeColor="text1"/>
      </w:rPr>
      <w:ptab w:relativeTo="margin" w:alignment="right" w:leader="none"/>
    </w:r>
  </w:p>
  <w:p w14:paraId="394F5480" w14:textId="35A3EEE6" w:rsidR="00F9420A" w:rsidRPr="004861E9" w:rsidRDefault="00F9420A" w:rsidP="00273DFE">
    <w:pPr>
      <w:jc w:val="right"/>
      <w:rPr>
        <w:rFonts w:cstheme="minorHAnsi"/>
        <w:color w:val="4E3629"/>
        <w:sz w:val="17"/>
        <w:szCs w:val="17"/>
      </w:rPr>
    </w:pPr>
    <w:r w:rsidRPr="004861E9">
      <w:rPr>
        <w:color w:val="4E3629" w:themeColor="text1"/>
      </w:rPr>
      <w:fldChar w:fldCharType="begin"/>
    </w:r>
    <w:r w:rsidRPr="004861E9">
      <w:rPr>
        <w:color w:val="4E3629" w:themeColor="text1"/>
      </w:rPr>
      <w:instrText xml:space="preserve"> PAGE   \* MERGEFORMAT </w:instrText>
    </w:r>
    <w:r w:rsidRPr="004861E9">
      <w:rPr>
        <w:color w:val="4E3629" w:themeColor="text1"/>
      </w:rPr>
      <w:fldChar w:fldCharType="separate"/>
    </w:r>
    <w:r w:rsidR="0043217F" w:rsidRPr="004861E9">
      <w:rPr>
        <w:noProof/>
        <w:color w:val="4E3629" w:themeColor="text1"/>
      </w:rPr>
      <w:t>3</w:t>
    </w:r>
    <w:r w:rsidRPr="004861E9">
      <w:rPr>
        <w:noProof/>
        <w:color w:val="4E3629"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307E" w14:textId="28F0495D" w:rsidR="00141BD8" w:rsidRPr="00273DFE" w:rsidRDefault="00165BC2" w:rsidP="00165BC2">
    <w:pPr>
      <w:rPr>
        <w:rFonts w:ascii="Arial" w:hAnsi="Arial" w:cs="Arial"/>
        <w:color w:val="4E3629"/>
        <w:sz w:val="12"/>
        <w:szCs w:val="12"/>
      </w:rPr>
    </w:pPr>
    <w:r w:rsidRPr="00273DFE">
      <w:rPr>
        <w:rFonts w:ascii="Arial" w:eastAsia="Arial" w:hAnsi="Arial" w:cs="Arial"/>
        <w:color w:val="4E3629"/>
        <w:sz w:val="12"/>
        <w:szCs w:val="12"/>
        <w:lang w:bidi="pt-BR"/>
      </w:rPr>
      <w:t>Copyright © 2022, Oracle e/ou suas empresas afiliadas. Oracle, Java e MySQL são marcas comerciais registradas da Oracle Corporation e/ou de suas empresas afiliadas. Outros nomes podem ser marcas comerciais de seus respectivos proprietários.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FFE0" w14:textId="77777777" w:rsidR="00B62914" w:rsidRDefault="00B62914" w:rsidP="00ED52E6">
      <w:r>
        <w:separator/>
      </w:r>
    </w:p>
  </w:footnote>
  <w:footnote w:type="continuationSeparator" w:id="0">
    <w:p w14:paraId="5A4797A1" w14:textId="77777777" w:rsidR="00B62914" w:rsidRDefault="00B62914"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4AA9" w14:textId="77777777" w:rsidR="00916CD5" w:rsidRDefault="00B62914">
    <w:pPr>
      <w:pStyle w:val="Cabealho"/>
    </w:pPr>
    <w:sdt>
      <w:sdtPr>
        <w:id w:val="171999623"/>
        <w:temporary/>
        <w:showingPlcHdr/>
      </w:sdtPr>
      <w:sdtEndPr/>
      <w:sdtContent>
        <w:r w:rsidR="00916CD5">
          <w:rPr>
            <w:lang w:bidi="pt-BR"/>
          </w:rPr>
          <w:t>[Digite o texto]</w:t>
        </w:r>
      </w:sdtContent>
    </w:sdt>
    <w:r w:rsidR="00916CD5">
      <w:rPr>
        <w:lang w:bidi="pt-BR"/>
      </w:rPr>
      <w:ptab w:relativeTo="margin" w:alignment="center" w:leader="none"/>
    </w:r>
    <w:sdt>
      <w:sdtPr>
        <w:id w:val="171999624"/>
        <w:temporary/>
        <w:showingPlcHdr/>
      </w:sdtPr>
      <w:sdtEndPr/>
      <w:sdtContent>
        <w:r w:rsidR="00916CD5">
          <w:rPr>
            <w:lang w:bidi="pt-BR"/>
          </w:rPr>
          <w:t>[Digite o texto]</w:t>
        </w:r>
      </w:sdtContent>
    </w:sdt>
    <w:r w:rsidR="00916CD5">
      <w:rPr>
        <w:lang w:bidi="pt-BR"/>
      </w:rPr>
      <w:ptab w:relativeTo="margin" w:alignment="right" w:leader="none"/>
    </w:r>
    <w:sdt>
      <w:sdtPr>
        <w:id w:val="171999625"/>
        <w:temporary/>
        <w:showingPlcHdr/>
      </w:sdtPr>
      <w:sdtEndPr/>
      <w:sdtContent>
        <w:r w:rsidR="00916CD5">
          <w:rPr>
            <w:lang w:bidi="pt-BR"/>
          </w:rPr>
          <w:t>[Digite o texto]</w:t>
        </w:r>
      </w:sdtContent>
    </w:sdt>
  </w:p>
  <w:p w14:paraId="7BA4E3C6" w14:textId="77777777" w:rsidR="00916CD5" w:rsidRDefault="00916C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C4C8" w14:textId="77777777" w:rsidR="000B2597" w:rsidRDefault="005F1382">
    <w:r>
      <w:rPr>
        <w:noProof/>
        <w:lang w:bidi="pt-BR"/>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Pr>
        <w:noProof/>
        <w:lang w:bidi="pt-BR"/>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Pr>
        <w:noProof/>
        <w:lang w:bidi="pt-BR"/>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Default="004E51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54E"/>
    <w:multiLevelType w:val="multilevel"/>
    <w:tmpl w:val="A39AF176"/>
    <w:lvl w:ilvl="0">
      <w:start w:val="1"/>
      <w:numFmt w:val="bullet"/>
      <w:lvlText w:val=""/>
      <w:lvlJc w:val="left"/>
      <w:pPr>
        <w:tabs>
          <w:tab w:val="num" w:pos="1800"/>
        </w:tabs>
        <w:ind w:left="1800" w:hanging="360"/>
      </w:pPr>
      <w:rPr>
        <w:rFonts w:ascii="Symbol" w:hAnsi="Symbol" w:hint="default"/>
        <w:color w:val="D1350F" w:themeColor="accent1"/>
      </w:rPr>
    </w:lvl>
    <w:lvl w:ilvl="1">
      <w:start w:val="1"/>
      <w:numFmt w:val="lowerLetter"/>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C0D045C"/>
    <w:multiLevelType w:val="multilevel"/>
    <w:tmpl w:val="E228BDC0"/>
    <w:lvl w:ilvl="0">
      <w:start w:val="1"/>
      <w:numFmt w:val="lowerLetter"/>
      <w:pStyle w:val="Numerada"/>
      <w:lvlText w:val="%1."/>
      <w:lvlJc w:val="left"/>
      <w:pPr>
        <w:tabs>
          <w:tab w:val="num" w:pos="864"/>
        </w:tabs>
        <w:ind w:left="864" w:hanging="432"/>
      </w:pPr>
      <w:rPr>
        <w:rFonts w:hint="default"/>
      </w:rPr>
    </w:lvl>
    <w:lvl w:ilvl="1">
      <w:start w:val="1"/>
      <w:numFmt w:val="decimal"/>
      <w:lvlText w:val="%2)"/>
      <w:lvlJc w:val="left"/>
      <w:pPr>
        <w:tabs>
          <w:tab w:val="num" w:pos="1296"/>
        </w:tabs>
        <w:ind w:left="1296" w:hanging="432"/>
      </w:pPr>
      <w:rPr>
        <w:rFonts w:hint="default"/>
      </w:rPr>
    </w:lvl>
    <w:lvl w:ilvl="2">
      <w:start w:val="1"/>
      <w:numFmt w:val="lowerLetter"/>
      <w:lvlText w:val="%3)"/>
      <w:lvlJc w:val="left"/>
      <w:pPr>
        <w:tabs>
          <w:tab w:val="num" w:pos="1728"/>
        </w:tabs>
        <w:ind w:left="1728" w:hanging="432"/>
      </w:pPr>
      <w:rPr>
        <w:rFonts w:hint="default"/>
      </w:rPr>
    </w:lvl>
    <w:lvl w:ilvl="3">
      <w:start w:val="1"/>
      <w:numFmt w:val="lowerRoman"/>
      <w:lvlText w:val="%4)"/>
      <w:lvlJc w:val="left"/>
      <w:pPr>
        <w:tabs>
          <w:tab w:val="num" w:pos="2160"/>
        </w:tabs>
        <w:ind w:left="2160" w:hanging="432"/>
      </w:pPr>
      <w:rPr>
        <w:rFonts w:hint="default"/>
      </w:rPr>
    </w:lvl>
    <w:lvl w:ilvl="4">
      <w:start w:val="1"/>
      <w:numFmt w:val="none"/>
      <w:lvlText w:val=""/>
      <w:lvlJc w:val="left"/>
      <w:pPr>
        <w:tabs>
          <w:tab w:val="num" w:pos="2232"/>
        </w:tabs>
        <w:ind w:left="2232" w:hanging="360"/>
      </w:pPr>
      <w:rPr>
        <w:rFonts w:hint="default"/>
      </w:rPr>
    </w:lvl>
    <w:lvl w:ilvl="5">
      <w:start w:val="1"/>
      <w:numFmt w:val="none"/>
      <w:lvlText w:val=""/>
      <w:lvlJc w:val="left"/>
      <w:pPr>
        <w:tabs>
          <w:tab w:val="num" w:pos="2592"/>
        </w:tabs>
        <w:ind w:left="2592" w:hanging="360"/>
      </w:pPr>
      <w:rPr>
        <w:rFonts w:hint="default"/>
      </w:rPr>
    </w:lvl>
    <w:lvl w:ilvl="6">
      <w:start w:val="1"/>
      <w:numFmt w:val="none"/>
      <w:lvlText w:val="%7"/>
      <w:lvlJc w:val="left"/>
      <w:pPr>
        <w:tabs>
          <w:tab w:val="num" w:pos="2952"/>
        </w:tabs>
        <w:ind w:left="2952" w:hanging="360"/>
      </w:pPr>
      <w:rPr>
        <w:rFonts w:hint="default"/>
      </w:rPr>
    </w:lvl>
    <w:lvl w:ilvl="7">
      <w:start w:val="1"/>
      <w:numFmt w:val="none"/>
      <w:lvlText w:val="%8"/>
      <w:lvlJc w:val="left"/>
      <w:pPr>
        <w:tabs>
          <w:tab w:val="num" w:pos="3312"/>
        </w:tabs>
        <w:ind w:left="3312" w:hanging="360"/>
      </w:pPr>
      <w:rPr>
        <w:rFonts w:hint="default"/>
      </w:rPr>
    </w:lvl>
    <w:lvl w:ilvl="8">
      <w:start w:val="1"/>
      <w:numFmt w:val="none"/>
      <w:lvlText w:val="%9"/>
      <w:lvlJc w:val="left"/>
      <w:pPr>
        <w:tabs>
          <w:tab w:val="num" w:pos="3672"/>
        </w:tabs>
        <w:ind w:left="3672" w:hanging="360"/>
      </w:pPr>
      <w:rPr>
        <w:rFonts w:hint="default"/>
      </w:rPr>
    </w:lvl>
  </w:abstractNum>
  <w:abstractNum w:abstractNumId="2"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3D603A"/>
    <w:multiLevelType w:val="hybridMultilevel"/>
    <w:tmpl w:val="A3B8347E"/>
    <w:lvl w:ilvl="0" w:tplc="C576F6DE">
      <w:start w:val="1"/>
      <w:numFmt w:val="bullet"/>
      <w:lvlText w:val=""/>
      <w:lvlJc w:val="left"/>
      <w:pPr>
        <w:ind w:left="1155" w:hanging="360"/>
      </w:pPr>
      <w:rPr>
        <w:rFonts w:ascii="Symbol" w:hAnsi="Symbol" w:hint="default"/>
        <w:color w:val="D1350F" w:themeColor="accent1"/>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36FE7D3B"/>
    <w:multiLevelType w:val="hybridMultilevel"/>
    <w:tmpl w:val="407A1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80E59"/>
    <w:multiLevelType w:val="hybridMultilevel"/>
    <w:tmpl w:val="5C82611C"/>
    <w:lvl w:ilvl="0" w:tplc="C576F6DE">
      <w:start w:val="1"/>
      <w:numFmt w:val="bullet"/>
      <w:lvlText w:val=""/>
      <w:lvlJc w:val="left"/>
      <w:pPr>
        <w:ind w:left="1080" w:hanging="360"/>
      </w:pPr>
      <w:rPr>
        <w:rFonts w:ascii="Symbol" w:hAnsi="Symbol" w:hint="default"/>
        <w:color w:val="D1350F"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61036063">
    <w:abstractNumId w:val="5"/>
  </w:num>
  <w:num w:numId="2" w16cid:durableId="1213269853">
    <w:abstractNumId w:val="2"/>
  </w:num>
  <w:num w:numId="3" w16cid:durableId="2120711225">
    <w:abstractNumId w:val="10"/>
  </w:num>
  <w:num w:numId="4" w16cid:durableId="1448045787">
    <w:abstractNumId w:val="12"/>
  </w:num>
  <w:num w:numId="5" w16cid:durableId="934826773">
    <w:abstractNumId w:val="14"/>
  </w:num>
  <w:num w:numId="6" w16cid:durableId="1895198756">
    <w:abstractNumId w:val="8"/>
  </w:num>
  <w:num w:numId="7" w16cid:durableId="553195433">
    <w:abstractNumId w:val="6"/>
  </w:num>
  <w:num w:numId="8" w16cid:durableId="439224249">
    <w:abstractNumId w:val="9"/>
  </w:num>
  <w:num w:numId="9" w16cid:durableId="645746342">
    <w:abstractNumId w:val="13"/>
  </w:num>
  <w:num w:numId="10" w16cid:durableId="1999453103">
    <w:abstractNumId w:val="4"/>
  </w:num>
  <w:num w:numId="11" w16cid:durableId="485240487">
    <w:abstractNumId w:val="8"/>
  </w:num>
  <w:num w:numId="12" w16cid:durableId="851332554">
    <w:abstractNumId w:val="8"/>
  </w:num>
  <w:num w:numId="13" w16cid:durableId="2087995245">
    <w:abstractNumId w:val="8"/>
  </w:num>
  <w:num w:numId="14" w16cid:durableId="87704781">
    <w:abstractNumId w:val="1"/>
  </w:num>
  <w:num w:numId="15" w16cid:durableId="848720702">
    <w:abstractNumId w:val="0"/>
  </w:num>
  <w:num w:numId="16" w16cid:durableId="41097718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6624328">
    <w:abstractNumId w:val="3"/>
  </w:num>
  <w:num w:numId="18" w16cid:durableId="159663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71A36"/>
    <w:rsid w:val="00080268"/>
    <w:rsid w:val="00092988"/>
    <w:rsid w:val="00095C66"/>
    <w:rsid w:val="00096215"/>
    <w:rsid w:val="000B2597"/>
    <w:rsid w:val="000C5CE0"/>
    <w:rsid w:val="000D1B82"/>
    <w:rsid w:val="000D1C1E"/>
    <w:rsid w:val="000D3DF0"/>
    <w:rsid w:val="000E44C0"/>
    <w:rsid w:val="000E5160"/>
    <w:rsid w:val="000F0B8A"/>
    <w:rsid w:val="000F695F"/>
    <w:rsid w:val="000F715C"/>
    <w:rsid w:val="00100859"/>
    <w:rsid w:val="001166FB"/>
    <w:rsid w:val="00121C34"/>
    <w:rsid w:val="001306FF"/>
    <w:rsid w:val="00130D87"/>
    <w:rsid w:val="00133113"/>
    <w:rsid w:val="00133276"/>
    <w:rsid w:val="00141BD8"/>
    <w:rsid w:val="001470A3"/>
    <w:rsid w:val="0016480A"/>
    <w:rsid w:val="00165BC2"/>
    <w:rsid w:val="001774F3"/>
    <w:rsid w:val="00191E93"/>
    <w:rsid w:val="00196CCE"/>
    <w:rsid w:val="001A16EC"/>
    <w:rsid w:val="001A6135"/>
    <w:rsid w:val="001C5A43"/>
    <w:rsid w:val="001D4CE8"/>
    <w:rsid w:val="001E184E"/>
    <w:rsid w:val="001E3651"/>
    <w:rsid w:val="001F66CB"/>
    <w:rsid w:val="00204FB7"/>
    <w:rsid w:val="002079F5"/>
    <w:rsid w:val="0023066E"/>
    <w:rsid w:val="00230B59"/>
    <w:rsid w:val="0023256F"/>
    <w:rsid w:val="00234529"/>
    <w:rsid w:val="0024070D"/>
    <w:rsid w:val="00261D23"/>
    <w:rsid w:val="00273DFE"/>
    <w:rsid w:val="00276139"/>
    <w:rsid w:val="002864A1"/>
    <w:rsid w:val="0028745A"/>
    <w:rsid w:val="002A57EE"/>
    <w:rsid w:val="002C2C58"/>
    <w:rsid w:val="002C48AC"/>
    <w:rsid w:val="002C673C"/>
    <w:rsid w:val="00311AA2"/>
    <w:rsid w:val="003146EC"/>
    <w:rsid w:val="00335688"/>
    <w:rsid w:val="00337A10"/>
    <w:rsid w:val="00337D82"/>
    <w:rsid w:val="00353D91"/>
    <w:rsid w:val="00372E09"/>
    <w:rsid w:val="00376210"/>
    <w:rsid w:val="00395C64"/>
    <w:rsid w:val="003A726C"/>
    <w:rsid w:val="003C790C"/>
    <w:rsid w:val="003E2740"/>
    <w:rsid w:val="003E6480"/>
    <w:rsid w:val="003F163D"/>
    <w:rsid w:val="00412FE1"/>
    <w:rsid w:val="004155C6"/>
    <w:rsid w:val="00416E55"/>
    <w:rsid w:val="0042242B"/>
    <w:rsid w:val="0043217F"/>
    <w:rsid w:val="0043718B"/>
    <w:rsid w:val="00473675"/>
    <w:rsid w:val="004861E9"/>
    <w:rsid w:val="004A5D6E"/>
    <w:rsid w:val="004E515E"/>
    <w:rsid w:val="004F7631"/>
    <w:rsid w:val="005065A3"/>
    <w:rsid w:val="00515119"/>
    <w:rsid w:val="005211AF"/>
    <w:rsid w:val="005231C1"/>
    <w:rsid w:val="00551990"/>
    <w:rsid w:val="00557D95"/>
    <w:rsid w:val="00576366"/>
    <w:rsid w:val="00576395"/>
    <w:rsid w:val="005802D6"/>
    <w:rsid w:val="0058564A"/>
    <w:rsid w:val="005C4FF0"/>
    <w:rsid w:val="005C5697"/>
    <w:rsid w:val="005C6DDF"/>
    <w:rsid w:val="005C7447"/>
    <w:rsid w:val="005E562D"/>
    <w:rsid w:val="005F00B8"/>
    <w:rsid w:val="005F1382"/>
    <w:rsid w:val="00616D63"/>
    <w:rsid w:val="00624CC9"/>
    <w:rsid w:val="00632A74"/>
    <w:rsid w:val="006405D1"/>
    <w:rsid w:val="00663A38"/>
    <w:rsid w:val="00663CB3"/>
    <w:rsid w:val="00666C2A"/>
    <w:rsid w:val="00696C39"/>
    <w:rsid w:val="006B5F02"/>
    <w:rsid w:val="006C6160"/>
    <w:rsid w:val="006D5E6F"/>
    <w:rsid w:val="006F07E4"/>
    <w:rsid w:val="0078757F"/>
    <w:rsid w:val="00791552"/>
    <w:rsid w:val="00793797"/>
    <w:rsid w:val="007A5FCD"/>
    <w:rsid w:val="007B5A12"/>
    <w:rsid w:val="007D0971"/>
    <w:rsid w:val="0080038D"/>
    <w:rsid w:val="0083166B"/>
    <w:rsid w:val="00832DC0"/>
    <w:rsid w:val="00837875"/>
    <w:rsid w:val="008963E9"/>
    <w:rsid w:val="008A2683"/>
    <w:rsid w:val="008B1770"/>
    <w:rsid w:val="008C7A90"/>
    <w:rsid w:val="008D1BA0"/>
    <w:rsid w:val="008D6423"/>
    <w:rsid w:val="008E2B2F"/>
    <w:rsid w:val="008E6ED3"/>
    <w:rsid w:val="00900633"/>
    <w:rsid w:val="009062F8"/>
    <w:rsid w:val="00913BC8"/>
    <w:rsid w:val="00916CD5"/>
    <w:rsid w:val="0091784F"/>
    <w:rsid w:val="0092480E"/>
    <w:rsid w:val="00931D77"/>
    <w:rsid w:val="00934870"/>
    <w:rsid w:val="009379CE"/>
    <w:rsid w:val="00940226"/>
    <w:rsid w:val="00940D1A"/>
    <w:rsid w:val="009624BA"/>
    <w:rsid w:val="00964256"/>
    <w:rsid w:val="0097160C"/>
    <w:rsid w:val="0097705A"/>
    <w:rsid w:val="00985B99"/>
    <w:rsid w:val="009A5FB1"/>
    <w:rsid w:val="009B167E"/>
    <w:rsid w:val="009B3AEC"/>
    <w:rsid w:val="009B6715"/>
    <w:rsid w:val="009D19A2"/>
    <w:rsid w:val="009D6744"/>
    <w:rsid w:val="009E0043"/>
    <w:rsid w:val="009E0E78"/>
    <w:rsid w:val="00A116FD"/>
    <w:rsid w:val="00A35CEA"/>
    <w:rsid w:val="00A37982"/>
    <w:rsid w:val="00A44D8D"/>
    <w:rsid w:val="00A473C0"/>
    <w:rsid w:val="00A534E4"/>
    <w:rsid w:val="00A5383F"/>
    <w:rsid w:val="00A562A4"/>
    <w:rsid w:val="00A75DF9"/>
    <w:rsid w:val="00A87E6D"/>
    <w:rsid w:val="00A924F6"/>
    <w:rsid w:val="00AB14F4"/>
    <w:rsid w:val="00AC02FF"/>
    <w:rsid w:val="00AC6551"/>
    <w:rsid w:val="00AE7E09"/>
    <w:rsid w:val="00AF1FE5"/>
    <w:rsid w:val="00B01C31"/>
    <w:rsid w:val="00B03D98"/>
    <w:rsid w:val="00B0552A"/>
    <w:rsid w:val="00B1205B"/>
    <w:rsid w:val="00B32909"/>
    <w:rsid w:val="00B544D1"/>
    <w:rsid w:val="00B62914"/>
    <w:rsid w:val="00B802DE"/>
    <w:rsid w:val="00B849A1"/>
    <w:rsid w:val="00B873A5"/>
    <w:rsid w:val="00B96B82"/>
    <w:rsid w:val="00B979D2"/>
    <w:rsid w:val="00BA087D"/>
    <w:rsid w:val="00BB2345"/>
    <w:rsid w:val="00BC2659"/>
    <w:rsid w:val="00BE04FC"/>
    <w:rsid w:val="00BF76C6"/>
    <w:rsid w:val="00C068D5"/>
    <w:rsid w:val="00C24004"/>
    <w:rsid w:val="00C57061"/>
    <w:rsid w:val="00C626D2"/>
    <w:rsid w:val="00C723C0"/>
    <w:rsid w:val="00C729FB"/>
    <w:rsid w:val="00CA6DCC"/>
    <w:rsid w:val="00CC508E"/>
    <w:rsid w:val="00CC5A89"/>
    <w:rsid w:val="00CF425B"/>
    <w:rsid w:val="00CF75BD"/>
    <w:rsid w:val="00D2092D"/>
    <w:rsid w:val="00D71CEE"/>
    <w:rsid w:val="00D91ABA"/>
    <w:rsid w:val="00DA3109"/>
    <w:rsid w:val="00DB077C"/>
    <w:rsid w:val="00DB1A09"/>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90A18"/>
    <w:rsid w:val="00E95F2F"/>
    <w:rsid w:val="00EA3BAB"/>
    <w:rsid w:val="00EB059F"/>
    <w:rsid w:val="00EB3252"/>
    <w:rsid w:val="00EC275E"/>
    <w:rsid w:val="00ED52E6"/>
    <w:rsid w:val="00EE618D"/>
    <w:rsid w:val="00EF0A0A"/>
    <w:rsid w:val="00EF37DA"/>
    <w:rsid w:val="00F10039"/>
    <w:rsid w:val="00F252E0"/>
    <w:rsid w:val="00F27A64"/>
    <w:rsid w:val="00F43829"/>
    <w:rsid w:val="00F5296B"/>
    <w:rsid w:val="00F55C87"/>
    <w:rsid w:val="00F71485"/>
    <w:rsid w:val="00F8327B"/>
    <w:rsid w:val="00F8670E"/>
    <w:rsid w:val="00F9420A"/>
    <w:rsid w:val="00FB478E"/>
    <w:rsid w:val="00FC10B8"/>
    <w:rsid w:val="00FC7689"/>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Ttulo2">
    <w:name w:val="heading 2"/>
    <w:basedOn w:val="Normal"/>
    <w:next w:val="Textbody"/>
    <w:link w:val="Ttulo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Textodebalo">
    <w:name w:val="Balloon Text"/>
    <w:basedOn w:val="Normal"/>
    <w:link w:val="TextodebaloChar"/>
    <w:uiPriority w:val="99"/>
    <w:semiHidden/>
    <w:unhideWhenUsed/>
    <w:rsid w:val="0037621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Cabealho">
    <w:name w:val="header"/>
    <w:basedOn w:val="Normal"/>
    <w:link w:val="CabealhoChar"/>
    <w:uiPriority w:val="99"/>
    <w:unhideWhenUsed/>
    <w:rsid w:val="00ED52E6"/>
    <w:pPr>
      <w:tabs>
        <w:tab w:val="center" w:pos="4320"/>
        <w:tab w:val="right" w:pos="8640"/>
      </w:tabs>
    </w:pPr>
  </w:style>
  <w:style w:type="character" w:customStyle="1" w:styleId="CabealhoChar">
    <w:name w:val="Cabeçalho Char"/>
    <w:basedOn w:val="Fontepargpadro"/>
    <w:link w:val="Cabealho"/>
    <w:uiPriority w:val="99"/>
    <w:rsid w:val="00ED52E6"/>
  </w:style>
  <w:style w:type="paragraph" w:styleId="Rodap">
    <w:name w:val="footer"/>
    <w:basedOn w:val="Normal"/>
    <w:link w:val="RodapChar"/>
    <w:uiPriority w:val="99"/>
    <w:unhideWhenUsed/>
    <w:rsid w:val="00ED52E6"/>
    <w:pPr>
      <w:tabs>
        <w:tab w:val="center" w:pos="4320"/>
        <w:tab w:val="right" w:pos="8640"/>
      </w:tabs>
    </w:pPr>
  </w:style>
  <w:style w:type="character" w:customStyle="1" w:styleId="RodapChar">
    <w:name w:val="Rodapé Char"/>
    <w:basedOn w:val="Fontepargpadro"/>
    <w:link w:val="Rodap"/>
    <w:uiPriority w:val="99"/>
    <w:rsid w:val="00ED52E6"/>
  </w:style>
  <w:style w:type="character" w:styleId="Hyperlink">
    <w:name w:val="Hyperlink"/>
    <w:basedOn w:val="Fontepargpadro"/>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elacomgrade">
    <w:name w:val="Table Grid"/>
    <w:basedOn w:val="Tabela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Fontepargpadro"/>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paragraph" w:styleId="Corpodetexto">
    <w:name w:val="Body Text"/>
    <w:basedOn w:val="Normal"/>
    <w:link w:val="CorpodetextoChar"/>
    <w:rsid w:val="00934870"/>
    <w:pPr>
      <w:spacing w:before="60" w:after="60"/>
    </w:pPr>
    <w:rPr>
      <w:rFonts w:ascii="Arial" w:eastAsia="SimSun" w:hAnsi="Arial" w:cs="Times New Roman"/>
      <w:sz w:val="22"/>
      <w:szCs w:val="20"/>
      <w:lang w:eastAsia="zh-CN"/>
    </w:rPr>
  </w:style>
  <w:style w:type="character" w:customStyle="1" w:styleId="CorpodetextoChar">
    <w:name w:val="Corpo de texto Char"/>
    <w:basedOn w:val="Fontepargpadro"/>
    <w:link w:val="Corpodetexto"/>
    <w:rsid w:val="00934870"/>
    <w:rPr>
      <w:rFonts w:ascii="Arial" w:eastAsia="SimSun" w:hAnsi="Arial" w:cs="Times New Roman"/>
      <w:sz w:val="22"/>
      <w:szCs w:val="20"/>
      <w:lang w:eastAsia="zh-CN"/>
    </w:rPr>
  </w:style>
  <w:style w:type="paragraph" w:customStyle="1" w:styleId="Task1">
    <w:name w:val="Task 1"/>
    <w:basedOn w:val="Corpodetexto"/>
    <w:rsid w:val="00934870"/>
    <w:pPr>
      <w:tabs>
        <w:tab w:val="left" w:pos="432"/>
      </w:tabs>
      <w:ind w:left="432" w:hanging="432"/>
    </w:pPr>
    <w:rPr>
      <w:rFonts w:eastAsia="Times New Roman"/>
      <w:lang w:eastAsia="en-US"/>
    </w:rPr>
  </w:style>
  <w:style w:type="paragraph" w:customStyle="1" w:styleId="SectionTitle">
    <w:name w:val="Section Title"/>
    <w:basedOn w:val="Corpodetexto"/>
    <w:next w:val="Corpodetexto"/>
    <w:rsid w:val="00934870"/>
    <w:pPr>
      <w:keepNext/>
      <w:spacing w:before="240" w:after="0"/>
    </w:pPr>
    <w:rPr>
      <w:rFonts w:eastAsia="Times New Roman"/>
      <w:b/>
      <w:sz w:val="24"/>
      <w:lang w:eastAsia="en-US"/>
    </w:rPr>
  </w:style>
  <w:style w:type="paragraph" w:styleId="Numerada">
    <w:name w:val="List Number"/>
    <w:basedOn w:val="Corpodetexto"/>
    <w:rsid w:val="00934870"/>
    <w:pPr>
      <w:numPr>
        <w:numId w:val="14"/>
      </w:numPr>
    </w:pPr>
  </w:style>
  <w:style w:type="paragraph" w:customStyle="1" w:styleId="PageTitle">
    <w:name w:val="Page Title"/>
    <w:basedOn w:val="Corpodetexto"/>
    <w:next w:val="SectionTitle"/>
    <w:rsid w:val="00934870"/>
    <w:pPr>
      <w:keepNext/>
      <w:pageBreakBefore/>
      <w:pBdr>
        <w:bottom w:val="single" w:sz="6" w:space="1" w:color="auto"/>
      </w:pBdr>
    </w:pPr>
    <w:rPr>
      <w:rFonts w:eastAsia="Times New Roman"/>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984043975">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B2FA2-B73A-4395-9D3F-028B47CC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2022.dotx</Template>
  <TotalTime>5</TotalTime>
  <Pages>3</Pages>
  <Words>517</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Eduardo Gama</cp:lastModifiedBy>
  <cp:revision>12</cp:revision>
  <cp:lastPrinted>2019-10-14T17:27:00Z</cp:lastPrinted>
  <dcterms:created xsi:type="dcterms:W3CDTF">2022-02-12T16:48:00Z</dcterms:created>
  <dcterms:modified xsi:type="dcterms:W3CDTF">2022-06-15T14:33:00Z</dcterms:modified>
</cp:coreProperties>
</file>