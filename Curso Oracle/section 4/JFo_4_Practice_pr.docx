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EB67" w14:textId="77777777" w:rsidR="0053748B" w:rsidRPr="00B512DB" w:rsidRDefault="0053748B" w:rsidP="0053748B">
      <w:pPr>
        <w:pStyle w:val="OracleSansTitle"/>
        <w:rPr>
          <w:b/>
          <w:bCs/>
          <w:color w:val="4E3629" w:themeColor="text1"/>
        </w:rPr>
      </w:pPr>
      <w:r w:rsidRPr="00B512DB">
        <w:rPr>
          <w:b/>
          <w:bCs/>
          <w:color w:val="4E3629" w:themeColor="text1"/>
        </w:rPr>
        <w:t xml:space="preserve">Java </w:t>
      </w:r>
      <w:proofErr w:type="spellStart"/>
      <w:r w:rsidRPr="00B512DB">
        <w:rPr>
          <w:b/>
          <w:bCs/>
          <w:color w:val="4E3629" w:themeColor="text1"/>
        </w:rPr>
        <w:t>Foundations</w:t>
      </w:r>
      <w:proofErr w:type="spellEnd"/>
    </w:p>
    <w:p w14:paraId="33E0798E" w14:textId="31D5A053" w:rsidR="00985214" w:rsidRPr="00B512DB" w:rsidRDefault="00985214" w:rsidP="00985214">
      <w:pPr>
        <w:pStyle w:val="OracleSansTitle"/>
        <w:rPr>
          <w:b/>
          <w:bCs/>
          <w:color w:val="4E3629" w:themeColor="text1"/>
        </w:rPr>
      </w:pPr>
      <w:r w:rsidRPr="00B512DB">
        <w:rPr>
          <w:b/>
          <w:bCs/>
          <w:color w:val="4E3629" w:themeColor="text1"/>
          <w:lang w:eastAsia="pt-BR" w:bidi="pt-BR"/>
        </w:rPr>
        <w:t xml:space="preserve">Exercícios - Seção 4 </w:t>
      </w:r>
    </w:p>
    <w:p w14:paraId="45A41646" w14:textId="77777777" w:rsidR="00985214" w:rsidRPr="00B512DB" w:rsidRDefault="00985214" w:rsidP="00985214">
      <w:pPr>
        <w:pStyle w:val="OracleSansTitle"/>
        <w:rPr>
          <w:color w:val="4E3629" w:themeColor="text1"/>
        </w:rPr>
      </w:pPr>
    </w:p>
    <w:p w14:paraId="42F76587" w14:textId="77777777" w:rsidR="00985214" w:rsidRPr="00B512DB" w:rsidRDefault="00985214" w:rsidP="00985214">
      <w:pPr>
        <w:pStyle w:val="OracleSansTitle"/>
        <w:rPr>
          <w:b/>
          <w:bCs/>
          <w:color w:val="4E3629" w:themeColor="text1"/>
          <w:sz w:val="22"/>
          <w:szCs w:val="22"/>
        </w:rPr>
      </w:pPr>
      <w:r w:rsidRPr="00B512DB">
        <w:rPr>
          <w:b/>
          <w:bCs/>
          <w:color w:val="4E3629" w:themeColor="text1"/>
          <w:sz w:val="22"/>
          <w:szCs w:val="22"/>
          <w:lang w:eastAsia="pt-BR" w:bidi="pt-BR"/>
        </w:rPr>
        <w:t xml:space="preserve">Problema 1: Escrevendo métodos </w:t>
      </w:r>
    </w:p>
    <w:p w14:paraId="27FECDAD" w14:textId="77777777" w:rsidR="00985214" w:rsidRPr="00B512DB" w:rsidRDefault="00985214" w:rsidP="00985214">
      <w:pPr>
        <w:pStyle w:val="SectionTitle"/>
        <w:rPr>
          <w:bCs/>
          <w:color w:val="4E3629" w:themeColor="text1"/>
          <w:sz w:val="22"/>
          <w:szCs w:val="22"/>
        </w:rPr>
      </w:pPr>
      <w:r w:rsidRPr="00B512DB">
        <w:rPr>
          <w:bCs/>
          <w:color w:val="4E3629" w:themeColor="text1"/>
          <w:sz w:val="22"/>
          <w:szCs w:val="22"/>
          <w:lang w:eastAsia="pt-BR" w:bidi="pt-BR"/>
        </w:rPr>
        <w:t>Visão Geral</w:t>
      </w:r>
    </w:p>
    <w:p w14:paraId="4B04AB64" w14:textId="77777777" w:rsidR="003F740E" w:rsidRPr="00B512DB" w:rsidRDefault="003F740E" w:rsidP="00985214">
      <w:pPr>
        <w:pStyle w:val="Corpodetexto"/>
        <w:rPr>
          <w:color w:val="4E3629" w:themeColor="text1"/>
        </w:rPr>
      </w:pPr>
    </w:p>
    <w:p w14:paraId="75253352" w14:textId="1B5C9D21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>Neste exercício, você escreverá métodos que retornam valores para os seguintes cenários:</w:t>
      </w:r>
    </w:p>
    <w:p w14:paraId="2F2EC9F3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</w:rPr>
      </w:pPr>
    </w:p>
    <w:p w14:paraId="31063E2E" w14:textId="77777777" w:rsidR="00985214" w:rsidRPr="00B512DB" w:rsidRDefault="00985214" w:rsidP="00985214">
      <w:pPr>
        <w:pStyle w:val="Corpodetexto"/>
        <w:numPr>
          <w:ilvl w:val="0"/>
          <w:numId w:val="15"/>
        </w:numPr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>Converte a temperatura fornecida de Fahrenheit para Celsius.</w:t>
      </w:r>
    </w:p>
    <w:p w14:paraId="578C2873" w14:textId="77777777" w:rsidR="00985214" w:rsidRPr="00B512DB" w:rsidRDefault="00985214" w:rsidP="00985214">
      <w:pPr>
        <w:pStyle w:val="Corpodetexto"/>
        <w:ind w:left="630"/>
        <w:rPr>
          <w:color w:val="4E3629" w:themeColor="text1"/>
          <w:sz w:val="18"/>
          <w:szCs w:val="18"/>
        </w:rPr>
      </w:pPr>
    </w:p>
    <w:p w14:paraId="36F8B764" w14:textId="77777777" w:rsidR="00985214" w:rsidRPr="00B512DB" w:rsidRDefault="00985214" w:rsidP="00985214">
      <w:pPr>
        <w:pStyle w:val="Corpodetexto"/>
        <w:ind w:left="630"/>
        <w:rPr>
          <w:b/>
          <w:color w:val="4E3629" w:themeColor="text1"/>
          <w:sz w:val="18"/>
          <w:szCs w:val="18"/>
        </w:rPr>
      </w:pPr>
      <w:r w:rsidRPr="00B512DB">
        <w:rPr>
          <w:b/>
          <w:color w:val="4E3629" w:themeColor="text1"/>
          <w:sz w:val="18"/>
          <w:szCs w:val="18"/>
          <w:lang w:eastAsia="en-US"/>
        </w:rPr>
        <w:t>Fórmula:</w:t>
      </w:r>
    </w:p>
    <w:p w14:paraId="7EA05B94" w14:textId="77777777" w:rsidR="00985214" w:rsidRPr="00B512DB" w:rsidRDefault="00985214" w:rsidP="00985214">
      <w:pPr>
        <w:pStyle w:val="Corpodetexto"/>
        <w:ind w:left="630"/>
        <w:rPr>
          <w:rFonts w:ascii="Courier New" w:hAnsi="Courier New" w:cs="Courier New"/>
          <w:color w:val="000000"/>
          <w:sz w:val="18"/>
          <w:szCs w:val="18"/>
        </w:rPr>
      </w:pPr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C=5/9*(F-32)        </w:t>
      </w:r>
      <w:r w:rsidRPr="00B512DB">
        <w:rPr>
          <w:rFonts w:ascii="Courier New" w:hAnsi="Courier New" w:cs="Courier New"/>
          <w:noProof/>
          <w:color w:val="000000"/>
          <w:sz w:val="18"/>
          <w:szCs w:val="18"/>
          <w:lang w:val="en-US" w:eastAsia="en-US" w:bidi="en-US"/>
        </w:rPr>
        <w:drawing>
          <wp:inline distT="0" distB="0" distL="0" distR="0" wp14:anchorId="1F5EB384" wp14:editId="0F198AC0">
            <wp:extent cx="434975" cy="13792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62" t="2988" r="8090" b="2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2D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  </w:t>
      </w:r>
    </w:p>
    <w:p w14:paraId="68E63E51" w14:textId="77777777" w:rsidR="00985214" w:rsidRPr="00B512DB" w:rsidRDefault="00985214" w:rsidP="00985214">
      <w:pPr>
        <w:pStyle w:val="Corpodetexto"/>
        <w:ind w:left="630"/>
        <w:rPr>
          <w:rFonts w:ascii="Courier New" w:hAnsi="Courier New" w:cs="Courier New"/>
          <w:sz w:val="18"/>
          <w:szCs w:val="18"/>
        </w:rPr>
      </w:pPr>
    </w:p>
    <w:p w14:paraId="63F18583" w14:textId="77777777" w:rsidR="00985214" w:rsidRPr="00B512DB" w:rsidRDefault="00985214" w:rsidP="00985214">
      <w:pPr>
        <w:pStyle w:val="Corpodetexto"/>
        <w:numPr>
          <w:ilvl w:val="0"/>
          <w:numId w:val="15"/>
        </w:numPr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>Calcula o tamanho da hipotenusa de um triângulo dado o comprimento de seus lados.</w:t>
      </w:r>
    </w:p>
    <w:p w14:paraId="439BD57F" w14:textId="77777777" w:rsidR="00985214" w:rsidRPr="00B512DB" w:rsidRDefault="00985214" w:rsidP="00985214">
      <w:pPr>
        <w:pStyle w:val="Corpodetexto"/>
        <w:ind w:left="630"/>
        <w:rPr>
          <w:b/>
          <w:color w:val="4E3629" w:themeColor="text1"/>
          <w:sz w:val="18"/>
          <w:szCs w:val="18"/>
        </w:rPr>
      </w:pPr>
    </w:p>
    <w:p w14:paraId="4C5A39FC" w14:textId="77777777" w:rsidR="00985214" w:rsidRPr="00B512DB" w:rsidRDefault="00985214" w:rsidP="00985214">
      <w:pPr>
        <w:pStyle w:val="Corpodetexto"/>
        <w:ind w:left="630"/>
        <w:rPr>
          <w:b/>
          <w:color w:val="4E3629" w:themeColor="text1"/>
          <w:sz w:val="18"/>
          <w:szCs w:val="18"/>
        </w:rPr>
      </w:pPr>
      <w:r w:rsidRPr="00B512DB">
        <w:rPr>
          <w:b/>
          <w:color w:val="4E3629" w:themeColor="text1"/>
          <w:sz w:val="18"/>
          <w:szCs w:val="18"/>
          <w:lang w:eastAsia="pt-BR" w:bidi="pt-BR"/>
        </w:rPr>
        <w:t>Fórmula:</w:t>
      </w:r>
    </w:p>
    <w:p w14:paraId="3C6F5203" w14:textId="77777777" w:rsidR="00985214" w:rsidRPr="00B512DB" w:rsidRDefault="00985214" w:rsidP="00985214">
      <w:pPr>
        <w:pStyle w:val="Corpodetexto"/>
        <w:ind w:left="630"/>
        <w:rPr>
          <w:b/>
          <w:sz w:val="18"/>
          <w:szCs w:val="18"/>
        </w:rPr>
      </w:pPr>
    </w:p>
    <w:p w14:paraId="15AA1249" w14:textId="77777777" w:rsidR="00985214" w:rsidRPr="00B512DB" w:rsidRDefault="00985214" w:rsidP="00985214">
      <w:pPr>
        <w:pStyle w:val="Corpodetexto"/>
        <w:ind w:left="630"/>
        <w:rPr>
          <w:b/>
          <w:sz w:val="18"/>
          <w:szCs w:val="18"/>
        </w:rPr>
      </w:pPr>
      <w:r w:rsidRPr="00B512DB">
        <w:rPr>
          <w:noProof/>
          <w:sz w:val="18"/>
          <w:szCs w:val="18"/>
          <w:lang w:val="en-US" w:eastAsia="en-US" w:bidi="en-US"/>
        </w:rPr>
        <w:drawing>
          <wp:inline distT="0" distB="0" distL="0" distR="0" wp14:anchorId="61EC9947" wp14:editId="4CC1151B">
            <wp:extent cx="1828800" cy="46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2DB">
        <w:rPr>
          <w:sz w:val="18"/>
          <w:szCs w:val="18"/>
          <w:lang w:eastAsia="pt-BR" w:bidi="pt-BR"/>
        </w:rPr>
        <w:t xml:space="preserve">  </w:t>
      </w:r>
      <w:r w:rsidRPr="00B512DB">
        <w:rPr>
          <w:b/>
          <w:noProof/>
          <w:sz w:val="18"/>
          <w:szCs w:val="18"/>
          <w:lang w:val="en-US" w:eastAsia="en-US" w:bidi="en-US"/>
        </w:rPr>
        <w:drawing>
          <wp:inline distT="0" distB="0" distL="0" distR="0" wp14:anchorId="26537E42" wp14:editId="6C1F6E75">
            <wp:extent cx="2249170" cy="170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4227" w14:textId="77777777" w:rsidR="00985214" w:rsidRPr="00B512DB" w:rsidRDefault="00985214" w:rsidP="00985214">
      <w:pPr>
        <w:pStyle w:val="Corpodetexto"/>
        <w:ind w:left="630"/>
        <w:rPr>
          <w:sz w:val="18"/>
          <w:szCs w:val="18"/>
        </w:rPr>
      </w:pPr>
    </w:p>
    <w:p w14:paraId="77D29E84" w14:textId="77777777" w:rsidR="00985214" w:rsidRPr="00B512DB" w:rsidRDefault="00985214" w:rsidP="00985214">
      <w:pPr>
        <w:pStyle w:val="Corpodetexto"/>
        <w:ind w:left="630"/>
        <w:rPr>
          <w:sz w:val="18"/>
          <w:szCs w:val="18"/>
        </w:rPr>
      </w:pPr>
    </w:p>
    <w:p w14:paraId="661831AD" w14:textId="77777777" w:rsidR="00985214" w:rsidRPr="00B512DB" w:rsidRDefault="00985214" w:rsidP="00985214">
      <w:pPr>
        <w:pStyle w:val="Corpodetexto"/>
        <w:ind w:left="630"/>
        <w:rPr>
          <w:sz w:val="18"/>
          <w:szCs w:val="18"/>
        </w:rPr>
      </w:pPr>
    </w:p>
    <w:p w14:paraId="4936A046" w14:textId="0BD9ECB9" w:rsidR="00985214" w:rsidRPr="00B512DB" w:rsidRDefault="00985214" w:rsidP="00985214">
      <w:pPr>
        <w:pStyle w:val="Corpodetexto"/>
        <w:ind w:left="630"/>
        <w:rPr>
          <w:sz w:val="18"/>
          <w:szCs w:val="18"/>
        </w:rPr>
      </w:pPr>
    </w:p>
    <w:p w14:paraId="425B362C" w14:textId="4039FBF8" w:rsidR="003F740E" w:rsidRPr="00B512DB" w:rsidRDefault="003F740E" w:rsidP="00985214">
      <w:pPr>
        <w:pStyle w:val="Corpodetexto"/>
        <w:ind w:left="630"/>
        <w:rPr>
          <w:sz w:val="18"/>
          <w:szCs w:val="18"/>
        </w:rPr>
      </w:pPr>
    </w:p>
    <w:p w14:paraId="0B842599" w14:textId="67A32384" w:rsidR="003F740E" w:rsidRPr="00B512DB" w:rsidRDefault="003F740E" w:rsidP="00985214">
      <w:pPr>
        <w:pStyle w:val="Corpodetexto"/>
        <w:ind w:left="630"/>
        <w:rPr>
          <w:sz w:val="18"/>
          <w:szCs w:val="18"/>
        </w:rPr>
      </w:pPr>
    </w:p>
    <w:p w14:paraId="78965CFC" w14:textId="77777777" w:rsidR="003F740E" w:rsidRPr="00B512DB" w:rsidRDefault="003F740E" w:rsidP="00985214">
      <w:pPr>
        <w:pStyle w:val="Corpodetexto"/>
        <w:ind w:left="630"/>
        <w:rPr>
          <w:sz w:val="18"/>
          <w:szCs w:val="18"/>
        </w:rPr>
      </w:pPr>
    </w:p>
    <w:p w14:paraId="4FAF82E2" w14:textId="77777777" w:rsidR="00985214" w:rsidRPr="00B512DB" w:rsidRDefault="00985214" w:rsidP="00985214">
      <w:pPr>
        <w:pStyle w:val="Corpodetexto"/>
        <w:ind w:left="630"/>
        <w:rPr>
          <w:sz w:val="18"/>
          <w:szCs w:val="18"/>
        </w:rPr>
      </w:pPr>
    </w:p>
    <w:p w14:paraId="1B3CEFB2" w14:textId="77777777" w:rsidR="00985214" w:rsidRPr="00B512DB" w:rsidRDefault="00985214" w:rsidP="00985214">
      <w:pPr>
        <w:pStyle w:val="Corpodetexto"/>
        <w:ind w:left="630"/>
        <w:rPr>
          <w:sz w:val="18"/>
          <w:szCs w:val="18"/>
        </w:rPr>
      </w:pPr>
    </w:p>
    <w:p w14:paraId="0BC4401B" w14:textId="77777777" w:rsidR="00985214" w:rsidRPr="00B512DB" w:rsidRDefault="00985214" w:rsidP="00985214">
      <w:pPr>
        <w:pStyle w:val="Corpodetexto"/>
        <w:ind w:left="630"/>
        <w:rPr>
          <w:sz w:val="18"/>
          <w:szCs w:val="18"/>
        </w:rPr>
      </w:pPr>
    </w:p>
    <w:p w14:paraId="4E13D739" w14:textId="77777777" w:rsidR="00985214" w:rsidRPr="00B512DB" w:rsidRDefault="00985214" w:rsidP="00985214">
      <w:pPr>
        <w:pStyle w:val="Corpodetexto"/>
        <w:ind w:left="630"/>
        <w:rPr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lastRenderedPageBreak/>
        <w:t xml:space="preserve">3. Simula o giro de dois dados de seis lados e exibe a soma deles. </w:t>
      </w:r>
    </w:p>
    <w:p w14:paraId="6A348E62" w14:textId="77777777" w:rsidR="00985214" w:rsidRPr="00B512DB" w:rsidRDefault="00985214" w:rsidP="00985214">
      <w:pPr>
        <w:pStyle w:val="Corpodetexto"/>
        <w:ind w:left="1440"/>
        <w:rPr>
          <w:sz w:val="18"/>
          <w:szCs w:val="18"/>
        </w:rPr>
      </w:pPr>
    </w:p>
    <w:p w14:paraId="7D472CED" w14:textId="6F4A3E33" w:rsidR="00985214" w:rsidRPr="00B512DB" w:rsidRDefault="00985214" w:rsidP="00985214">
      <w:pPr>
        <w:pStyle w:val="Corpodetexto"/>
        <w:ind w:left="1440"/>
        <w:jc w:val="center"/>
        <w:rPr>
          <w:sz w:val="18"/>
          <w:szCs w:val="18"/>
        </w:rPr>
      </w:pPr>
      <w:r w:rsidRPr="00B512DB">
        <w:rPr>
          <w:sz w:val="18"/>
          <w:szCs w:val="18"/>
          <w:lang w:eastAsia="en-US"/>
        </w:rPr>
        <w:fldChar w:fldCharType="begin"/>
      </w:r>
      <w:r w:rsidRPr="00B512DB">
        <w:rPr>
          <w:sz w:val="18"/>
          <w:szCs w:val="18"/>
          <w:lang w:eastAsia="en-US"/>
        </w:rPr>
        <w:instrText xml:space="preserve"> INCLUDEPICTURE  "http://images.clipartpanda.com/1-dice-clipart-yikpbxkiE.png" \* MERGEFORMATINET </w:instrText>
      </w:r>
      <w:r w:rsidRPr="00B512DB">
        <w:rPr>
          <w:sz w:val="18"/>
          <w:szCs w:val="18"/>
          <w:lang w:eastAsia="en-US"/>
        </w:rPr>
        <w:fldChar w:fldCharType="separate"/>
      </w:r>
      <w:r w:rsidR="00B512DB" w:rsidRPr="00B512DB">
        <w:rPr>
          <w:sz w:val="18"/>
          <w:szCs w:val="18"/>
          <w:lang w:eastAsia="en-US"/>
        </w:rPr>
        <w:pict w14:anchorId="512AD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9.7pt;height:331.85pt">
            <v:imagedata r:id="rId11" r:href="rId12"/>
          </v:shape>
        </w:pict>
      </w:r>
      <w:r w:rsidRPr="00B512DB">
        <w:rPr>
          <w:sz w:val="18"/>
          <w:szCs w:val="18"/>
          <w:lang w:eastAsia="en-US"/>
        </w:rPr>
        <w:fldChar w:fldCharType="end"/>
      </w:r>
    </w:p>
    <w:p w14:paraId="2E936C72" w14:textId="77777777" w:rsidR="00985214" w:rsidRPr="00B512DB" w:rsidRDefault="00985214" w:rsidP="00985214">
      <w:pPr>
        <w:pStyle w:val="Corpodetexto"/>
        <w:ind w:left="1440"/>
        <w:rPr>
          <w:sz w:val="18"/>
          <w:szCs w:val="18"/>
        </w:rPr>
      </w:pPr>
    </w:p>
    <w:p w14:paraId="68B41E10" w14:textId="77777777" w:rsidR="00985214" w:rsidRPr="00B512DB" w:rsidRDefault="00985214" w:rsidP="00985214">
      <w:pPr>
        <w:pStyle w:val="Corpodetexto"/>
        <w:ind w:left="1440"/>
        <w:rPr>
          <w:sz w:val="18"/>
          <w:szCs w:val="18"/>
        </w:rPr>
      </w:pPr>
    </w:p>
    <w:p w14:paraId="60F2450B" w14:textId="77777777" w:rsidR="00985214" w:rsidRPr="00B512DB" w:rsidRDefault="00985214" w:rsidP="00985214">
      <w:pPr>
        <w:pStyle w:val="SectionTitle"/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>Tarefa</w:t>
      </w:r>
    </w:p>
    <w:p w14:paraId="494FB327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>Você deve implementar o seguinte:</w:t>
      </w:r>
    </w:p>
    <w:p w14:paraId="1198B830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  <w:lang w:eastAsia="en-US"/>
        </w:rPr>
      </w:pPr>
    </w:p>
    <w:p w14:paraId="2ADEB4D3" w14:textId="77777777" w:rsidR="00985214" w:rsidRPr="00B512DB" w:rsidRDefault="00985214" w:rsidP="00985214">
      <w:pPr>
        <w:pStyle w:val="Corpodetexto"/>
        <w:ind w:left="720"/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 xml:space="preserve">1. Escreva um arquivo </w:t>
      </w:r>
      <w:proofErr w:type="spellStart"/>
      <w:r w:rsidRPr="00B512DB">
        <w:rPr>
          <w:color w:val="4E3629" w:themeColor="text1"/>
          <w:sz w:val="18"/>
          <w:szCs w:val="18"/>
          <w:lang w:eastAsia="pt-BR" w:bidi="pt-BR"/>
        </w:rPr>
        <w:t>java</w:t>
      </w:r>
      <w:proofErr w:type="spellEnd"/>
      <w:r w:rsidRPr="00B512DB">
        <w:rPr>
          <w:color w:val="4E3629" w:themeColor="text1"/>
          <w:sz w:val="18"/>
          <w:szCs w:val="18"/>
          <w:lang w:eastAsia="pt-BR" w:bidi="pt-BR"/>
        </w:rPr>
        <w:t xml:space="preserve">, </w:t>
      </w:r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ComputeMethods.java</w:t>
      </w:r>
      <w:r w:rsidRPr="00B512DB">
        <w:rPr>
          <w:color w:val="4E3629" w:themeColor="text1"/>
          <w:sz w:val="18"/>
          <w:szCs w:val="18"/>
          <w:lang w:eastAsia="pt-BR" w:bidi="pt-BR"/>
        </w:rPr>
        <w:t>, e defina os três métodos a seguir:</w:t>
      </w:r>
    </w:p>
    <w:p w14:paraId="3CCBBCA6" w14:textId="77777777" w:rsidR="00985214" w:rsidRPr="00B512DB" w:rsidRDefault="00985214" w:rsidP="00985214">
      <w:pPr>
        <w:pStyle w:val="Corpodetexto"/>
        <w:ind w:left="1080"/>
        <w:rPr>
          <w:rFonts w:ascii="Courier New" w:hAnsi="Courier New" w:cs="Courier New"/>
          <w:color w:val="4E3629" w:themeColor="text1"/>
          <w:sz w:val="18"/>
          <w:szCs w:val="18"/>
        </w:rPr>
      </w:pP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public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double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fToC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(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double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degreesF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)</w:t>
      </w:r>
    </w:p>
    <w:p w14:paraId="6F10F668" w14:textId="77777777" w:rsidR="00985214" w:rsidRPr="00B512DB" w:rsidRDefault="00985214" w:rsidP="00985214">
      <w:pPr>
        <w:pStyle w:val="Corpodetexto"/>
        <w:ind w:left="1080"/>
        <w:rPr>
          <w:rFonts w:ascii="Courier New" w:hAnsi="Courier New" w:cs="Courier New"/>
          <w:color w:val="4E3629" w:themeColor="text1"/>
          <w:sz w:val="18"/>
          <w:szCs w:val="18"/>
        </w:rPr>
      </w:pP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public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double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hypotenuse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(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int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a,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int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b)</w:t>
      </w:r>
    </w:p>
    <w:p w14:paraId="78C9E645" w14:textId="77777777" w:rsidR="00985214" w:rsidRPr="00B512DB" w:rsidRDefault="00985214" w:rsidP="00985214">
      <w:pPr>
        <w:pStyle w:val="Corpodetexto"/>
        <w:ind w:left="1080"/>
        <w:rPr>
          <w:rFonts w:ascii="Courier New" w:hAnsi="Courier New" w:cs="Courier New"/>
          <w:color w:val="4E3629" w:themeColor="text1"/>
          <w:sz w:val="18"/>
          <w:szCs w:val="18"/>
        </w:rPr>
      </w:pP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public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int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roll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()</w:t>
      </w:r>
    </w:p>
    <w:p w14:paraId="7493D3E2" w14:textId="77777777" w:rsidR="00985214" w:rsidRPr="00B512DB" w:rsidRDefault="00985214" w:rsidP="00985214">
      <w:pPr>
        <w:pStyle w:val="Corpodetexto"/>
        <w:ind w:left="1080"/>
        <w:rPr>
          <w:rFonts w:ascii="Courier New" w:hAnsi="Courier New" w:cs="Courier New"/>
          <w:sz w:val="18"/>
          <w:szCs w:val="18"/>
        </w:rPr>
      </w:pPr>
    </w:p>
    <w:p w14:paraId="663477D1" w14:textId="77777777" w:rsidR="00985214" w:rsidRPr="00B512DB" w:rsidRDefault="00985214" w:rsidP="00985214">
      <w:pPr>
        <w:pStyle w:val="Corpodetexto"/>
        <w:ind w:left="720"/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 xml:space="preserve">2. Escreva um segundo arquivo </w:t>
      </w:r>
      <w:proofErr w:type="spellStart"/>
      <w:r w:rsidRPr="00B512DB">
        <w:rPr>
          <w:color w:val="4E3629" w:themeColor="text1"/>
          <w:sz w:val="18"/>
          <w:szCs w:val="18"/>
          <w:lang w:eastAsia="pt-BR" w:bidi="pt-BR"/>
        </w:rPr>
        <w:t>java</w:t>
      </w:r>
      <w:proofErr w:type="spellEnd"/>
      <w:r w:rsidRPr="00B512DB">
        <w:rPr>
          <w:color w:val="4E3629" w:themeColor="text1"/>
          <w:sz w:val="18"/>
          <w:szCs w:val="18"/>
          <w:lang w:eastAsia="pt-BR" w:bidi="pt-BR"/>
        </w:rPr>
        <w:t>, TestClass.java, e execute o seguinte:</w:t>
      </w:r>
    </w:p>
    <w:p w14:paraId="05E56A5D" w14:textId="77777777" w:rsidR="00985214" w:rsidRPr="00B512DB" w:rsidRDefault="00985214" w:rsidP="00985214">
      <w:pPr>
        <w:pStyle w:val="Corpodetexto"/>
        <w:ind w:left="1080"/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 xml:space="preserve">Adicione um método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main</w:t>
      </w:r>
      <w:proofErr w:type="spellEnd"/>
      <w:r w:rsidRPr="00B512DB">
        <w:rPr>
          <w:color w:val="4E3629" w:themeColor="text1"/>
          <w:sz w:val="18"/>
          <w:szCs w:val="18"/>
          <w:lang w:eastAsia="pt-BR" w:bidi="pt-BR"/>
        </w:rPr>
        <w:t xml:space="preserve"> ao método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main</w:t>
      </w:r>
      <w:proofErr w:type="spellEnd"/>
      <w:r w:rsidRPr="00B512DB">
        <w:rPr>
          <w:color w:val="4E3629" w:themeColor="text1"/>
          <w:sz w:val="18"/>
          <w:szCs w:val="18"/>
          <w:lang w:eastAsia="pt-BR" w:bidi="pt-BR"/>
        </w:rPr>
        <w:t>:</w:t>
      </w:r>
    </w:p>
    <w:p w14:paraId="4D2E38AB" w14:textId="77777777" w:rsidR="00985214" w:rsidRPr="00B512DB" w:rsidRDefault="00985214" w:rsidP="00985214">
      <w:pPr>
        <w:pStyle w:val="Corpodetexto"/>
        <w:ind w:left="1080"/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 xml:space="preserve">Crie uma instância de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ComputeMethods</w:t>
      </w:r>
      <w:proofErr w:type="spellEnd"/>
      <w:r w:rsidRPr="00B512DB">
        <w:rPr>
          <w:color w:val="4E3629" w:themeColor="text1"/>
          <w:sz w:val="18"/>
          <w:szCs w:val="18"/>
          <w:lang w:eastAsia="pt-BR" w:bidi="pt-BR"/>
        </w:rPr>
        <w:t xml:space="preserve">, chame os métodos definidos em </w:t>
      </w:r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ComputeMethods.java</w:t>
      </w:r>
      <w:r w:rsidRPr="00B512DB">
        <w:rPr>
          <w:color w:val="4E3629" w:themeColor="text1"/>
          <w:sz w:val="18"/>
          <w:szCs w:val="18"/>
          <w:lang w:eastAsia="pt-BR" w:bidi="pt-BR"/>
        </w:rPr>
        <w:t xml:space="preserve"> nesta instância e exiba os respectivos resultados.</w:t>
      </w:r>
    </w:p>
    <w:p w14:paraId="0140CB85" w14:textId="77777777" w:rsidR="00985214" w:rsidRPr="00B512DB" w:rsidRDefault="00985214" w:rsidP="00985214">
      <w:pPr>
        <w:pStyle w:val="Corpodetexto"/>
        <w:ind w:left="1350"/>
        <w:rPr>
          <w:color w:val="4E3629" w:themeColor="text1"/>
          <w:sz w:val="18"/>
          <w:szCs w:val="18"/>
        </w:rPr>
      </w:pPr>
    </w:p>
    <w:p w14:paraId="2DCC672A" w14:textId="77777777" w:rsidR="00985214" w:rsidRPr="00B512DB" w:rsidRDefault="00985214" w:rsidP="00985214">
      <w:pPr>
        <w:pStyle w:val="Corpodetexto"/>
        <w:ind w:left="720"/>
        <w:rPr>
          <w:b/>
          <w:color w:val="4E3629" w:themeColor="text1"/>
          <w:sz w:val="18"/>
          <w:szCs w:val="18"/>
        </w:rPr>
      </w:pPr>
    </w:p>
    <w:p w14:paraId="159E726E" w14:textId="77777777" w:rsidR="00985214" w:rsidRPr="00B512DB" w:rsidRDefault="00985214" w:rsidP="00985214">
      <w:pPr>
        <w:pStyle w:val="Corpodetexto"/>
        <w:ind w:left="720"/>
        <w:rPr>
          <w:b/>
          <w:color w:val="4E3629" w:themeColor="text1"/>
          <w:sz w:val="18"/>
          <w:szCs w:val="18"/>
        </w:rPr>
      </w:pPr>
      <w:r w:rsidRPr="00B512DB">
        <w:rPr>
          <w:b/>
          <w:color w:val="4E3629" w:themeColor="text1"/>
          <w:sz w:val="18"/>
          <w:szCs w:val="18"/>
          <w:lang w:eastAsia="en-US"/>
        </w:rPr>
        <w:t>Saída Esperada:</w:t>
      </w:r>
    </w:p>
    <w:p w14:paraId="7A989F77" w14:textId="77777777" w:rsidR="00985214" w:rsidRPr="00B512DB" w:rsidRDefault="00985214" w:rsidP="00985214">
      <w:pPr>
        <w:pStyle w:val="Corpodetexto"/>
        <w:ind w:left="720"/>
        <w:rPr>
          <w:rFonts w:ascii="Courier New" w:hAnsi="Courier New" w:cs="Courier New"/>
          <w:b/>
          <w:color w:val="4E3629" w:themeColor="text1"/>
          <w:sz w:val="18"/>
          <w:szCs w:val="18"/>
        </w:rPr>
      </w:pPr>
    </w:p>
    <w:p w14:paraId="4C2A94F3" w14:textId="77777777" w:rsidR="00985214" w:rsidRPr="00B512DB" w:rsidRDefault="00985214" w:rsidP="00985214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</w:rPr>
      </w:pP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Temp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in celsius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is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38.00000000000001</w:t>
      </w:r>
    </w:p>
    <w:p w14:paraId="18A10220" w14:textId="77777777" w:rsidR="00985214" w:rsidRPr="00B512DB" w:rsidRDefault="00985214" w:rsidP="00985214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</w:rPr>
      </w:pP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Hypotenuse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is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10.816653826391969</w:t>
      </w:r>
    </w:p>
    <w:p w14:paraId="73DB42EA" w14:textId="77777777" w:rsidR="00985214" w:rsidRPr="00B512DB" w:rsidRDefault="00985214" w:rsidP="00985214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</w:rPr>
      </w:pPr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The sum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of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the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dice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values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is</w:t>
      </w:r>
      <w:proofErr w:type="spellEnd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9</w:t>
      </w:r>
    </w:p>
    <w:p w14:paraId="3DA2FB2D" w14:textId="77777777" w:rsidR="00985214" w:rsidRPr="00B512DB" w:rsidRDefault="00985214" w:rsidP="00985214">
      <w:pPr>
        <w:pStyle w:val="Corpodetexto"/>
        <w:ind w:left="720"/>
        <w:rPr>
          <w:color w:val="4E3629" w:themeColor="text1"/>
          <w:sz w:val="18"/>
          <w:szCs w:val="18"/>
        </w:rPr>
      </w:pPr>
    </w:p>
    <w:p w14:paraId="587BC965" w14:textId="77777777" w:rsidR="001A341D" w:rsidRPr="00B512DB" w:rsidRDefault="001A341D" w:rsidP="001A341D">
      <w:pPr>
        <w:pStyle w:val="Corpodetexto"/>
        <w:ind w:left="720"/>
        <w:rPr>
          <w:color w:val="4E3629" w:themeColor="text1"/>
          <w:sz w:val="18"/>
          <w:szCs w:val="18"/>
        </w:rPr>
      </w:pPr>
      <w:bookmarkStart w:id="0" w:name="_Hlk92273379"/>
      <w:r w:rsidRPr="00B512DB">
        <w:rPr>
          <w:rFonts w:cs="Arial"/>
          <w:color w:val="4E3629" w:themeColor="text1"/>
          <w:sz w:val="18"/>
          <w:szCs w:val="18"/>
          <w:lang w:bidi="pt-BR"/>
        </w:rPr>
        <w:t xml:space="preserve">Os arquivos </w:t>
      </w:r>
      <w:r w:rsidRPr="00B512D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ComputeMethods.java e TestClass.java</w:t>
      </w:r>
      <w:r w:rsidRPr="00B512DB">
        <w:rPr>
          <w:rFonts w:cs="Arial"/>
          <w:color w:val="4E3629" w:themeColor="text1"/>
          <w:sz w:val="18"/>
          <w:szCs w:val="18"/>
          <w:lang w:bidi="pt-BR"/>
        </w:rPr>
        <w:t xml:space="preserve"> estão disponíveis para ajudar você a começar.</w:t>
      </w:r>
    </w:p>
    <w:bookmarkEnd w:id="0"/>
    <w:p w14:paraId="62DA6890" w14:textId="77777777" w:rsidR="003F740E" w:rsidRPr="00B512DB" w:rsidRDefault="003F740E" w:rsidP="003F740E">
      <w:pPr>
        <w:pStyle w:val="Corpodetexto"/>
        <w:ind w:left="720"/>
        <w:rPr>
          <w:rFonts w:cs="Arial"/>
          <w:color w:val="4E3629" w:themeColor="text1"/>
          <w:sz w:val="18"/>
          <w:szCs w:val="18"/>
        </w:rPr>
      </w:pPr>
    </w:p>
    <w:p w14:paraId="086E395C" w14:textId="77777777" w:rsidR="003F740E" w:rsidRPr="00B512DB" w:rsidRDefault="003F740E" w:rsidP="003F740E">
      <w:pPr>
        <w:pStyle w:val="Corpodetexto"/>
        <w:ind w:left="720"/>
        <w:rPr>
          <w:rFonts w:cs="Arial"/>
          <w:color w:val="4E3629" w:themeColor="text1"/>
          <w:sz w:val="18"/>
          <w:szCs w:val="18"/>
        </w:rPr>
      </w:pPr>
    </w:p>
    <w:p w14:paraId="679C98D0" w14:textId="77777777" w:rsidR="003F740E" w:rsidRPr="00B512DB" w:rsidRDefault="003F740E" w:rsidP="003F740E">
      <w:pPr>
        <w:pStyle w:val="Corpodetexto"/>
        <w:ind w:left="720"/>
        <w:rPr>
          <w:rFonts w:cs="Arial"/>
          <w:color w:val="4E3629" w:themeColor="text1"/>
          <w:sz w:val="18"/>
          <w:szCs w:val="18"/>
        </w:rPr>
      </w:pPr>
    </w:p>
    <w:p w14:paraId="1C4D6FA3" w14:textId="77777777" w:rsidR="003F740E" w:rsidRPr="00B512DB" w:rsidRDefault="003F740E" w:rsidP="003F740E">
      <w:pPr>
        <w:pStyle w:val="Corpodetexto"/>
        <w:ind w:left="720"/>
        <w:rPr>
          <w:rFonts w:cs="Arial"/>
          <w:color w:val="4E3629" w:themeColor="text1"/>
          <w:sz w:val="18"/>
          <w:szCs w:val="18"/>
        </w:rPr>
      </w:pPr>
    </w:p>
    <w:p w14:paraId="3167C4DA" w14:textId="77777777" w:rsidR="003F740E" w:rsidRPr="00B512DB" w:rsidRDefault="003F740E" w:rsidP="003F740E">
      <w:pPr>
        <w:pStyle w:val="Corpodetexto"/>
        <w:ind w:left="720"/>
        <w:rPr>
          <w:rFonts w:cs="Arial"/>
          <w:color w:val="4E3629" w:themeColor="text1"/>
          <w:sz w:val="18"/>
          <w:szCs w:val="18"/>
        </w:rPr>
      </w:pPr>
    </w:p>
    <w:p w14:paraId="5A6C0F04" w14:textId="77777777" w:rsidR="003F740E" w:rsidRPr="00B512DB" w:rsidRDefault="003F740E" w:rsidP="003F740E">
      <w:pPr>
        <w:pStyle w:val="Corpodetexto"/>
        <w:ind w:left="720"/>
        <w:rPr>
          <w:rFonts w:cs="Arial"/>
          <w:color w:val="4E3629" w:themeColor="text1"/>
          <w:sz w:val="18"/>
          <w:szCs w:val="18"/>
        </w:rPr>
      </w:pPr>
    </w:p>
    <w:p w14:paraId="658196B5" w14:textId="77777777" w:rsidR="003F740E" w:rsidRPr="00B512DB" w:rsidRDefault="003F740E" w:rsidP="003F740E">
      <w:pPr>
        <w:pStyle w:val="Corpodetexto"/>
        <w:ind w:left="720"/>
        <w:rPr>
          <w:rFonts w:cs="Arial"/>
          <w:color w:val="4E3629" w:themeColor="text1"/>
          <w:sz w:val="18"/>
          <w:szCs w:val="18"/>
        </w:rPr>
      </w:pPr>
    </w:p>
    <w:p w14:paraId="34EA1C8A" w14:textId="77777777" w:rsidR="003F740E" w:rsidRPr="00B512DB" w:rsidRDefault="003F740E" w:rsidP="003F740E">
      <w:pPr>
        <w:pStyle w:val="Corpodetexto"/>
        <w:ind w:left="720"/>
        <w:rPr>
          <w:rFonts w:cs="Arial"/>
          <w:color w:val="4E3629" w:themeColor="text1"/>
          <w:sz w:val="18"/>
          <w:szCs w:val="18"/>
        </w:rPr>
      </w:pPr>
    </w:p>
    <w:p w14:paraId="36F7685B" w14:textId="77777777" w:rsidR="003F740E" w:rsidRPr="00B512DB" w:rsidRDefault="003F740E" w:rsidP="003F740E">
      <w:pPr>
        <w:pStyle w:val="Corpodetexto"/>
        <w:ind w:left="720"/>
        <w:rPr>
          <w:rFonts w:cs="Arial"/>
          <w:color w:val="4E3629" w:themeColor="text1"/>
          <w:sz w:val="18"/>
          <w:szCs w:val="18"/>
        </w:rPr>
      </w:pPr>
    </w:p>
    <w:p w14:paraId="568F938A" w14:textId="1455B46D" w:rsidR="00985214" w:rsidRPr="00B512DB" w:rsidRDefault="00985214" w:rsidP="003F740E">
      <w:pPr>
        <w:pStyle w:val="Corpodetexto"/>
        <w:rPr>
          <w:b/>
          <w:bCs/>
          <w:color w:val="4E3629" w:themeColor="text1"/>
          <w:sz w:val="18"/>
          <w:szCs w:val="18"/>
        </w:rPr>
      </w:pPr>
      <w:r w:rsidRPr="00B512DB">
        <w:rPr>
          <w:b/>
          <w:bCs/>
          <w:color w:val="4E3629" w:themeColor="text1"/>
          <w:szCs w:val="22"/>
          <w:lang w:eastAsia="pt-BR" w:bidi="pt-BR"/>
        </w:rPr>
        <w:t>Problema 2: Processando um nome</w:t>
      </w:r>
    </w:p>
    <w:p w14:paraId="5D1C0227" w14:textId="5A0F4E5F" w:rsidR="00985214" w:rsidRPr="00B512DB" w:rsidRDefault="00985214" w:rsidP="00985214">
      <w:pPr>
        <w:pStyle w:val="SectionTitle"/>
        <w:rPr>
          <w:color w:val="4E3629" w:themeColor="text1"/>
          <w:sz w:val="22"/>
          <w:szCs w:val="22"/>
        </w:rPr>
      </w:pPr>
      <w:r w:rsidRPr="00B512DB">
        <w:rPr>
          <w:color w:val="4E3629" w:themeColor="text1"/>
          <w:sz w:val="22"/>
          <w:szCs w:val="22"/>
          <w:lang w:eastAsia="pt-BR" w:bidi="pt-BR"/>
        </w:rPr>
        <w:t>Visão Geral</w:t>
      </w:r>
    </w:p>
    <w:p w14:paraId="183E67B5" w14:textId="77777777" w:rsidR="003F740E" w:rsidRPr="00B512DB" w:rsidRDefault="003F740E" w:rsidP="003F740E">
      <w:pPr>
        <w:pStyle w:val="Corpodetexto"/>
        <w:rPr>
          <w:lang w:eastAsia="en-US"/>
        </w:rPr>
      </w:pPr>
    </w:p>
    <w:p w14:paraId="168B7706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 xml:space="preserve">Neste exercício, você desenvolverá um programa </w:t>
      </w:r>
      <w:proofErr w:type="spellStart"/>
      <w:r w:rsidRPr="00B512DB">
        <w:rPr>
          <w:color w:val="4E3629" w:themeColor="text1"/>
          <w:sz w:val="18"/>
          <w:szCs w:val="18"/>
          <w:lang w:eastAsia="pt-BR" w:bidi="pt-BR"/>
        </w:rPr>
        <w:t>java</w:t>
      </w:r>
      <w:proofErr w:type="spellEnd"/>
      <w:r w:rsidRPr="00B512DB">
        <w:rPr>
          <w:color w:val="4E3629" w:themeColor="text1"/>
          <w:sz w:val="18"/>
          <w:szCs w:val="18"/>
          <w:lang w:eastAsia="pt-BR" w:bidi="pt-BR"/>
        </w:rPr>
        <w:t xml:space="preserve"> que processa um nome inserido pelo usuário. </w:t>
      </w:r>
      <w:r w:rsidRPr="00B512DB">
        <w:rPr>
          <w:color w:val="4E3629" w:themeColor="text1"/>
          <w:sz w:val="18"/>
          <w:szCs w:val="18"/>
          <w:lang w:eastAsia="pt-BR" w:bidi="pt-BR"/>
        </w:rPr>
        <w:br/>
        <w:t>O programa faz o seguinte:</w:t>
      </w:r>
    </w:p>
    <w:p w14:paraId="7F61E762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 xml:space="preserve">Lê o primeiro e o último nomes (lê uma linha inteira como uma única </w:t>
      </w:r>
      <w:proofErr w:type="spellStart"/>
      <w:r w:rsidRPr="00B512DB">
        <w:rPr>
          <w:color w:val="4E3629" w:themeColor="text1"/>
          <w:sz w:val="18"/>
          <w:szCs w:val="18"/>
          <w:lang w:eastAsia="pt-BR" w:bidi="pt-BR"/>
        </w:rPr>
        <w:t>string</w:t>
      </w:r>
      <w:proofErr w:type="spellEnd"/>
      <w:r w:rsidRPr="00B512DB">
        <w:rPr>
          <w:color w:val="4E3629" w:themeColor="text1"/>
          <w:sz w:val="18"/>
          <w:szCs w:val="18"/>
          <w:lang w:eastAsia="pt-BR" w:bidi="pt-BR"/>
        </w:rPr>
        <w:t xml:space="preserve">) e imprime o último nome </w:t>
      </w:r>
      <w:r w:rsidRPr="00B512DB">
        <w:rPr>
          <w:color w:val="4E3629" w:themeColor="text1"/>
          <w:sz w:val="18"/>
          <w:szCs w:val="18"/>
          <w:lang w:eastAsia="pt-BR" w:bidi="pt-BR"/>
        </w:rPr>
        <w:br/>
        <w:t xml:space="preserve">seguido de uma vírgula e da primeira inicial. (Considere que o usuário digite um nome válido.) </w:t>
      </w:r>
    </w:p>
    <w:p w14:paraId="69F6A25F" w14:textId="77777777" w:rsidR="00985214" w:rsidRPr="00B512DB" w:rsidRDefault="00985214" w:rsidP="00985214">
      <w:pPr>
        <w:pStyle w:val="Corpodetexto"/>
        <w:jc w:val="center"/>
      </w:pPr>
    </w:p>
    <w:p w14:paraId="35BFF572" w14:textId="77777777" w:rsidR="00985214" w:rsidRPr="00B512DB" w:rsidRDefault="00985214" w:rsidP="00985214">
      <w:pPr>
        <w:pStyle w:val="SectionTitle"/>
        <w:jc w:val="center"/>
      </w:pPr>
      <w:r w:rsidRPr="00B512DB">
        <w:fldChar w:fldCharType="begin"/>
      </w:r>
      <w:r w:rsidRPr="00B512DB">
        <w:rPr>
          <w:lang w:eastAsia="pt-BR" w:bidi="pt-BR"/>
        </w:rPr>
        <w:instrText xml:space="preserve"> INCLUDEPICTURE  "https://stbeehive.oracle.com/content/dav/st/Java Foundations Course/Documents/Thinkstock Graphics for Anjana</w:instrText>
      </w:r>
      <w:r w:rsidRPr="00B512DB">
        <w:instrText xml:space="preserve">/452417167.jpg" \* MERGEFORMATINET </w:instrText>
      </w:r>
      <w:r w:rsidRPr="00B512DB">
        <w:fldChar w:fldCharType="separate"/>
      </w:r>
      <w:r w:rsidRPr="00B512DB">
        <w:fldChar w:fldCharType="begin"/>
      </w:r>
      <w:r w:rsidRPr="00B512DB">
        <w:instrText xml:space="preserve"> INCLUDEPICTURE  "https://stbeehive.oracle.com/content/dav/st/Java Foundations Course/Documents/Thinkstock Graphics for Anjana/452417167.jpg" \* MERGEFORMATINET </w:instrText>
      </w:r>
      <w:r w:rsidRPr="00B512DB">
        <w:fldChar w:fldCharType="separate"/>
      </w:r>
      <w:r w:rsidRPr="00B512DB">
        <w:fldChar w:fldCharType="begin"/>
      </w:r>
      <w:r w:rsidRPr="00B512DB">
        <w:instrText xml:space="preserve"> INCLUDEPICTURE  "https://stbeehive.oracle.com/content/dav/st/Java Foundations Course/Documents/Thinkstock Graphics for Anjana/452417167.jpg" \* MERGEFORMATINET </w:instrText>
      </w:r>
      <w:r w:rsidRPr="00B512DB">
        <w:fldChar w:fldCharType="separate"/>
      </w:r>
      <w:r w:rsidRPr="00B512DB">
        <w:fldChar w:fldCharType="begin"/>
      </w:r>
      <w:r w:rsidRPr="00B512DB">
        <w:instrText xml:space="preserve"> INCLUDEPICTURE  "https://stbeehive.oracle.com/content/dav/st/Java Foundations Course/Documents/Thinkstock Graphics for Anjana/452417167.jpg" \* MERGEFORMATINET </w:instrText>
      </w:r>
      <w:r w:rsidRPr="00B512DB">
        <w:fldChar w:fldCharType="separate"/>
      </w:r>
      <w:r w:rsidRPr="00B512DB">
        <w:fldChar w:fldCharType="begin"/>
      </w:r>
      <w:r w:rsidRPr="00B512DB">
        <w:instrText xml:space="preserve"> INCLUDEPICTURE  "https://stbeehive.oracle.com/content/dav/st/Java Foundations Course/Documents/Thinkstock Graphics for Anjana/452417167.jpg" \* MERGEFORMATINET </w:instrText>
      </w:r>
      <w:r w:rsidRPr="00B512DB">
        <w:fldChar w:fldCharType="separate"/>
      </w:r>
      <w:r w:rsidRPr="00B512DB">
        <w:fldChar w:fldCharType="begin"/>
      </w:r>
      <w:r w:rsidRPr="00B512DB">
        <w:instrText xml:space="preserve"> INCLUDEPICTURE  "https://stbeehive.oracle.com/content/dav/st/Java Foundations Course/Documents/Thinkstock Graphics for Anjana/452417167.jpg" \* MERGEFORMATINET </w:instrText>
      </w:r>
      <w:r w:rsidRPr="00B512DB">
        <w:fldChar w:fldCharType="separate"/>
      </w:r>
      <w:r w:rsidRPr="00B512DB">
        <w:fldChar w:fldCharType="begin"/>
      </w:r>
      <w:r w:rsidRPr="00B512DB">
        <w:instrText xml:space="preserve"> INCLUDEPICTURE  "https://stbeehive.oracle.com/content/dav/st/Java Foundations Course/Documents/Thinkstock Graphics for Anjana/452417167.jpg" \* MERGEFORMATINET </w:instrText>
      </w:r>
      <w:r w:rsidRPr="00B512DB">
        <w:fldChar w:fldCharType="separate"/>
      </w:r>
      <w:r w:rsidR="0024230D" w:rsidRPr="00B512DB">
        <w:fldChar w:fldCharType="begin"/>
      </w:r>
      <w:r w:rsidR="0024230D" w:rsidRPr="00B512DB">
        <w:instrText xml:space="preserve"> INCLUDEPICTURE  "https://stbeehive.oracle.com/content/dav/st/Java Foundations Course/Documents/Thinkstock Graphics for Anjana/452417167.jpg" \* MERGEFORMATINET </w:instrText>
      </w:r>
      <w:r w:rsidR="0024230D" w:rsidRPr="00B512DB">
        <w:fldChar w:fldCharType="separate"/>
      </w:r>
      <w:r w:rsidR="00FA3EF0" w:rsidRPr="00B512DB">
        <w:fldChar w:fldCharType="begin"/>
      </w:r>
      <w:r w:rsidR="00FA3EF0" w:rsidRPr="00B512DB">
        <w:instrText xml:space="preserve"> INCLUDEPICTURE  "https://stbeehive.oracle.com/content/dav/st/Java Foundations Course/Documents/Thinkstock Graphics for Anjana/452417167.jpg" \* MERGEFORMATINET </w:instrText>
      </w:r>
      <w:r w:rsidR="00FA3EF0" w:rsidRPr="00B512DB">
        <w:fldChar w:fldCharType="separate"/>
      </w:r>
      <w:r w:rsidR="00C668AD" w:rsidRPr="00B512DB">
        <w:fldChar w:fldCharType="begin"/>
      </w:r>
      <w:r w:rsidR="00C668AD" w:rsidRPr="00B512DB">
        <w:instrText xml:space="preserve"> INCLUDEPICTURE  "https://stbeehive.oracle.com/content/dav/st/Java Foundations Course/Documents/Thinkstock Graphics for Anjana/452417167.jpg" \* MERGEFORMATINET </w:instrText>
      </w:r>
      <w:r w:rsidR="00C668AD" w:rsidRPr="00B512DB">
        <w:fldChar w:fldCharType="separate"/>
      </w:r>
      <w:r w:rsidR="00A058ED" w:rsidRPr="00B512DB">
        <w:fldChar w:fldCharType="begin"/>
      </w:r>
      <w:r w:rsidR="00A058ED" w:rsidRPr="00B512DB">
        <w:instrText xml:space="preserve"> INCLUDEPICTURE  "https://stbeehive.oracle.com/content/dav/st/Java Foundations Course/Documents/Thinkstock Graphics for Anjana/452417167.jpg" \* MERGEFORMATINET </w:instrText>
      </w:r>
      <w:r w:rsidR="00A058ED" w:rsidRPr="00B512DB">
        <w:fldChar w:fldCharType="separate"/>
      </w:r>
      <w:r w:rsidR="00511AB0" w:rsidRPr="00B512DB">
        <w:fldChar w:fldCharType="begin"/>
      </w:r>
      <w:r w:rsidR="00511AB0" w:rsidRPr="00B512DB">
        <w:instrText xml:space="preserve"> INCLUDEPICTURE  "https://stbeehive.oracle.com/content/dav/st/Java Foundations Course/Documents/Thinkstock Graphics for Anjana/452417167.jpg" \* MERGEFORMATINET </w:instrText>
      </w:r>
      <w:r w:rsidR="00511AB0" w:rsidRPr="00B512DB">
        <w:fldChar w:fldCharType="separate"/>
      </w:r>
      <w:r w:rsidR="00061C58" w:rsidRPr="00B512DB">
        <w:fldChar w:fldCharType="begin"/>
      </w:r>
      <w:r w:rsidR="00061C58" w:rsidRPr="00B512DB">
        <w:instrText xml:space="preserve"> INCLUDEPICTURE  "https://stbeehive.oracle.com/content/dav/st/Java Foundations Course/Documents/Thinkstock Graphics for Anjana/452417167.jpg" \* MERGEFORMATINET </w:instrText>
      </w:r>
      <w:r w:rsidR="00061C58" w:rsidRPr="00B512DB">
        <w:fldChar w:fldCharType="separate"/>
      </w:r>
      <w:r w:rsidR="00C96AC2" w:rsidRPr="00B512DB">
        <w:fldChar w:fldCharType="begin"/>
      </w:r>
      <w:r w:rsidR="00C96AC2" w:rsidRPr="00B512DB">
        <w:instrText xml:space="preserve"> INCLUDEPICTURE  "https://stbeehive.oracle.com/content/dav/st/Java Foundations Course/Documents/Thinkstock Graphics for Anjana/452417167.jpg" \* MERGEFORMATINET </w:instrText>
      </w:r>
      <w:r w:rsidR="00C96AC2" w:rsidRPr="00B512DB">
        <w:fldChar w:fldCharType="separate"/>
      </w:r>
      <w:r w:rsidR="00852978" w:rsidRPr="00B512DB">
        <w:fldChar w:fldCharType="begin"/>
      </w:r>
      <w:r w:rsidR="00852978" w:rsidRPr="00B512DB">
        <w:instrText xml:space="preserve"> INCLUDEPICTURE  "https://stbeehive.oracle.com/content/dav/st/Java Foundations Course/Documents/Thinkstock Graphics for Anjana/452417167.jpg" \* MERGEFORMATINET </w:instrText>
      </w:r>
      <w:r w:rsidR="00852978" w:rsidRPr="00B512DB">
        <w:fldChar w:fldCharType="separate"/>
      </w:r>
      <w:r w:rsidR="00A73494" w:rsidRPr="00B512DB">
        <w:fldChar w:fldCharType="begin"/>
      </w:r>
      <w:r w:rsidR="00A73494" w:rsidRPr="00B512DB">
        <w:instrText xml:space="preserve"> INCLUDEPICTURE  "https://stbeehive.oracle.com/content/dav/st/Java Foundations Course/Documents/Thinkstock Graphics for Anjana/452417167.jpg" \* MERGEFORMATINET </w:instrText>
      </w:r>
      <w:r w:rsidR="00A73494" w:rsidRPr="00B512DB">
        <w:fldChar w:fldCharType="separate"/>
      </w:r>
      <w:r w:rsidR="00EC1C47" w:rsidRPr="00B512DB">
        <w:fldChar w:fldCharType="begin"/>
      </w:r>
      <w:r w:rsidR="00EC1C47" w:rsidRPr="00B512DB">
        <w:instrText xml:space="preserve"> </w:instrText>
      </w:r>
      <w:r w:rsidR="00EC1C47" w:rsidRPr="00B512DB">
        <w:instrText>INCLUDEPICTURE  "https://stbeehive.oracle.com/content/dav/st/Java Foundations Course/Documents/Thinkstock Graphics for Anja</w:instrText>
      </w:r>
      <w:r w:rsidR="00EC1C47" w:rsidRPr="00B512DB">
        <w:instrText>na/452417167.jpg" \* MERGEFORMATINET</w:instrText>
      </w:r>
      <w:r w:rsidR="00EC1C47" w:rsidRPr="00B512DB">
        <w:instrText xml:space="preserve"> </w:instrText>
      </w:r>
      <w:r w:rsidR="00EC1C47" w:rsidRPr="00B512DB">
        <w:fldChar w:fldCharType="separate"/>
      </w:r>
      <w:r w:rsidR="00B512DB" w:rsidRPr="00B512DB">
        <w:pict w14:anchorId="5AC78905">
          <v:shape id="_x0000_i1026" type="#_x0000_t75" alt="" style="width:211.6pt;height:140.85pt">
            <v:imagedata r:id="rId13" r:href="rId14"/>
          </v:shape>
        </w:pict>
      </w:r>
      <w:r w:rsidR="00EC1C47" w:rsidRPr="00B512DB">
        <w:fldChar w:fldCharType="end"/>
      </w:r>
      <w:r w:rsidR="00A73494" w:rsidRPr="00B512DB">
        <w:fldChar w:fldCharType="end"/>
      </w:r>
      <w:r w:rsidR="00852978" w:rsidRPr="00B512DB">
        <w:fldChar w:fldCharType="end"/>
      </w:r>
      <w:r w:rsidR="00C96AC2" w:rsidRPr="00B512DB">
        <w:fldChar w:fldCharType="end"/>
      </w:r>
      <w:r w:rsidR="00061C58" w:rsidRPr="00B512DB">
        <w:fldChar w:fldCharType="end"/>
      </w:r>
      <w:r w:rsidR="00511AB0" w:rsidRPr="00B512DB">
        <w:fldChar w:fldCharType="end"/>
      </w:r>
      <w:r w:rsidR="00A058ED" w:rsidRPr="00B512DB">
        <w:fldChar w:fldCharType="end"/>
      </w:r>
      <w:r w:rsidR="00C668AD" w:rsidRPr="00B512DB">
        <w:fldChar w:fldCharType="end"/>
      </w:r>
      <w:r w:rsidR="00FA3EF0" w:rsidRPr="00B512DB">
        <w:fldChar w:fldCharType="end"/>
      </w:r>
      <w:r w:rsidR="0024230D" w:rsidRPr="00B512DB">
        <w:fldChar w:fldCharType="end"/>
      </w:r>
      <w:r w:rsidRPr="00B512DB">
        <w:fldChar w:fldCharType="end"/>
      </w:r>
      <w:r w:rsidRPr="00B512DB">
        <w:fldChar w:fldCharType="end"/>
      </w:r>
      <w:r w:rsidRPr="00B512DB">
        <w:fldChar w:fldCharType="end"/>
      </w:r>
      <w:r w:rsidRPr="00B512DB">
        <w:fldChar w:fldCharType="end"/>
      </w:r>
      <w:r w:rsidRPr="00B512DB">
        <w:fldChar w:fldCharType="end"/>
      </w:r>
      <w:r w:rsidRPr="00B512DB">
        <w:fldChar w:fldCharType="end"/>
      </w:r>
      <w:r w:rsidRPr="00B512DB">
        <w:fldChar w:fldCharType="end"/>
      </w:r>
    </w:p>
    <w:p w14:paraId="2037F593" w14:textId="77777777" w:rsidR="00985214" w:rsidRPr="00B512DB" w:rsidRDefault="00985214" w:rsidP="00985214">
      <w:pPr>
        <w:pStyle w:val="SectionTitle"/>
      </w:pPr>
    </w:p>
    <w:p w14:paraId="1DD4D61B" w14:textId="77777777" w:rsidR="00985214" w:rsidRPr="00B512DB" w:rsidRDefault="00985214" w:rsidP="00985214">
      <w:pPr>
        <w:pStyle w:val="SectionTitle"/>
        <w:rPr>
          <w:color w:val="4E3629" w:themeColor="text1"/>
          <w:sz w:val="18"/>
          <w:szCs w:val="18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>Tarefa</w:t>
      </w:r>
    </w:p>
    <w:p w14:paraId="09268B26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>Você deve implementar o seguinte:</w:t>
      </w:r>
    </w:p>
    <w:p w14:paraId="26B4F345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>1. Faça com que o usuário insira um nome.</w:t>
      </w:r>
    </w:p>
    <w:p w14:paraId="06E555F7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 xml:space="preserve">2. Extraia o primeiro e o último nomes do nome inserido pelo usuário. </w:t>
      </w:r>
    </w:p>
    <w:p w14:paraId="271FAB8A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 xml:space="preserve">3. Use os métodos de classe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String</w:t>
      </w:r>
      <w:proofErr w:type="spellEnd"/>
      <w:r w:rsidRPr="00B512DB">
        <w:rPr>
          <w:color w:val="4E3629" w:themeColor="text1"/>
          <w:sz w:val="18"/>
          <w:szCs w:val="18"/>
          <w:lang w:eastAsia="pt-BR" w:bidi="pt-BR"/>
        </w:rPr>
        <w:t xml:space="preserve"> para manipular </w:t>
      </w:r>
      <w:proofErr w:type="spellStart"/>
      <w:r w:rsidRPr="00B512D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name</w:t>
      </w:r>
      <w:proofErr w:type="spellEnd"/>
      <w:r w:rsidRPr="00B512DB">
        <w:rPr>
          <w:color w:val="4E3629" w:themeColor="text1"/>
          <w:sz w:val="18"/>
          <w:szCs w:val="18"/>
          <w:lang w:eastAsia="pt-BR" w:bidi="pt-BR"/>
        </w:rPr>
        <w:t>, conforme especificado:</w:t>
      </w:r>
    </w:p>
    <w:p w14:paraId="05049990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B512DB">
        <w:rPr>
          <w:color w:val="4E3629" w:themeColor="text1"/>
          <w:sz w:val="18"/>
          <w:szCs w:val="18"/>
          <w:lang w:eastAsia="pt-BR" w:bidi="pt-BR"/>
        </w:rPr>
        <w:t>4. Exiba o nome do console.</w:t>
      </w:r>
    </w:p>
    <w:p w14:paraId="1C83E748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  <w:lang w:eastAsia="en-US"/>
        </w:rPr>
      </w:pPr>
    </w:p>
    <w:p w14:paraId="0B4C70F4" w14:textId="77777777" w:rsidR="00985214" w:rsidRPr="00B512DB" w:rsidRDefault="00985214" w:rsidP="00985214">
      <w:pPr>
        <w:pStyle w:val="Corpodetexto"/>
        <w:rPr>
          <w:b/>
          <w:color w:val="4E3629" w:themeColor="text1"/>
          <w:sz w:val="18"/>
          <w:szCs w:val="18"/>
        </w:rPr>
      </w:pPr>
      <w:r w:rsidRPr="00B512DB">
        <w:rPr>
          <w:b/>
          <w:color w:val="4E3629" w:themeColor="text1"/>
          <w:sz w:val="18"/>
          <w:szCs w:val="18"/>
          <w:lang w:eastAsia="en-US"/>
        </w:rPr>
        <w:t>Saída Esperada:</w:t>
      </w:r>
    </w:p>
    <w:p w14:paraId="0E95F22C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</w:rPr>
      </w:pPr>
    </w:p>
    <w:p w14:paraId="297837EF" w14:textId="77777777" w:rsidR="00985214" w:rsidRPr="00B512DB" w:rsidRDefault="00985214" w:rsidP="00985214">
      <w:pPr>
        <w:pStyle w:val="Corpodetexto"/>
        <w:rPr>
          <w:rFonts w:ascii="Courier New" w:hAnsi="Courier New" w:cs="Courier New"/>
          <w:b/>
          <w:color w:val="4E3629" w:themeColor="text1"/>
          <w:sz w:val="18"/>
          <w:szCs w:val="18"/>
        </w:rPr>
      </w:pPr>
      <w:proofErr w:type="spellStart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>Type</w:t>
      </w:r>
      <w:proofErr w:type="spellEnd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 xml:space="preserve"> </w:t>
      </w:r>
      <w:proofErr w:type="spellStart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>your</w:t>
      </w:r>
      <w:proofErr w:type="spellEnd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 xml:space="preserve"> </w:t>
      </w:r>
      <w:proofErr w:type="spellStart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>name</w:t>
      </w:r>
      <w:proofErr w:type="spellEnd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>: Jenny Weaver</w:t>
      </w:r>
    </w:p>
    <w:p w14:paraId="0CCC4AEB" w14:textId="77777777" w:rsidR="00985214" w:rsidRPr="00B512DB" w:rsidRDefault="00985214" w:rsidP="00985214">
      <w:pPr>
        <w:pStyle w:val="Corpodetexto"/>
        <w:rPr>
          <w:rFonts w:ascii="Courier New" w:hAnsi="Courier New" w:cs="Courier New"/>
          <w:b/>
          <w:color w:val="4E3629" w:themeColor="text1"/>
          <w:sz w:val="18"/>
          <w:szCs w:val="18"/>
        </w:rPr>
      </w:pPr>
      <w:proofErr w:type="spellStart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>Your</w:t>
      </w:r>
      <w:proofErr w:type="spellEnd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 xml:space="preserve"> </w:t>
      </w:r>
      <w:proofErr w:type="spellStart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>name</w:t>
      </w:r>
      <w:proofErr w:type="spellEnd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 xml:space="preserve"> </w:t>
      </w:r>
      <w:proofErr w:type="spellStart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>is</w:t>
      </w:r>
      <w:proofErr w:type="spellEnd"/>
      <w:r w:rsidRPr="00B512DB">
        <w:rPr>
          <w:rFonts w:ascii="Courier New" w:eastAsia="Courier New" w:hAnsi="Courier New" w:cs="Courier New"/>
          <w:b/>
          <w:color w:val="4E3629" w:themeColor="text1"/>
          <w:sz w:val="18"/>
          <w:szCs w:val="18"/>
          <w:lang w:bidi="pt-BR"/>
        </w:rPr>
        <w:t>: Weaver, J.</w:t>
      </w:r>
    </w:p>
    <w:p w14:paraId="1462CD99" w14:textId="77777777" w:rsidR="00985214" w:rsidRPr="00B512DB" w:rsidRDefault="00985214" w:rsidP="00985214">
      <w:pPr>
        <w:pStyle w:val="Corpodetexto"/>
        <w:rPr>
          <w:color w:val="4E3629" w:themeColor="text1"/>
          <w:sz w:val="18"/>
          <w:szCs w:val="18"/>
          <w:lang w:eastAsia="en-US"/>
        </w:rPr>
      </w:pPr>
    </w:p>
    <w:p w14:paraId="2D763136" w14:textId="77777777" w:rsidR="00985214" w:rsidRPr="00B512DB" w:rsidRDefault="00985214" w:rsidP="00985214">
      <w:pPr>
        <w:pStyle w:val="Numerada"/>
        <w:numPr>
          <w:ilvl w:val="0"/>
          <w:numId w:val="0"/>
        </w:numPr>
        <w:rPr>
          <w:color w:val="4E3629" w:themeColor="text1"/>
          <w:sz w:val="18"/>
          <w:szCs w:val="18"/>
        </w:rPr>
      </w:pPr>
    </w:p>
    <w:p w14:paraId="25BFDBCC" w14:textId="77777777" w:rsidR="001A341D" w:rsidRPr="00B512DB" w:rsidRDefault="001A341D" w:rsidP="001A341D">
      <w:pPr>
        <w:pStyle w:val="Task1"/>
        <w:spacing w:before="0"/>
        <w:ind w:left="0" w:firstLine="0"/>
        <w:rPr>
          <w:rFonts w:ascii="Courier New" w:hAnsi="Courier New" w:cs="Courier New"/>
          <w:color w:val="4E3629" w:themeColor="text1"/>
          <w:sz w:val="18"/>
          <w:szCs w:val="18"/>
        </w:rPr>
      </w:pPr>
      <w:r w:rsidRPr="00B512DB">
        <w:rPr>
          <w:rFonts w:cs="Arial"/>
          <w:color w:val="4E3629" w:themeColor="text1"/>
          <w:sz w:val="18"/>
          <w:szCs w:val="18"/>
          <w:lang w:bidi="pt-BR"/>
        </w:rPr>
        <w:t xml:space="preserve">O arquivo </w:t>
      </w:r>
      <w:bookmarkStart w:id="1" w:name="_Hlk92273483"/>
      <w:r w:rsidRPr="00B512D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ProcessName.java</w:t>
      </w:r>
      <w:r w:rsidRPr="00B512DB">
        <w:rPr>
          <w:rFonts w:cs="Arial"/>
          <w:color w:val="4E3629" w:themeColor="text1"/>
          <w:sz w:val="18"/>
          <w:szCs w:val="18"/>
          <w:lang w:bidi="pt-BR"/>
        </w:rPr>
        <w:t xml:space="preserve"> </w:t>
      </w:r>
      <w:bookmarkEnd w:id="1"/>
      <w:r w:rsidRPr="00B512DB">
        <w:rPr>
          <w:rFonts w:cs="Arial"/>
          <w:color w:val="4E3629" w:themeColor="text1"/>
          <w:sz w:val="18"/>
          <w:szCs w:val="18"/>
          <w:lang w:bidi="pt-BR"/>
        </w:rPr>
        <w:t>está disponível para ajudar você a começar.</w:t>
      </w:r>
    </w:p>
    <w:p w14:paraId="0FFAE5DF" w14:textId="77777777" w:rsidR="00985214" w:rsidRPr="00B512DB" w:rsidRDefault="00985214" w:rsidP="00985214">
      <w:pPr>
        <w:pStyle w:val="Numerada"/>
        <w:numPr>
          <w:ilvl w:val="0"/>
          <w:numId w:val="0"/>
        </w:numPr>
        <w:rPr>
          <w:sz w:val="18"/>
          <w:szCs w:val="18"/>
        </w:rPr>
      </w:pPr>
    </w:p>
    <w:p w14:paraId="2751448D" w14:textId="77777777" w:rsidR="00985214" w:rsidRPr="00B512DB" w:rsidRDefault="00985214" w:rsidP="00985214">
      <w:pPr>
        <w:rPr>
          <w:rFonts w:ascii="Arial" w:hAnsi="Arial" w:cs="Arial"/>
          <w:sz w:val="18"/>
          <w:szCs w:val="18"/>
        </w:rPr>
      </w:pPr>
    </w:p>
    <w:p w14:paraId="34E353A1" w14:textId="77777777" w:rsidR="00DA3109" w:rsidRPr="003F740E" w:rsidRDefault="00DA3109" w:rsidP="00EB059F">
      <w:pPr>
        <w:pStyle w:val="OracleSansParagraphText"/>
      </w:pPr>
    </w:p>
    <w:sectPr w:rsidR="00DA3109" w:rsidRPr="003F740E" w:rsidSect="00C626D2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34" w:right="720" w:bottom="360" w:left="720" w:header="172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FD966" w14:textId="77777777" w:rsidR="00EC1C47" w:rsidRDefault="00EC1C47" w:rsidP="00ED52E6">
      <w:r>
        <w:separator/>
      </w:r>
    </w:p>
  </w:endnote>
  <w:endnote w:type="continuationSeparator" w:id="0">
    <w:p w14:paraId="189FF8E1" w14:textId="77777777" w:rsidR="00EC1C47" w:rsidRDefault="00EC1C47" w:rsidP="00ED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A463" w14:textId="77777777" w:rsidR="00916CD5" w:rsidRDefault="00EC1C47">
    <w:pPr>
      <w:pStyle w:val="Rodap"/>
    </w:pPr>
    <w:sdt>
      <w:sdtPr>
        <w:id w:val="969400743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BC59" w14:textId="77777777" w:rsidR="00273DFE" w:rsidRPr="005E0B16" w:rsidRDefault="00165BC2" w:rsidP="00F10039">
    <w:pPr>
      <w:rPr>
        <w:color w:val="4E3629" w:themeColor="text1"/>
      </w:rPr>
    </w:pPr>
    <w:r w:rsidRPr="005E0B16">
      <w:rPr>
        <w:rFonts w:ascii="Arial" w:hAnsi="Arial" w:cs="Arial"/>
        <w:color w:val="4E3629"/>
        <w:sz w:val="12"/>
        <w:szCs w:val="12"/>
      </w:rPr>
      <w:t>Copyright © 2022, Oracle e/ou suas empresas afiliadas. Oracle, Java e MySQL são marcas comerciais registradas da Oracle Corporation e/ou de suas empresas afiliadas. Outros nomes podem ser marcas comerciais de seus respectivos proprietários.</w:t>
    </w:r>
    <w:r w:rsidR="00F9420A" w:rsidRPr="005E0B16">
      <w:rPr>
        <w:color w:val="4E3629" w:themeColor="text1"/>
      </w:rPr>
      <w:ptab w:relativeTo="margin" w:alignment="right" w:leader="none"/>
    </w:r>
  </w:p>
  <w:p w14:paraId="394F5480" w14:textId="3A6276AD" w:rsidR="00F9420A" w:rsidRPr="005E0B16" w:rsidRDefault="00F9420A" w:rsidP="00273DFE">
    <w:pPr>
      <w:jc w:val="right"/>
      <w:rPr>
        <w:rFonts w:cstheme="minorHAnsi"/>
        <w:color w:val="4E3629"/>
        <w:sz w:val="17"/>
        <w:szCs w:val="17"/>
      </w:rPr>
    </w:pPr>
    <w:r w:rsidRPr="005E0B16">
      <w:rPr>
        <w:color w:val="4E3629" w:themeColor="text1"/>
      </w:rPr>
      <w:fldChar w:fldCharType="begin"/>
    </w:r>
    <w:r w:rsidRPr="005E0B16">
      <w:rPr>
        <w:color w:val="4E3629" w:themeColor="text1"/>
      </w:rPr>
      <w:instrText xml:space="preserve"> PAGE   \* MERGEFORMAT </w:instrText>
    </w:r>
    <w:r w:rsidRPr="005E0B16">
      <w:rPr>
        <w:color w:val="4E3629" w:themeColor="text1"/>
      </w:rPr>
      <w:fldChar w:fldCharType="separate"/>
    </w:r>
    <w:r w:rsidR="005139F4" w:rsidRPr="005E0B16">
      <w:rPr>
        <w:noProof/>
        <w:color w:val="4E3629" w:themeColor="text1"/>
      </w:rPr>
      <w:t>4</w:t>
    </w:r>
    <w:r w:rsidRPr="005E0B16">
      <w:rPr>
        <w:noProof/>
        <w:color w:val="4E3629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307E" w14:textId="28F0495D" w:rsidR="00141BD8" w:rsidRPr="00B512DB" w:rsidRDefault="00165BC2" w:rsidP="00165BC2">
    <w:pPr>
      <w:rPr>
        <w:rFonts w:ascii="Arial" w:hAnsi="Arial" w:cs="Arial"/>
        <w:color w:val="4E3629"/>
        <w:sz w:val="12"/>
        <w:szCs w:val="12"/>
      </w:rPr>
    </w:pPr>
    <w:r w:rsidRPr="00B512DB">
      <w:rPr>
        <w:rFonts w:ascii="Arial" w:eastAsia="Arial" w:hAnsi="Arial" w:cs="Arial"/>
        <w:color w:val="4E3629"/>
        <w:sz w:val="12"/>
        <w:szCs w:val="12"/>
        <w:lang w:bidi="pt-BR"/>
      </w:rPr>
      <w:t>Copyright © 2022, Oracle e/ou suas empresas afiliadas. Oracle, Java e MySQL são marcas comerciais registradas da Oracle Corporation e/ou de suas empresas afiliadas. Outros nomes podem ser marcas comerciais de seus respectivos proprietários.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A188" w14:textId="77777777" w:rsidR="00EC1C47" w:rsidRDefault="00EC1C47" w:rsidP="00ED52E6">
      <w:r>
        <w:separator/>
      </w:r>
    </w:p>
  </w:footnote>
  <w:footnote w:type="continuationSeparator" w:id="0">
    <w:p w14:paraId="2FFD6404" w14:textId="77777777" w:rsidR="00EC1C47" w:rsidRDefault="00EC1C47" w:rsidP="00ED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4AA9" w14:textId="77777777" w:rsidR="00916CD5" w:rsidRDefault="00EC1C47">
    <w:pPr>
      <w:pStyle w:val="Cabealho"/>
    </w:pPr>
    <w:sdt>
      <w:sdtPr>
        <w:id w:val="171999623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</w:p>
  <w:p w14:paraId="7BA4E3C6" w14:textId="77777777" w:rsidR="00916CD5" w:rsidRDefault="00916C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C4C8" w14:textId="77777777" w:rsidR="000B2597" w:rsidRDefault="005F1382">
    <w:r>
      <w:rPr>
        <w:noProof/>
        <w:lang w:bidi="pt-BR"/>
      </w:rPr>
      <w:drawing>
        <wp:anchor distT="0" distB="0" distL="114300" distR="114300" simplePos="0" relativeHeight="251659264" behindDoc="0" locked="0" layoutInCell="1" allowOverlap="1" wp14:anchorId="2C29218C" wp14:editId="40F8CC4E">
          <wp:simplePos x="0" y="0"/>
          <wp:positionH relativeFrom="margin">
            <wp:align>left</wp:align>
          </wp:positionH>
          <wp:positionV relativeFrom="paragraph">
            <wp:posOffset>-633730</wp:posOffset>
          </wp:positionV>
          <wp:extent cx="1787093" cy="596900"/>
          <wp:effectExtent l="0" t="0" r="381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racle_Academy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093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pt-BR"/>
      </w:rPr>
      <w:drawing>
        <wp:anchor distT="0" distB="0" distL="114300" distR="114300" simplePos="0" relativeHeight="251657216" behindDoc="0" locked="0" layoutInCell="1" allowOverlap="1" wp14:anchorId="23C29B03" wp14:editId="7BC19149">
          <wp:simplePos x="0" y="0"/>
          <wp:positionH relativeFrom="column">
            <wp:posOffset>-457200</wp:posOffset>
          </wp:positionH>
          <wp:positionV relativeFrom="paragraph">
            <wp:posOffset>163203</wp:posOffset>
          </wp:positionV>
          <wp:extent cx="7772400" cy="9925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9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pt-BR"/>
      </w:rPr>
      <w:drawing>
        <wp:anchor distT="0" distB="0" distL="114300" distR="114300" simplePos="0" relativeHeight="251658240" behindDoc="0" locked="0" layoutInCell="1" allowOverlap="1" wp14:anchorId="4BEF9D7F" wp14:editId="4279F444">
          <wp:simplePos x="0" y="0"/>
          <wp:positionH relativeFrom="column">
            <wp:posOffset>5209674</wp:posOffset>
          </wp:positionH>
          <wp:positionV relativeFrom="paragraph">
            <wp:posOffset>-601980</wp:posOffset>
          </wp:positionV>
          <wp:extent cx="1601587" cy="364345"/>
          <wp:effectExtent l="38100" t="0" r="36830" b="3619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587" cy="3643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50800" dir="5400000" algn="ctr" rotWithShape="0">
                      <a:schemeClr val="bg1">
                        <a:alpha val="0"/>
                      </a:schemeClr>
                    </a:outerShdw>
                  </a:effectLst>
                </pic:spPr>
              </pic:pic>
            </a:graphicData>
          </a:graphic>
        </wp:anchor>
      </w:drawing>
    </w:r>
  </w:p>
  <w:p w14:paraId="218E1E8D" w14:textId="77777777" w:rsidR="004E515E" w:rsidRDefault="004E51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45C"/>
    <w:multiLevelType w:val="multilevel"/>
    <w:tmpl w:val="E228BDC0"/>
    <w:lvl w:ilvl="0">
      <w:start w:val="1"/>
      <w:numFmt w:val="lowerLetter"/>
      <w:pStyle w:val="Numerada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312"/>
        </w:tabs>
        <w:ind w:left="3312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672"/>
        </w:tabs>
        <w:ind w:left="3672" w:hanging="360"/>
      </w:pPr>
      <w:rPr>
        <w:rFonts w:hint="default"/>
      </w:rPr>
    </w:lvl>
  </w:abstractNum>
  <w:abstractNum w:abstractNumId="1" w15:restartNumberingAfterBreak="0">
    <w:nsid w:val="0EC678F6"/>
    <w:multiLevelType w:val="multilevel"/>
    <w:tmpl w:val="B70A9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7F72"/>
    <w:multiLevelType w:val="hybridMultilevel"/>
    <w:tmpl w:val="56927646"/>
    <w:lvl w:ilvl="0" w:tplc="59988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06F94"/>
    <w:multiLevelType w:val="hybridMultilevel"/>
    <w:tmpl w:val="B70A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53EE"/>
    <w:multiLevelType w:val="multilevel"/>
    <w:tmpl w:val="194CB9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464226ED"/>
    <w:multiLevelType w:val="hybridMultilevel"/>
    <w:tmpl w:val="31A63208"/>
    <w:lvl w:ilvl="0" w:tplc="8346A7AA">
      <w:start w:val="1"/>
      <w:numFmt w:val="bullet"/>
      <w:pStyle w:val="OracleSansParagraphBullets"/>
      <w:lvlText w:val=""/>
      <w:lvlJc w:val="left"/>
      <w:pPr>
        <w:ind w:left="288" w:hanging="288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66683"/>
    <w:multiLevelType w:val="hybridMultilevel"/>
    <w:tmpl w:val="E3AA99EE"/>
    <w:lvl w:ilvl="0" w:tplc="6824C972">
      <w:start w:val="1"/>
      <w:numFmt w:val="decimal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756F1"/>
    <w:multiLevelType w:val="hybridMultilevel"/>
    <w:tmpl w:val="24C86ED4"/>
    <w:lvl w:ilvl="0" w:tplc="4EF80F0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26D7C"/>
    <w:multiLevelType w:val="hybridMultilevel"/>
    <w:tmpl w:val="F518445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68DD2D5F"/>
    <w:multiLevelType w:val="hybridMultilevel"/>
    <w:tmpl w:val="A6E072C6"/>
    <w:lvl w:ilvl="0" w:tplc="0F6AC39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437C4"/>
    <w:multiLevelType w:val="hybridMultilevel"/>
    <w:tmpl w:val="23D85EAE"/>
    <w:lvl w:ilvl="0" w:tplc="1700B10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900DD"/>
    <w:multiLevelType w:val="multilevel"/>
    <w:tmpl w:val="95B4926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469728">
    <w:abstractNumId w:val="3"/>
  </w:num>
  <w:num w:numId="2" w16cid:durableId="1022825097">
    <w:abstractNumId w:val="1"/>
  </w:num>
  <w:num w:numId="3" w16cid:durableId="773864740">
    <w:abstractNumId w:val="7"/>
  </w:num>
  <w:num w:numId="4" w16cid:durableId="1607078530">
    <w:abstractNumId w:val="9"/>
  </w:num>
  <w:num w:numId="5" w16cid:durableId="854460589">
    <w:abstractNumId w:val="11"/>
  </w:num>
  <w:num w:numId="6" w16cid:durableId="1761101711">
    <w:abstractNumId w:val="5"/>
  </w:num>
  <w:num w:numId="7" w16cid:durableId="1728990167">
    <w:abstractNumId w:val="4"/>
  </w:num>
  <w:num w:numId="8" w16cid:durableId="738210257">
    <w:abstractNumId w:val="6"/>
  </w:num>
  <w:num w:numId="9" w16cid:durableId="376660373">
    <w:abstractNumId w:val="10"/>
  </w:num>
  <w:num w:numId="10" w16cid:durableId="1314796712">
    <w:abstractNumId w:val="2"/>
  </w:num>
  <w:num w:numId="11" w16cid:durableId="1617712854">
    <w:abstractNumId w:val="5"/>
  </w:num>
  <w:num w:numId="12" w16cid:durableId="1394694441">
    <w:abstractNumId w:val="5"/>
  </w:num>
  <w:num w:numId="13" w16cid:durableId="2093431850">
    <w:abstractNumId w:val="5"/>
  </w:num>
  <w:num w:numId="14" w16cid:durableId="1031104610">
    <w:abstractNumId w:val="0"/>
  </w:num>
  <w:num w:numId="15" w16cid:durableId="692463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697"/>
    <w:rsid w:val="00000CAE"/>
    <w:rsid w:val="00001591"/>
    <w:rsid w:val="00016F10"/>
    <w:rsid w:val="00037526"/>
    <w:rsid w:val="00043995"/>
    <w:rsid w:val="00045DFF"/>
    <w:rsid w:val="00052D3C"/>
    <w:rsid w:val="000535E2"/>
    <w:rsid w:val="00055A78"/>
    <w:rsid w:val="00056D82"/>
    <w:rsid w:val="00061C58"/>
    <w:rsid w:val="00071A36"/>
    <w:rsid w:val="00080268"/>
    <w:rsid w:val="00092988"/>
    <w:rsid w:val="00095C66"/>
    <w:rsid w:val="00096215"/>
    <w:rsid w:val="000B2597"/>
    <w:rsid w:val="000C5CE0"/>
    <w:rsid w:val="000D1B82"/>
    <w:rsid w:val="000D1C1E"/>
    <w:rsid w:val="000D3DF0"/>
    <w:rsid w:val="000E44C0"/>
    <w:rsid w:val="000E5160"/>
    <w:rsid w:val="000F0B8A"/>
    <w:rsid w:val="000F695F"/>
    <w:rsid w:val="000F715C"/>
    <w:rsid w:val="00100859"/>
    <w:rsid w:val="001166FB"/>
    <w:rsid w:val="00121C34"/>
    <w:rsid w:val="001306FF"/>
    <w:rsid w:val="00130D87"/>
    <w:rsid w:val="00133113"/>
    <w:rsid w:val="00133276"/>
    <w:rsid w:val="00141BD8"/>
    <w:rsid w:val="001470A3"/>
    <w:rsid w:val="0016480A"/>
    <w:rsid w:val="00165BC2"/>
    <w:rsid w:val="001774F3"/>
    <w:rsid w:val="00191E93"/>
    <w:rsid w:val="00196CCE"/>
    <w:rsid w:val="001A16EC"/>
    <w:rsid w:val="001A341D"/>
    <w:rsid w:val="001A6135"/>
    <w:rsid w:val="001C5A43"/>
    <w:rsid w:val="001D4CE8"/>
    <w:rsid w:val="001E184E"/>
    <w:rsid w:val="001E3651"/>
    <w:rsid w:val="001F66CB"/>
    <w:rsid w:val="00204FB7"/>
    <w:rsid w:val="002079F5"/>
    <w:rsid w:val="00207C71"/>
    <w:rsid w:val="0023066E"/>
    <w:rsid w:val="00230B59"/>
    <w:rsid w:val="0023256F"/>
    <w:rsid w:val="00234529"/>
    <w:rsid w:val="0024070D"/>
    <w:rsid w:val="0024230D"/>
    <w:rsid w:val="00261D23"/>
    <w:rsid w:val="00273DFE"/>
    <w:rsid w:val="00276139"/>
    <w:rsid w:val="002864A1"/>
    <w:rsid w:val="0028745A"/>
    <w:rsid w:val="002A57EE"/>
    <w:rsid w:val="002C2C58"/>
    <w:rsid w:val="002C48AC"/>
    <w:rsid w:val="002C673C"/>
    <w:rsid w:val="00311AA2"/>
    <w:rsid w:val="00335688"/>
    <w:rsid w:val="00337A10"/>
    <w:rsid w:val="00337D82"/>
    <w:rsid w:val="00353D91"/>
    <w:rsid w:val="00372E09"/>
    <w:rsid w:val="00376210"/>
    <w:rsid w:val="00395C64"/>
    <w:rsid w:val="003A726C"/>
    <w:rsid w:val="003C790C"/>
    <w:rsid w:val="003E2740"/>
    <w:rsid w:val="003E6480"/>
    <w:rsid w:val="003F163D"/>
    <w:rsid w:val="003F740E"/>
    <w:rsid w:val="00412FE1"/>
    <w:rsid w:val="00413D96"/>
    <w:rsid w:val="004155C6"/>
    <w:rsid w:val="00416E55"/>
    <w:rsid w:val="0042242B"/>
    <w:rsid w:val="0043718B"/>
    <w:rsid w:val="00473675"/>
    <w:rsid w:val="004A5D6E"/>
    <w:rsid w:val="004E515E"/>
    <w:rsid w:val="004F7631"/>
    <w:rsid w:val="00511AB0"/>
    <w:rsid w:val="005139F4"/>
    <w:rsid w:val="00515119"/>
    <w:rsid w:val="005211AF"/>
    <w:rsid w:val="005231C1"/>
    <w:rsid w:val="0053748B"/>
    <w:rsid w:val="00551990"/>
    <w:rsid w:val="00557D95"/>
    <w:rsid w:val="00576366"/>
    <w:rsid w:val="00576395"/>
    <w:rsid w:val="005802D6"/>
    <w:rsid w:val="0058564A"/>
    <w:rsid w:val="005C5697"/>
    <w:rsid w:val="005C6DDF"/>
    <w:rsid w:val="005C7447"/>
    <w:rsid w:val="005E0B16"/>
    <w:rsid w:val="005F00B8"/>
    <w:rsid w:val="005F1382"/>
    <w:rsid w:val="00616D63"/>
    <w:rsid w:val="00632A74"/>
    <w:rsid w:val="006405D1"/>
    <w:rsid w:val="00663A38"/>
    <w:rsid w:val="00663CB3"/>
    <w:rsid w:val="00666C2A"/>
    <w:rsid w:val="00696C39"/>
    <w:rsid w:val="006B5F02"/>
    <w:rsid w:val="006C6160"/>
    <w:rsid w:val="006D5E6F"/>
    <w:rsid w:val="006F07E4"/>
    <w:rsid w:val="0078757F"/>
    <w:rsid w:val="00791552"/>
    <w:rsid w:val="00793797"/>
    <w:rsid w:val="007A5FCD"/>
    <w:rsid w:val="007B5A12"/>
    <w:rsid w:val="007D0971"/>
    <w:rsid w:val="0080038D"/>
    <w:rsid w:val="0083166B"/>
    <w:rsid w:val="00832DC0"/>
    <w:rsid w:val="00837875"/>
    <w:rsid w:val="00852978"/>
    <w:rsid w:val="008963E9"/>
    <w:rsid w:val="008A2683"/>
    <w:rsid w:val="008B1770"/>
    <w:rsid w:val="008C7A90"/>
    <w:rsid w:val="008D1BA0"/>
    <w:rsid w:val="008D6423"/>
    <w:rsid w:val="008E2B2F"/>
    <w:rsid w:val="008E6ED3"/>
    <w:rsid w:val="00900633"/>
    <w:rsid w:val="00913BC8"/>
    <w:rsid w:val="00916CD5"/>
    <w:rsid w:val="0092480E"/>
    <w:rsid w:val="00931D77"/>
    <w:rsid w:val="009379CE"/>
    <w:rsid w:val="00940D1A"/>
    <w:rsid w:val="009624BA"/>
    <w:rsid w:val="0097160C"/>
    <w:rsid w:val="0097705A"/>
    <w:rsid w:val="00985214"/>
    <w:rsid w:val="00985B99"/>
    <w:rsid w:val="009A5FB1"/>
    <w:rsid w:val="009B167E"/>
    <w:rsid w:val="009B3AEC"/>
    <w:rsid w:val="009B6715"/>
    <w:rsid w:val="009D19A2"/>
    <w:rsid w:val="009D6744"/>
    <w:rsid w:val="009E0043"/>
    <w:rsid w:val="009E0E78"/>
    <w:rsid w:val="00A058ED"/>
    <w:rsid w:val="00A116FD"/>
    <w:rsid w:val="00A35CEA"/>
    <w:rsid w:val="00A37982"/>
    <w:rsid w:val="00A44D8D"/>
    <w:rsid w:val="00A473C0"/>
    <w:rsid w:val="00A534E4"/>
    <w:rsid w:val="00A5383F"/>
    <w:rsid w:val="00A562A4"/>
    <w:rsid w:val="00A6591F"/>
    <w:rsid w:val="00A73494"/>
    <w:rsid w:val="00A75DF9"/>
    <w:rsid w:val="00A87E6D"/>
    <w:rsid w:val="00A924F6"/>
    <w:rsid w:val="00AB14F4"/>
    <w:rsid w:val="00AC02FF"/>
    <w:rsid w:val="00AC6551"/>
    <w:rsid w:val="00AE7E09"/>
    <w:rsid w:val="00AF1FE5"/>
    <w:rsid w:val="00B01C31"/>
    <w:rsid w:val="00B03D98"/>
    <w:rsid w:val="00B0552A"/>
    <w:rsid w:val="00B1205B"/>
    <w:rsid w:val="00B32909"/>
    <w:rsid w:val="00B512DB"/>
    <w:rsid w:val="00B544D1"/>
    <w:rsid w:val="00B6703C"/>
    <w:rsid w:val="00B802DE"/>
    <w:rsid w:val="00B849A1"/>
    <w:rsid w:val="00B873A5"/>
    <w:rsid w:val="00B979D2"/>
    <w:rsid w:val="00BA087D"/>
    <w:rsid w:val="00BB2345"/>
    <w:rsid w:val="00BC2659"/>
    <w:rsid w:val="00BE04FC"/>
    <w:rsid w:val="00BF76C6"/>
    <w:rsid w:val="00C054DD"/>
    <w:rsid w:val="00C068D5"/>
    <w:rsid w:val="00C24004"/>
    <w:rsid w:val="00C57061"/>
    <w:rsid w:val="00C626D2"/>
    <w:rsid w:val="00C668AD"/>
    <w:rsid w:val="00C723C0"/>
    <w:rsid w:val="00C729FB"/>
    <w:rsid w:val="00C96AC2"/>
    <w:rsid w:val="00CA6DCC"/>
    <w:rsid w:val="00CC508E"/>
    <w:rsid w:val="00CC5A89"/>
    <w:rsid w:val="00CF75BD"/>
    <w:rsid w:val="00D2092D"/>
    <w:rsid w:val="00D71CEE"/>
    <w:rsid w:val="00D91ABA"/>
    <w:rsid w:val="00DA3109"/>
    <w:rsid w:val="00DB077C"/>
    <w:rsid w:val="00DB1A09"/>
    <w:rsid w:val="00DC2EA5"/>
    <w:rsid w:val="00DF055F"/>
    <w:rsid w:val="00DF5F44"/>
    <w:rsid w:val="00E00651"/>
    <w:rsid w:val="00E03F6A"/>
    <w:rsid w:val="00E0494E"/>
    <w:rsid w:val="00E10FD3"/>
    <w:rsid w:val="00E1338C"/>
    <w:rsid w:val="00E14B87"/>
    <w:rsid w:val="00E21BCC"/>
    <w:rsid w:val="00E417A1"/>
    <w:rsid w:val="00E44CBC"/>
    <w:rsid w:val="00E47D7B"/>
    <w:rsid w:val="00E50C19"/>
    <w:rsid w:val="00E57F9E"/>
    <w:rsid w:val="00E664F8"/>
    <w:rsid w:val="00E72925"/>
    <w:rsid w:val="00E85A04"/>
    <w:rsid w:val="00E90A18"/>
    <w:rsid w:val="00E95F2F"/>
    <w:rsid w:val="00EA3BAB"/>
    <w:rsid w:val="00EB059F"/>
    <w:rsid w:val="00EC1C47"/>
    <w:rsid w:val="00EC275E"/>
    <w:rsid w:val="00EC7E90"/>
    <w:rsid w:val="00ED52E6"/>
    <w:rsid w:val="00EE618D"/>
    <w:rsid w:val="00EF0A0A"/>
    <w:rsid w:val="00EF37DA"/>
    <w:rsid w:val="00F10039"/>
    <w:rsid w:val="00F252E0"/>
    <w:rsid w:val="00F27A64"/>
    <w:rsid w:val="00F5296B"/>
    <w:rsid w:val="00F55C87"/>
    <w:rsid w:val="00F8327B"/>
    <w:rsid w:val="00F8670E"/>
    <w:rsid w:val="00F9420A"/>
    <w:rsid w:val="00FA3EF0"/>
    <w:rsid w:val="00FB478E"/>
    <w:rsid w:val="00FC10B8"/>
    <w:rsid w:val="00FC7689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A9E79B"/>
  <w15:chartTrackingRefBased/>
  <w15:docId w15:val="{20734F6D-A434-4030-84CB-20EBD655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15"/>
  </w:style>
  <w:style w:type="paragraph" w:styleId="Ttulo2">
    <w:name w:val="heading 2"/>
    <w:basedOn w:val="Normal"/>
    <w:next w:val="Textbody"/>
    <w:link w:val="Ttulo2Char"/>
    <w:rsid w:val="00900633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acleSansTitle">
    <w:name w:val="Oracle Sans Title"/>
    <w:basedOn w:val="Normal"/>
    <w:link w:val="OracleSansTitleChar"/>
    <w:qFormat/>
    <w:rsid w:val="00121C34"/>
    <w:rPr>
      <w:rFonts w:ascii="Arial" w:hAnsi="Arial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21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210"/>
    <w:rPr>
      <w:rFonts w:ascii="Lucida Grande" w:hAnsi="Lucida Grande" w:cs="Lucida Grande"/>
      <w:sz w:val="18"/>
      <w:szCs w:val="18"/>
    </w:rPr>
  </w:style>
  <w:style w:type="paragraph" w:customStyle="1" w:styleId="OracleSansH1">
    <w:name w:val="Oracle Sans H1"/>
    <w:basedOn w:val="OracleSansTitle"/>
    <w:qFormat/>
    <w:rsid w:val="00DF5F44"/>
    <w:rPr>
      <w:b/>
      <w:color w:val="D1350F" w:themeColor="accent1"/>
      <w:sz w:val="72"/>
      <w:szCs w:val="72"/>
    </w:rPr>
  </w:style>
  <w:style w:type="paragraph" w:customStyle="1" w:styleId="OracleSansSubhead">
    <w:name w:val="Oracle Sans Subhead"/>
    <w:basedOn w:val="OracleSansTitle"/>
    <w:qFormat/>
    <w:rsid w:val="00DF5F44"/>
    <w:rPr>
      <w:b/>
      <w:color w:val="AE7E65" w:themeColor="text1" w:themeTint="99"/>
      <w:sz w:val="48"/>
      <w:szCs w:val="48"/>
    </w:rPr>
  </w:style>
  <w:style w:type="paragraph" w:customStyle="1" w:styleId="OracleSansH3">
    <w:name w:val="Oracle Sans H3"/>
    <w:basedOn w:val="OracleSansTitle"/>
    <w:qFormat/>
    <w:rsid w:val="00DF5F44"/>
    <w:pPr>
      <w:spacing w:before="240" w:line="288" w:lineRule="auto"/>
    </w:pPr>
    <w:rPr>
      <w:b/>
      <w:color w:val="4E3629" w:themeColor="text1"/>
      <w:sz w:val="22"/>
    </w:rPr>
  </w:style>
  <w:style w:type="paragraph" w:customStyle="1" w:styleId="OracleSansParagraphText">
    <w:name w:val="Oracle Sans Paragraph Text"/>
    <w:basedOn w:val="OracleSansTitle"/>
    <w:qFormat/>
    <w:rsid w:val="00DF5F44"/>
    <w:pPr>
      <w:spacing w:line="288" w:lineRule="auto"/>
    </w:pPr>
    <w:rPr>
      <w:color w:val="4E3629" w:themeColor="text1"/>
      <w:sz w:val="18"/>
      <w:szCs w:val="18"/>
    </w:rPr>
  </w:style>
  <w:style w:type="paragraph" w:customStyle="1" w:styleId="OracleSansParagraphBullets">
    <w:name w:val="Oracle Sans Paragraph Bullets"/>
    <w:basedOn w:val="OracleSansParagraphText"/>
    <w:qFormat/>
    <w:rsid w:val="00DF5F44"/>
    <w:pPr>
      <w:numPr>
        <w:numId w:val="13"/>
      </w:numPr>
      <w:spacing w:line="240" w:lineRule="auto"/>
    </w:pPr>
  </w:style>
  <w:style w:type="paragraph" w:customStyle="1" w:styleId="OracleSansFooter">
    <w:name w:val="Oracle Sans Footer"/>
    <w:basedOn w:val="OracleSansParagraphText"/>
    <w:qFormat/>
    <w:rsid w:val="00DF5F44"/>
    <w:rPr>
      <w:sz w:val="12"/>
      <w:szCs w:val="12"/>
    </w:rPr>
  </w:style>
  <w:style w:type="paragraph" w:styleId="Cabealho">
    <w:name w:val="header"/>
    <w:basedOn w:val="Normal"/>
    <w:link w:val="Cabealho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52E6"/>
  </w:style>
  <w:style w:type="paragraph" w:styleId="Rodap">
    <w:name w:val="footer"/>
    <w:basedOn w:val="Normal"/>
    <w:link w:val="Rodap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D52E6"/>
  </w:style>
  <w:style w:type="character" w:styleId="Hyperlink">
    <w:name w:val="Hyperlink"/>
    <w:basedOn w:val="Fontepargpadro"/>
    <w:uiPriority w:val="99"/>
    <w:unhideWhenUsed/>
    <w:rsid w:val="00793797"/>
    <w:rPr>
      <w:color w:val="9DBEC4" w:themeColor="hyperlink"/>
      <w:u w:val="single"/>
    </w:rPr>
  </w:style>
  <w:style w:type="paragraph" w:customStyle="1" w:styleId="OracleSansParagraphBulletsTop">
    <w:name w:val="Oracle Sans Paragraph Bullets Top"/>
    <w:basedOn w:val="OracleSansParagraphBullets"/>
    <w:qFormat/>
    <w:rsid w:val="00DF5F44"/>
    <w:pPr>
      <w:spacing w:before="80"/>
    </w:pPr>
    <w:rPr>
      <w:szCs w:val="20"/>
    </w:rPr>
  </w:style>
  <w:style w:type="paragraph" w:customStyle="1" w:styleId="OracleSansParagraphTop">
    <w:name w:val="Oracle Sans Paragraph Top"/>
    <w:basedOn w:val="OracleSansParagraphBulletsTop"/>
    <w:qFormat/>
    <w:rsid w:val="00DF5F44"/>
  </w:style>
  <w:style w:type="paragraph" w:customStyle="1" w:styleId="OracleSansParagraphTextTop">
    <w:name w:val="Oracle Sans Paragraph Text Top"/>
    <w:basedOn w:val="OracleSansParagraphText"/>
    <w:qFormat/>
    <w:rsid w:val="00DF5F44"/>
    <w:pPr>
      <w:spacing w:before="120"/>
    </w:pPr>
  </w:style>
  <w:style w:type="paragraph" w:customStyle="1" w:styleId="OracleSansH4">
    <w:name w:val="Oracle Sans H4"/>
    <w:basedOn w:val="OracleSansParagraphTextTop"/>
    <w:qFormat/>
    <w:rsid w:val="00DF5F44"/>
    <w:rPr>
      <w:color w:val="AE7E65" w:themeColor="text1" w:themeTint="99"/>
      <w:sz w:val="20"/>
      <w:szCs w:val="20"/>
    </w:rPr>
  </w:style>
  <w:style w:type="paragraph" w:customStyle="1" w:styleId="OracleSansDisclaimer">
    <w:name w:val="Oracle Sans Disclaimer"/>
    <w:basedOn w:val="OracleSansParagraphTextTop"/>
    <w:qFormat/>
    <w:rsid w:val="00DF5F44"/>
    <w:rPr>
      <w:sz w:val="12"/>
    </w:rPr>
  </w:style>
  <w:style w:type="paragraph" w:customStyle="1" w:styleId="OracleSansHeaderLink">
    <w:name w:val="Oracle Sans Header Link"/>
    <w:basedOn w:val="OracleSansTitle"/>
    <w:qFormat/>
    <w:rsid w:val="00DF5F44"/>
    <w:rPr>
      <w:color w:val="D1350F" w:themeColor="accent1"/>
      <w:sz w:val="22"/>
      <w:szCs w:val="22"/>
    </w:rPr>
  </w:style>
  <w:style w:type="table" w:styleId="Tabelacomgrade">
    <w:name w:val="Table Grid"/>
    <w:basedOn w:val="Tabelanormal"/>
    <w:uiPriority w:val="59"/>
    <w:rsid w:val="00A8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900633"/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900633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Textbody">
    <w:name w:val="Text body"/>
    <w:basedOn w:val="Standard"/>
    <w:rsid w:val="00900633"/>
    <w:pPr>
      <w:spacing w:after="120"/>
    </w:pPr>
  </w:style>
  <w:style w:type="paragraph" w:customStyle="1" w:styleId="TableContents">
    <w:name w:val="Table Contents"/>
    <w:basedOn w:val="Standard"/>
    <w:rsid w:val="00900633"/>
    <w:pPr>
      <w:suppressLineNumbers/>
    </w:pPr>
  </w:style>
  <w:style w:type="character" w:customStyle="1" w:styleId="OracleSansTitleChar">
    <w:name w:val="Oracle Sans Title Char"/>
    <w:basedOn w:val="Fontepargpadro"/>
    <w:link w:val="OracleSansTitle"/>
    <w:rsid w:val="00900633"/>
    <w:rPr>
      <w:rFonts w:ascii="Arial" w:hAnsi="Arial"/>
      <w:sz w:val="32"/>
      <w:szCs w:val="32"/>
    </w:rPr>
  </w:style>
  <w:style w:type="paragraph" w:customStyle="1" w:styleId="P68B1DB1-OracleSansParagraphText22">
    <w:name w:val="P68B1DB1-OracleSansParagraphText22"/>
    <w:basedOn w:val="Normal"/>
    <w:rsid w:val="005C5697"/>
    <w:pPr>
      <w:widowControl w:val="0"/>
      <w:spacing w:line="288" w:lineRule="auto"/>
      <w:jc w:val="both"/>
    </w:pPr>
    <w:rPr>
      <w:rFonts w:ascii="Arial" w:hAnsi="Arial"/>
      <w:color w:val="4E3629" w:themeColor="text1"/>
      <w:kern w:val="2"/>
      <w:sz w:val="12"/>
      <w:szCs w:val="20"/>
      <w:lang w:eastAsia="zh-CN"/>
    </w:rPr>
  </w:style>
  <w:style w:type="paragraph" w:styleId="Corpodetexto">
    <w:name w:val="Body Text"/>
    <w:basedOn w:val="Normal"/>
    <w:link w:val="CorpodetextoChar"/>
    <w:rsid w:val="00985214"/>
    <w:pPr>
      <w:spacing w:before="60" w:after="60"/>
    </w:pPr>
    <w:rPr>
      <w:rFonts w:ascii="Arial" w:eastAsia="SimSun" w:hAnsi="Arial" w:cs="Times New Roman"/>
      <w:sz w:val="22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985214"/>
    <w:rPr>
      <w:rFonts w:ascii="Arial" w:eastAsia="SimSun" w:hAnsi="Arial" w:cs="Times New Roman"/>
      <w:sz w:val="22"/>
      <w:szCs w:val="20"/>
      <w:lang w:eastAsia="zh-CN"/>
    </w:rPr>
  </w:style>
  <w:style w:type="paragraph" w:customStyle="1" w:styleId="Task1">
    <w:name w:val="Task 1"/>
    <w:basedOn w:val="Corpodetexto"/>
    <w:rsid w:val="00985214"/>
    <w:pPr>
      <w:tabs>
        <w:tab w:val="left" w:pos="432"/>
      </w:tabs>
      <w:ind w:left="432" w:hanging="432"/>
    </w:pPr>
    <w:rPr>
      <w:rFonts w:eastAsia="Times New Roman"/>
      <w:lang w:eastAsia="en-US"/>
    </w:rPr>
  </w:style>
  <w:style w:type="paragraph" w:customStyle="1" w:styleId="SectionTitle">
    <w:name w:val="Section Title"/>
    <w:basedOn w:val="Corpodetexto"/>
    <w:next w:val="Corpodetexto"/>
    <w:rsid w:val="00985214"/>
    <w:pPr>
      <w:keepNext/>
      <w:spacing w:before="240" w:after="0"/>
    </w:pPr>
    <w:rPr>
      <w:rFonts w:eastAsia="Times New Roman"/>
      <w:b/>
      <w:sz w:val="24"/>
      <w:lang w:eastAsia="en-US"/>
    </w:rPr>
  </w:style>
  <w:style w:type="paragraph" w:styleId="Numerada">
    <w:name w:val="List Number"/>
    <w:basedOn w:val="Corpodetexto"/>
    <w:rsid w:val="00985214"/>
    <w:pPr>
      <w:numPr>
        <w:numId w:val="14"/>
      </w:numPr>
    </w:pPr>
  </w:style>
  <w:style w:type="paragraph" w:customStyle="1" w:styleId="PageTitle">
    <w:name w:val="Page Title"/>
    <w:basedOn w:val="Corpodetexto"/>
    <w:next w:val="SectionTitle"/>
    <w:rsid w:val="00985214"/>
    <w:pPr>
      <w:keepNext/>
      <w:pageBreakBefore/>
      <w:pBdr>
        <w:bottom w:val="single" w:sz="6" w:space="1" w:color="auto"/>
      </w:pBdr>
    </w:pPr>
    <w:rPr>
      <w:rFonts w:eastAsia="Times New Roman"/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images.clipartpanda.com/1-dice-clipart-yikpbxkiE.p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s://stbeehive.oracle.com/content/dav/st/Java%20Foundations%20Course/Documents/Thinkstock%20Graphics%20for%20Anjana/452417167.jpg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LHOFFMA\Documents\Custom%20Office%20Templates\OA%20Redwood%20Template%202022.dotx" TargetMode="External"/></Relationships>
</file>

<file path=word/theme/theme1.xml><?xml version="1.0" encoding="utf-8"?>
<a:theme xmlns:a="http://schemas.openxmlformats.org/drawingml/2006/main" name="OA Redwood Document Theme">
  <a:themeElements>
    <a:clrScheme name="Oracle OpenWorld 2019">
      <a:dk1>
        <a:srgbClr val="4E3629"/>
      </a:dk1>
      <a:lt1>
        <a:sysClr val="window" lastClr="FFFFFF"/>
      </a:lt1>
      <a:dk2>
        <a:srgbClr val="4E3629"/>
      </a:dk2>
      <a:lt2>
        <a:srgbClr val="E0E2E1"/>
      </a:lt2>
      <a:accent1>
        <a:srgbClr val="D1350F"/>
      </a:accent1>
      <a:accent2>
        <a:srgbClr val="F5B642"/>
      </a:accent2>
      <a:accent3>
        <a:srgbClr val="9DBEC4"/>
      </a:accent3>
      <a:accent4>
        <a:srgbClr val="006E43"/>
      </a:accent4>
      <a:accent5>
        <a:srgbClr val="4E3629"/>
      </a:accent5>
      <a:accent6>
        <a:srgbClr val="4E3629"/>
      </a:accent6>
      <a:hlink>
        <a:srgbClr val="9DBEC4"/>
      </a:hlink>
      <a:folHlink>
        <a:srgbClr val="F5B64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rtlCol="0">
        <a:spAutoFit/>
      </a:bodyPr>
      <a:lstStyle>
        <a:defPPr algn="l">
          <a:defRPr sz="2400" dirty="0" err="1" smtClean="0">
            <a:latin typeface="Oracle Sans Light" panose="020B0403020204020204" pitchFamily="34" charset="0"/>
            <a:cs typeface="Oracle Sans Light" panose="020B0403020204020204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OA Redwood Theme" id="{9825F956-77F7-45D0-8E8C-FBA07EF21886}" vid="{69030165-9D9E-463D-B86C-C50C5A965C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50D8D3-FB34-4407-89D4-794E143F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OA Redwood Template 2022.dotx</Template>
  <TotalTime>7</TotalTime>
  <Pages>3</Pages>
  <Words>753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NLHOFFMA</dc:creator>
  <cp:keywords/>
  <dc:description/>
  <cp:lastModifiedBy>Eduardo Gama</cp:lastModifiedBy>
  <cp:revision>16</cp:revision>
  <cp:lastPrinted>2019-10-14T17:27:00Z</cp:lastPrinted>
  <dcterms:created xsi:type="dcterms:W3CDTF">2022-02-12T16:45:00Z</dcterms:created>
  <dcterms:modified xsi:type="dcterms:W3CDTF">2022-06-15T14:32:00Z</dcterms:modified>
</cp:coreProperties>
</file>