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8993" w14:textId="77777777" w:rsidR="00C91F34" w:rsidRPr="00627C5B" w:rsidRDefault="00C91F34" w:rsidP="00C91F34">
      <w:pPr>
        <w:pStyle w:val="OracleSansTitle"/>
        <w:rPr>
          <w:b/>
          <w:bCs/>
          <w:color w:val="4E3629" w:themeColor="text1"/>
        </w:rPr>
      </w:pPr>
      <w:r w:rsidRPr="00627C5B">
        <w:rPr>
          <w:b/>
          <w:bCs/>
          <w:color w:val="4E3629" w:themeColor="text1"/>
        </w:rPr>
        <w:t xml:space="preserve">Java </w:t>
      </w:r>
      <w:proofErr w:type="spellStart"/>
      <w:r w:rsidRPr="00627C5B">
        <w:rPr>
          <w:b/>
          <w:bCs/>
          <w:color w:val="4E3629" w:themeColor="text1"/>
        </w:rPr>
        <w:t>Foundations</w:t>
      </w:r>
      <w:proofErr w:type="spellEnd"/>
    </w:p>
    <w:p w14:paraId="5361D96B" w14:textId="446550D8" w:rsidR="00323841" w:rsidRPr="00627C5B" w:rsidRDefault="00323841" w:rsidP="00323841">
      <w:pPr>
        <w:pStyle w:val="OracleSansTitle"/>
        <w:rPr>
          <w:b/>
          <w:bCs/>
          <w:color w:val="4E3629" w:themeColor="text1"/>
        </w:rPr>
      </w:pPr>
      <w:r w:rsidRPr="00627C5B">
        <w:rPr>
          <w:b/>
          <w:bCs/>
          <w:color w:val="4E3629" w:themeColor="text1"/>
          <w:lang w:eastAsia="pt-BR" w:bidi="pt-BR"/>
        </w:rPr>
        <w:t xml:space="preserve">Exercícios - Seção 5  </w:t>
      </w:r>
    </w:p>
    <w:p w14:paraId="6BDEAD25" w14:textId="77777777" w:rsidR="00323841" w:rsidRPr="00627C5B" w:rsidRDefault="00323841" w:rsidP="00323841">
      <w:pPr>
        <w:pStyle w:val="OracleSansTitle"/>
        <w:rPr>
          <w:color w:val="4E3629" w:themeColor="text1"/>
        </w:rPr>
      </w:pPr>
    </w:p>
    <w:p w14:paraId="58A55C07" w14:textId="77777777" w:rsidR="00323841" w:rsidRPr="00627C5B" w:rsidRDefault="00323841" w:rsidP="00323841">
      <w:pPr>
        <w:pStyle w:val="OracleSansTitle"/>
        <w:rPr>
          <w:b/>
          <w:bCs/>
          <w:color w:val="4E3629" w:themeColor="text1"/>
          <w:sz w:val="22"/>
          <w:szCs w:val="22"/>
        </w:rPr>
      </w:pPr>
      <w:r w:rsidRPr="00627C5B">
        <w:rPr>
          <w:b/>
          <w:bCs/>
          <w:color w:val="4E3629" w:themeColor="text1"/>
          <w:sz w:val="22"/>
          <w:szCs w:val="22"/>
          <w:lang w:eastAsia="pt-BR" w:bidi="pt-BR"/>
        </w:rPr>
        <w:t>Exercício 5-1: Determinando a cor no espectro visível</w:t>
      </w:r>
    </w:p>
    <w:p w14:paraId="5AC84E7C" w14:textId="77777777" w:rsidR="00323841" w:rsidRPr="00627C5B" w:rsidRDefault="00323841" w:rsidP="00323841">
      <w:pPr>
        <w:pStyle w:val="SectionTitle"/>
        <w:rPr>
          <w:bCs/>
          <w:color w:val="4E3629" w:themeColor="text1"/>
          <w:sz w:val="22"/>
          <w:szCs w:val="22"/>
        </w:rPr>
      </w:pPr>
      <w:r w:rsidRPr="00627C5B">
        <w:rPr>
          <w:bCs/>
          <w:color w:val="4E3629" w:themeColor="text1"/>
          <w:sz w:val="22"/>
          <w:szCs w:val="22"/>
          <w:lang w:eastAsia="pt-BR" w:bidi="pt-BR"/>
        </w:rPr>
        <w:t>Visão Geral</w:t>
      </w:r>
    </w:p>
    <w:p w14:paraId="5177D1FF" w14:textId="77777777" w:rsidR="00323841" w:rsidRPr="00627C5B" w:rsidRDefault="00323841" w:rsidP="00323841">
      <w:pPr>
        <w:shd w:val="clear" w:color="auto" w:fill="FFFFFF"/>
        <w:spacing w:before="96" w:after="120" w:line="230" w:lineRule="atLeast"/>
        <w:rPr>
          <w:rFonts w:ascii="Arial" w:hAnsi="Arial"/>
          <w:color w:val="4E3629" w:themeColor="text1"/>
          <w:sz w:val="18"/>
          <w:szCs w:val="18"/>
        </w:rPr>
      </w:pPr>
      <w:r w:rsidRPr="00627C5B">
        <w:rPr>
          <w:rFonts w:ascii="Arial" w:hAnsi="Arial"/>
          <w:color w:val="4E3629" w:themeColor="text1"/>
          <w:sz w:val="18"/>
          <w:szCs w:val="18"/>
          <w:lang w:eastAsia="pt-BR" w:bidi="pt-BR"/>
        </w:rPr>
        <w:t>Crie o programa Java interativo </w:t>
      </w:r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>ColorRange.java</w:t>
      </w:r>
      <w:r w:rsidRPr="00627C5B">
        <w:rPr>
          <w:rFonts w:ascii="Arial" w:hAnsi="Arial"/>
          <w:color w:val="4E3629" w:themeColor="text1"/>
          <w:sz w:val="18"/>
          <w:szCs w:val="18"/>
          <w:lang w:eastAsia="pt-BR" w:bidi="pt-BR"/>
        </w:rPr>
        <w:t>. Quando determinado comprimento de onda em nanômetros for fornecido, ele retornará a cor correspondente no espectro visível.</w:t>
      </w:r>
    </w:p>
    <w:tbl>
      <w:tblPr>
        <w:tblW w:w="0" w:type="auto"/>
        <w:jc w:val="center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0"/>
        <w:gridCol w:w="3445"/>
      </w:tblGrid>
      <w:tr w:rsidR="00323841" w:rsidRPr="00627C5B" w14:paraId="2B993F85" w14:textId="77777777" w:rsidTr="00B43DB6">
        <w:trPr>
          <w:trHeight w:hRule="exact" w:val="461"/>
          <w:jc w:val="center"/>
        </w:trPr>
        <w:tc>
          <w:tcPr>
            <w:tcW w:w="267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C01380" w14:textId="77777777" w:rsidR="00323841" w:rsidRPr="00627C5B" w:rsidRDefault="00323841" w:rsidP="00B43DB6">
            <w:pPr>
              <w:spacing w:line="230" w:lineRule="atLeast"/>
              <w:jc w:val="center"/>
              <w:rPr>
                <w:rFonts w:ascii="Arial" w:hAnsi="Arial" w:cs="Arial"/>
                <w:b/>
                <w:bCs/>
                <w:color w:val="4E3629" w:themeColor="text1"/>
                <w:sz w:val="18"/>
                <w:szCs w:val="18"/>
              </w:rPr>
            </w:pPr>
            <w:r w:rsidRPr="00627C5B">
              <w:rPr>
                <w:rFonts w:ascii="Arial" w:hAnsi="Arial" w:cs="Arial"/>
                <w:b/>
                <w:bCs/>
                <w:color w:val="4E3629" w:themeColor="text1"/>
                <w:sz w:val="18"/>
                <w:szCs w:val="18"/>
              </w:rPr>
              <w:t>Cor</w:t>
            </w:r>
          </w:p>
        </w:tc>
        <w:tc>
          <w:tcPr>
            <w:tcW w:w="344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B91CF8" w14:textId="77777777" w:rsidR="00323841" w:rsidRPr="00627C5B" w:rsidRDefault="00323841" w:rsidP="00B43DB6">
            <w:pPr>
              <w:spacing w:line="230" w:lineRule="atLeast"/>
              <w:jc w:val="center"/>
              <w:rPr>
                <w:rFonts w:ascii="Arial" w:hAnsi="Arial" w:cs="Arial"/>
                <w:b/>
                <w:bCs/>
                <w:color w:val="4E3629" w:themeColor="text1"/>
                <w:sz w:val="18"/>
                <w:szCs w:val="18"/>
              </w:rPr>
            </w:pPr>
            <w:r w:rsidRPr="00627C5B">
              <w:rPr>
                <w:rFonts w:ascii="Arial" w:hAnsi="Arial" w:cs="Arial"/>
                <w:b/>
                <w:bCs/>
                <w:color w:val="4E3629" w:themeColor="text1"/>
                <w:sz w:val="18"/>
                <w:szCs w:val="18"/>
              </w:rPr>
              <w:t>Comprimento de onda (</w:t>
            </w:r>
            <w:proofErr w:type="spellStart"/>
            <w:r w:rsidRPr="00627C5B">
              <w:rPr>
                <w:rFonts w:ascii="Arial" w:hAnsi="Arial" w:cs="Arial"/>
                <w:b/>
                <w:bCs/>
                <w:color w:val="4E3629" w:themeColor="text1"/>
                <w:sz w:val="18"/>
                <w:szCs w:val="18"/>
              </w:rPr>
              <w:t>nm</w:t>
            </w:r>
            <w:proofErr w:type="spellEnd"/>
            <w:r w:rsidRPr="00627C5B">
              <w:rPr>
                <w:rFonts w:ascii="Arial" w:hAnsi="Arial" w:cs="Arial"/>
                <w:b/>
                <w:bCs/>
                <w:color w:val="4E3629" w:themeColor="text1"/>
                <w:sz w:val="18"/>
                <w:szCs w:val="18"/>
              </w:rPr>
              <w:t>)</w:t>
            </w:r>
          </w:p>
        </w:tc>
      </w:tr>
      <w:tr w:rsidR="00323841" w:rsidRPr="00627C5B" w14:paraId="2FE27756" w14:textId="77777777" w:rsidTr="00B43DB6">
        <w:trPr>
          <w:trHeight w:hRule="exact" w:val="461"/>
          <w:jc w:val="center"/>
        </w:trPr>
        <w:tc>
          <w:tcPr>
            <w:tcW w:w="267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269AAC" w14:textId="77777777" w:rsidR="00323841" w:rsidRPr="00627C5B" w:rsidRDefault="00323841" w:rsidP="00B43DB6">
            <w:pPr>
              <w:spacing w:line="230" w:lineRule="atLeast"/>
              <w:jc w:val="center"/>
              <w:rPr>
                <w:rFonts w:ascii="Arial" w:hAnsi="Arial" w:cs="Arial"/>
                <w:color w:val="4E3629" w:themeColor="text1"/>
                <w:sz w:val="18"/>
                <w:szCs w:val="18"/>
              </w:rPr>
            </w:pPr>
            <w:r w:rsidRPr="00627C5B">
              <w:rPr>
                <w:rFonts w:ascii="Arial" w:hAnsi="Arial" w:cs="Arial"/>
                <w:color w:val="4E3629" w:themeColor="text1"/>
                <w:sz w:val="18"/>
                <w:szCs w:val="18"/>
              </w:rPr>
              <w:t>Violeta</w:t>
            </w:r>
          </w:p>
        </w:tc>
        <w:tc>
          <w:tcPr>
            <w:tcW w:w="344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088BA8" w14:textId="77777777" w:rsidR="00323841" w:rsidRPr="00627C5B" w:rsidRDefault="00323841" w:rsidP="00B43DB6">
            <w:pPr>
              <w:spacing w:line="230" w:lineRule="atLeast"/>
              <w:jc w:val="center"/>
              <w:rPr>
                <w:rFonts w:ascii="Arial" w:hAnsi="Arial" w:cs="Arial"/>
                <w:color w:val="4E3629" w:themeColor="text1"/>
                <w:sz w:val="18"/>
                <w:szCs w:val="18"/>
              </w:rPr>
            </w:pPr>
            <w:r w:rsidRPr="00627C5B">
              <w:rPr>
                <w:rFonts w:ascii="Arial" w:hAnsi="Arial" w:cs="Arial"/>
                <w:color w:val="4E3629" w:themeColor="text1"/>
                <w:sz w:val="18"/>
                <w:szCs w:val="18"/>
              </w:rPr>
              <w:t>380-450</w:t>
            </w:r>
          </w:p>
        </w:tc>
      </w:tr>
      <w:tr w:rsidR="00323841" w:rsidRPr="00627C5B" w14:paraId="0928499F" w14:textId="77777777" w:rsidTr="00B43DB6">
        <w:trPr>
          <w:trHeight w:hRule="exact" w:val="461"/>
          <w:jc w:val="center"/>
        </w:trPr>
        <w:tc>
          <w:tcPr>
            <w:tcW w:w="267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08E6C6" w14:textId="77777777" w:rsidR="00323841" w:rsidRPr="00627C5B" w:rsidRDefault="00323841" w:rsidP="00B43DB6">
            <w:pPr>
              <w:spacing w:line="230" w:lineRule="atLeast"/>
              <w:jc w:val="center"/>
              <w:rPr>
                <w:rFonts w:ascii="Arial" w:hAnsi="Arial" w:cs="Arial"/>
                <w:color w:val="4E3629" w:themeColor="text1"/>
                <w:sz w:val="18"/>
                <w:szCs w:val="18"/>
              </w:rPr>
            </w:pPr>
            <w:r w:rsidRPr="00627C5B">
              <w:rPr>
                <w:rFonts w:ascii="Arial" w:hAnsi="Arial" w:cs="Arial"/>
                <w:color w:val="4E3629" w:themeColor="text1"/>
                <w:sz w:val="18"/>
                <w:szCs w:val="18"/>
              </w:rPr>
              <w:t>Azul</w:t>
            </w:r>
          </w:p>
        </w:tc>
        <w:tc>
          <w:tcPr>
            <w:tcW w:w="344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8A0D2D" w14:textId="77777777" w:rsidR="00323841" w:rsidRPr="00627C5B" w:rsidRDefault="00323841" w:rsidP="00B43DB6">
            <w:pPr>
              <w:spacing w:line="230" w:lineRule="atLeast"/>
              <w:jc w:val="center"/>
              <w:rPr>
                <w:rFonts w:ascii="Arial" w:hAnsi="Arial" w:cs="Arial"/>
                <w:color w:val="4E3629" w:themeColor="text1"/>
                <w:sz w:val="18"/>
                <w:szCs w:val="18"/>
              </w:rPr>
            </w:pPr>
            <w:r w:rsidRPr="00627C5B">
              <w:rPr>
                <w:rFonts w:ascii="Arial" w:hAnsi="Arial" w:cs="Arial"/>
                <w:color w:val="4E3629" w:themeColor="text1"/>
                <w:sz w:val="18"/>
                <w:szCs w:val="18"/>
              </w:rPr>
              <w:t>450-495</w:t>
            </w:r>
          </w:p>
        </w:tc>
      </w:tr>
      <w:tr w:rsidR="00323841" w:rsidRPr="00627C5B" w14:paraId="60D8AD0E" w14:textId="77777777" w:rsidTr="00B43DB6">
        <w:trPr>
          <w:trHeight w:hRule="exact" w:val="461"/>
          <w:jc w:val="center"/>
        </w:trPr>
        <w:tc>
          <w:tcPr>
            <w:tcW w:w="267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9D1D2B" w14:textId="77777777" w:rsidR="00323841" w:rsidRPr="00627C5B" w:rsidRDefault="00323841" w:rsidP="00B43DB6">
            <w:pPr>
              <w:spacing w:line="230" w:lineRule="atLeast"/>
              <w:jc w:val="center"/>
              <w:rPr>
                <w:rFonts w:ascii="Arial" w:hAnsi="Arial" w:cs="Arial"/>
                <w:color w:val="4E3629" w:themeColor="text1"/>
                <w:sz w:val="18"/>
                <w:szCs w:val="18"/>
              </w:rPr>
            </w:pPr>
            <w:r w:rsidRPr="00627C5B">
              <w:rPr>
                <w:rFonts w:ascii="Arial" w:hAnsi="Arial" w:cs="Arial"/>
                <w:color w:val="4E3629" w:themeColor="text1"/>
                <w:sz w:val="18"/>
                <w:szCs w:val="18"/>
              </w:rPr>
              <w:t>Verde</w:t>
            </w:r>
          </w:p>
        </w:tc>
        <w:tc>
          <w:tcPr>
            <w:tcW w:w="344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74F49B" w14:textId="77777777" w:rsidR="00323841" w:rsidRPr="00627C5B" w:rsidRDefault="00323841" w:rsidP="00B43DB6">
            <w:pPr>
              <w:spacing w:line="230" w:lineRule="atLeast"/>
              <w:jc w:val="center"/>
              <w:rPr>
                <w:rFonts w:ascii="Arial" w:hAnsi="Arial" w:cs="Arial"/>
                <w:color w:val="4E3629" w:themeColor="text1"/>
                <w:sz w:val="18"/>
                <w:szCs w:val="18"/>
              </w:rPr>
            </w:pPr>
            <w:r w:rsidRPr="00627C5B">
              <w:rPr>
                <w:rFonts w:ascii="Arial" w:hAnsi="Arial" w:cs="Arial"/>
                <w:color w:val="4E3629" w:themeColor="text1"/>
                <w:sz w:val="18"/>
                <w:szCs w:val="18"/>
              </w:rPr>
              <w:t>495-570</w:t>
            </w:r>
          </w:p>
        </w:tc>
      </w:tr>
      <w:tr w:rsidR="00323841" w:rsidRPr="00627C5B" w14:paraId="317A2669" w14:textId="77777777" w:rsidTr="00B43DB6">
        <w:trPr>
          <w:trHeight w:hRule="exact" w:val="461"/>
          <w:jc w:val="center"/>
        </w:trPr>
        <w:tc>
          <w:tcPr>
            <w:tcW w:w="267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73EE9D" w14:textId="77777777" w:rsidR="00323841" w:rsidRPr="00627C5B" w:rsidRDefault="00323841" w:rsidP="00B43DB6">
            <w:pPr>
              <w:spacing w:line="230" w:lineRule="atLeast"/>
              <w:jc w:val="center"/>
              <w:rPr>
                <w:rFonts w:ascii="Arial" w:hAnsi="Arial" w:cs="Arial"/>
                <w:color w:val="4E3629" w:themeColor="text1"/>
                <w:sz w:val="18"/>
                <w:szCs w:val="18"/>
              </w:rPr>
            </w:pPr>
            <w:r w:rsidRPr="00627C5B">
              <w:rPr>
                <w:rFonts w:ascii="Arial" w:hAnsi="Arial" w:cs="Arial"/>
                <w:color w:val="4E3629" w:themeColor="text1"/>
                <w:sz w:val="18"/>
                <w:szCs w:val="18"/>
              </w:rPr>
              <w:t>Amarelo</w:t>
            </w:r>
          </w:p>
        </w:tc>
        <w:tc>
          <w:tcPr>
            <w:tcW w:w="344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95F8E4" w14:textId="77777777" w:rsidR="00323841" w:rsidRPr="00627C5B" w:rsidRDefault="00323841" w:rsidP="00B43DB6">
            <w:pPr>
              <w:spacing w:line="230" w:lineRule="atLeast"/>
              <w:jc w:val="center"/>
              <w:rPr>
                <w:rFonts w:ascii="Arial" w:hAnsi="Arial" w:cs="Arial"/>
                <w:color w:val="4E3629" w:themeColor="text1"/>
                <w:sz w:val="18"/>
                <w:szCs w:val="18"/>
              </w:rPr>
            </w:pPr>
            <w:r w:rsidRPr="00627C5B">
              <w:rPr>
                <w:rFonts w:ascii="Arial" w:hAnsi="Arial" w:cs="Arial"/>
                <w:color w:val="4E3629" w:themeColor="text1"/>
                <w:sz w:val="18"/>
                <w:szCs w:val="18"/>
              </w:rPr>
              <w:t>570-590</w:t>
            </w:r>
          </w:p>
        </w:tc>
      </w:tr>
      <w:tr w:rsidR="00323841" w:rsidRPr="00627C5B" w14:paraId="05A71D4E" w14:textId="77777777" w:rsidTr="00B43DB6">
        <w:trPr>
          <w:trHeight w:hRule="exact" w:val="461"/>
          <w:jc w:val="center"/>
        </w:trPr>
        <w:tc>
          <w:tcPr>
            <w:tcW w:w="267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204CFB" w14:textId="77777777" w:rsidR="00323841" w:rsidRPr="00627C5B" w:rsidRDefault="00323841" w:rsidP="00B43DB6">
            <w:pPr>
              <w:spacing w:line="230" w:lineRule="atLeast"/>
              <w:jc w:val="center"/>
              <w:rPr>
                <w:rFonts w:ascii="Arial" w:hAnsi="Arial" w:cs="Arial"/>
                <w:color w:val="4E3629" w:themeColor="text1"/>
                <w:sz w:val="18"/>
                <w:szCs w:val="18"/>
              </w:rPr>
            </w:pPr>
            <w:r w:rsidRPr="00627C5B">
              <w:rPr>
                <w:rFonts w:ascii="Arial" w:hAnsi="Arial" w:cs="Arial"/>
                <w:color w:val="4E3629" w:themeColor="text1"/>
                <w:sz w:val="18"/>
                <w:szCs w:val="18"/>
              </w:rPr>
              <w:t>Laranja</w:t>
            </w:r>
          </w:p>
        </w:tc>
        <w:tc>
          <w:tcPr>
            <w:tcW w:w="344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3613ED" w14:textId="77777777" w:rsidR="00323841" w:rsidRPr="00627C5B" w:rsidRDefault="00323841" w:rsidP="00B43DB6">
            <w:pPr>
              <w:spacing w:line="230" w:lineRule="atLeast"/>
              <w:jc w:val="center"/>
              <w:rPr>
                <w:rFonts w:ascii="Arial" w:hAnsi="Arial" w:cs="Arial"/>
                <w:color w:val="4E3629" w:themeColor="text1"/>
                <w:sz w:val="18"/>
                <w:szCs w:val="18"/>
              </w:rPr>
            </w:pPr>
            <w:r w:rsidRPr="00627C5B">
              <w:rPr>
                <w:rFonts w:ascii="Arial" w:hAnsi="Arial" w:cs="Arial"/>
                <w:color w:val="4E3629" w:themeColor="text1"/>
                <w:sz w:val="18"/>
                <w:szCs w:val="18"/>
              </w:rPr>
              <w:t>590-620</w:t>
            </w:r>
          </w:p>
        </w:tc>
      </w:tr>
      <w:tr w:rsidR="00323841" w:rsidRPr="00627C5B" w14:paraId="616B5906" w14:textId="77777777" w:rsidTr="00B43DB6">
        <w:trPr>
          <w:trHeight w:hRule="exact" w:val="461"/>
          <w:jc w:val="center"/>
        </w:trPr>
        <w:tc>
          <w:tcPr>
            <w:tcW w:w="267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1BE145" w14:textId="77777777" w:rsidR="00323841" w:rsidRPr="00627C5B" w:rsidRDefault="00323841" w:rsidP="00B43DB6">
            <w:pPr>
              <w:spacing w:line="230" w:lineRule="atLeast"/>
              <w:jc w:val="center"/>
              <w:rPr>
                <w:rFonts w:ascii="Arial" w:hAnsi="Arial" w:cs="Arial"/>
                <w:color w:val="4E3629" w:themeColor="text1"/>
                <w:sz w:val="18"/>
                <w:szCs w:val="18"/>
              </w:rPr>
            </w:pPr>
            <w:r w:rsidRPr="00627C5B">
              <w:rPr>
                <w:rFonts w:ascii="Arial" w:hAnsi="Arial" w:cs="Arial"/>
                <w:color w:val="4E3629" w:themeColor="text1"/>
                <w:sz w:val="18"/>
                <w:szCs w:val="18"/>
              </w:rPr>
              <w:t>Vermelho</w:t>
            </w:r>
          </w:p>
        </w:tc>
        <w:tc>
          <w:tcPr>
            <w:tcW w:w="344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9E0D28" w14:textId="77777777" w:rsidR="00323841" w:rsidRPr="00627C5B" w:rsidRDefault="00323841" w:rsidP="00B43DB6">
            <w:pPr>
              <w:spacing w:line="230" w:lineRule="atLeast"/>
              <w:jc w:val="center"/>
              <w:rPr>
                <w:rFonts w:ascii="Arial" w:hAnsi="Arial" w:cs="Arial"/>
                <w:color w:val="4E3629" w:themeColor="text1"/>
                <w:sz w:val="18"/>
                <w:szCs w:val="18"/>
              </w:rPr>
            </w:pPr>
            <w:r w:rsidRPr="00627C5B">
              <w:rPr>
                <w:rFonts w:ascii="Arial" w:hAnsi="Arial" w:cs="Arial"/>
                <w:color w:val="4E3629" w:themeColor="text1"/>
                <w:sz w:val="18"/>
                <w:szCs w:val="18"/>
              </w:rPr>
              <w:t>620-750</w:t>
            </w:r>
          </w:p>
        </w:tc>
      </w:tr>
    </w:tbl>
    <w:p w14:paraId="6E431C6F" w14:textId="77777777" w:rsidR="00323841" w:rsidRPr="00627C5B" w:rsidRDefault="00323841" w:rsidP="00323841">
      <w:pPr>
        <w:pStyle w:val="SectionTitle"/>
        <w:rPr>
          <w:color w:val="4E3629" w:themeColor="text1"/>
          <w:sz w:val="18"/>
          <w:szCs w:val="18"/>
        </w:rPr>
      </w:pPr>
      <w:r w:rsidRPr="00627C5B">
        <w:rPr>
          <w:color w:val="4E3629" w:themeColor="text1"/>
          <w:sz w:val="18"/>
          <w:szCs w:val="18"/>
        </w:rPr>
        <w:t>Tarefa</w:t>
      </w:r>
    </w:p>
    <w:p w14:paraId="1FA6C5B0" w14:textId="77777777" w:rsidR="00323841" w:rsidRPr="00627C5B" w:rsidRDefault="00323841" w:rsidP="00323841">
      <w:pPr>
        <w:pStyle w:val="Corpodetexto"/>
        <w:rPr>
          <w:color w:val="4E3629" w:themeColor="text1"/>
          <w:sz w:val="18"/>
          <w:szCs w:val="18"/>
          <w:lang w:eastAsia="en-US"/>
        </w:rPr>
      </w:pPr>
      <w:r w:rsidRPr="00627C5B">
        <w:rPr>
          <w:color w:val="4E3629" w:themeColor="text1"/>
          <w:sz w:val="18"/>
          <w:szCs w:val="18"/>
          <w:lang w:eastAsia="pt-BR" w:bidi="pt-BR"/>
        </w:rPr>
        <w:t xml:space="preserve">Você deve implementar o seguinte usando uma instrução de decisão </w:t>
      </w:r>
      <w:proofErr w:type="spellStart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>if</w:t>
      </w:r>
      <w:proofErr w:type="spellEnd"/>
      <w:r w:rsidRPr="00627C5B">
        <w:rPr>
          <w:color w:val="4E3629" w:themeColor="text1"/>
          <w:sz w:val="18"/>
          <w:szCs w:val="18"/>
          <w:lang w:eastAsia="pt-BR" w:bidi="pt-BR"/>
        </w:rPr>
        <w:t xml:space="preserve"> adequada:</w:t>
      </w:r>
    </w:p>
    <w:p w14:paraId="5BFAB20C" w14:textId="77777777" w:rsidR="00323841" w:rsidRPr="00627C5B" w:rsidRDefault="00323841" w:rsidP="00323841">
      <w:pPr>
        <w:pStyle w:val="Corpodetexto"/>
        <w:rPr>
          <w:color w:val="4E3629" w:themeColor="text1"/>
          <w:sz w:val="18"/>
          <w:szCs w:val="18"/>
          <w:lang w:eastAsia="en-US"/>
        </w:rPr>
      </w:pPr>
      <w:r w:rsidRPr="00627C5B">
        <w:rPr>
          <w:color w:val="4E3629" w:themeColor="text1"/>
          <w:sz w:val="18"/>
          <w:szCs w:val="18"/>
          <w:lang w:eastAsia="pt-BR" w:bidi="pt-BR"/>
        </w:rPr>
        <w:t xml:space="preserve">1. Solicite que o usuário insira o comprimento de onda; ele deve ser do tipo </w:t>
      </w:r>
      <w:proofErr w:type="spellStart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>double</w:t>
      </w:r>
      <w:proofErr w:type="spellEnd"/>
      <w:r w:rsidRPr="00627C5B">
        <w:rPr>
          <w:color w:val="4E3629" w:themeColor="text1"/>
          <w:sz w:val="18"/>
          <w:szCs w:val="18"/>
          <w:lang w:eastAsia="pt-BR" w:bidi="pt-BR"/>
        </w:rPr>
        <w:t>.</w:t>
      </w:r>
    </w:p>
    <w:p w14:paraId="3B8D70A5" w14:textId="77777777" w:rsidR="00323841" w:rsidRPr="00627C5B" w:rsidRDefault="00323841" w:rsidP="00323841">
      <w:pPr>
        <w:pStyle w:val="Corpodetexto"/>
        <w:ind w:left="270" w:hanging="270"/>
        <w:rPr>
          <w:color w:val="4E3629" w:themeColor="text1"/>
          <w:sz w:val="18"/>
          <w:szCs w:val="18"/>
        </w:rPr>
      </w:pPr>
      <w:r w:rsidRPr="00627C5B">
        <w:rPr>
          <w:color w:val="4E3629" w:themeColor="text1"/>
          <w:sz w:val="18"/>
          <w:szCs w:val="18"/>
          <w:lang w:eastAsia="pt-BR" w:bidi="pt-BR"/>
        </w:rPr>
        <w:t>2. Para cada intervalo (por exemplo, 380 - 450) o número à esquerda é incluído no intervalo, mas o número à direita não é.</w:t>
      </w:r>
    </w:p>
    <w:p w14:paraId="3C272E34" w14:textId="77777777" w:rsidR="00323841" w:rsidRPr="00627C5B" w:rsidRDefault="00323841" w:rsidP="00323841">
      <w:pPr>
        <w:pStyle w:val="Corpodetexto"/>
        <w:ind w:left="270" w:hanging="270"/>
        <w:rPr>
          <w:color w:val="4E3629" w:themeColor="text1"/>
          <w:sz w:val="18"/>
          <w:szCs w:val="18"/>
          <w:lang w:eastAsia="en-US"/>
        </w:rPr>
      </w:pPr>
      <w:r w:rsidRPr="00627C5B">
        <w:rPr>
          <w:color w:val="4E3629" w:themeColor="text1"/>
          <w:sz w:val="18"/>
          <w:szCs w:val="18"/>
          <w:lang w:eastAsia="pt-BR" w:bidi="pt-BR"/>
        </w:rPr>
        <w:t xml:space="preserve">3. Se o valor da entrada não for encontrado no espectro visível, informe que o comprimento de onda não está dentro do espectro visível. </w:t>
      </w:r>
    </w:p>
    <w:p w14:paraId="46244693" w14:textId="77777777" w:rsidR="00323841" w:rsidRPr="00627C5B" w:rsidRDefault="00323841" w:rsidP="00323841">
      <w:pPr>
        <w:pStyle w:val="Corpodetexto"/>
        <w:rPr>
          <w:color w:val="4E3629" w:themeColor="text1"/>
          <w:sz w:val="18"/>
          <w:szCs w:val="18"/>
          <w:lang w:eastAsia="en-US"/>
        </w:rPr>
      </w:pPr>
      <w:r w:rsidRPr="00627C5B">
        <w:rPr>
          <w:color w:val="4E3629" w:themeColor="text1"/>
          <w:sz w:val="18"/>
          <w:szCs w:val="18"/>
          <w:lang w:eastAsia="en-US"/>
        </w:rPr>
        <w:t>4. Saída Esperada:</w:t>
      </w:r>
    </w:p>
    <w:p w14:paraId="78B44C64" w14:textId="77777777" w:rsidR="00323841" w:rsidRPr="00627C5B" w:rsidRDefault="00323841" w:rsidP="00C91F34">
      <w:pPr>
        <w:pStyle w:val="Corpodetexto"/>
        <w:numPr>
          <w:ilvl w:val="0"/>
          <w:numId w:val="15"/>
        </w:numPr>
        <w:ind w:left="720" w:hanging="360"/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</w:pPr>
      <w:proofErr w:type="spellStart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Enter</w:t>
      </w:r>
      <w:proofErr w:type="spellEnd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a color </w:t>
      </w:r>
      <w:proofErr w:type="spellStart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code</w:t>
      </w:r>
      <w:proofErr w:type="spellEnd"/>
    </w:p>
    <w:p w14:paraId="37E3941C" w14:textId="77777777" w:rsidR="00323841" w:rsidRPr="00627C5B" w:rsidRDefault="00323841" w:rsidP="00323841">
      <w:pPr>
        <w:pStyle w:val="Corpodetexto"/>
        <w:ind w:left="720"/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</w:pPr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630</w:t>
      </w:r>
    </w:p>
    <w:p w14:paraId="30B5D2B6" w14:textId="77777777" w:rsidR="00323841" w:rsidRPr="00627C5B" w:rsidRDefault="00323841" w:rsidP="00323841">
      <w:pPr>
        <w:pStyle w:val="Corpodetexto"/>
        <w:ind w:left="720"/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</w:pPr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The color </w:t>
      </w:r>
      <w:proofErr w:type="spellStart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is</w:t>
      </w:r>
      <w:proofErr w:type="spellEnd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</w:t>
      </w:r>
      <w:proofErr w:type="spellStart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Red</w:t>
      </w:r>
      <w:proofErr w:type="spellEnd"/>
    </w:p>
    <w:p w14:paraId="4A61501B" w14:textId="77777777" w:rsidR="00323841" w:rsidRPr="00627C5B" w:rsidRDefault="00323841" w:rsidP="00323841">
      <w:pPr>
        <w:pStyle w:val="Corpodetexto"/>
        <w:numPr>
          <w:ilvl w:val="0"/>
          <w:numId w:val="15"/>
        </w:numPr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</w:pPr>
      <w:proofErr w:type="spellStart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Enter</w:t>
      </w:r>
      <w:proofErr w:type="spellEnd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a color </w:t>
      </w:r>
      <w:proofErr w:type="spellStart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code</w:t>
      </w:r>
      <w:proofErr w:type="spellEnd"/>
    </w:p>
    <w:p w14:paraId="124AFA4C" w14:textId="77777777" w:rsidR="00323841" w:rsidRPr="00627C5B" w:rsidRDefault="00323841" w:rsidP="00323841">
      <w:pPr>
        <w:pStyle w:val="Corpodetexto"/>
        <w:ind w:left="720"/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</w:pPr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25.0</w:t>
      </w:r>
    </w:p>
    <w:p w14:paraId="6170EAF5" w14:textId="77777777" w:rsidR="00323841" w:rsidRPr="00627C5B" w:rsidRDefault="00323841" w:rsidP="00323841">
      <w:pPr>
        <w:pStyle w:val="Corpodetexto"/>
        <w:ind w:left="720"/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</w:pPr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The </w:t>
      </w:r>
      <w:proofErr w:type="spellStart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entered</w:t>
      </w:r>
      <w:proofErr w:type="spellEnd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</w:t>
      </w:r>
      <w:proofErr w:type="spellStart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wavelength</w:t>
      </w:r>
      <w:proofErr w:type="spellEnd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</w:t>
      </w:r>
      <w:proofErr w:type="spellStart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is</w:t>
      </w:r>
      <w:proofErr w:type="spellEnd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</w:t>
      </w:r>
      <w:proofErr w:type="spellStart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not</w:t>
      </w:r>
      <w:proofErr w:type="spellEnd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a </w:t>
      </w:r>
      <w:proofErr w:type="spellStart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part</w:t>
      </w:r>
      <w:proofErr w:type="spellEnd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</w:t>
      </w:r>
      <w:proofErr w:type="spellStart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of</w:t>
      </w:r>
      <w:proofErr w:type="spellEnd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</w:t>
      </w:r>
      <w:proofErr w:type="spellStart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the</w:t>
      </w:r>
      <w:proofErr w:type="spellEnd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</w:t>
      </w:r>
      <w:proofErr w:type="spellStart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visible</w:t>
      </w:r>
      <w:proofErr w:type="spellEnd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</w:t>
      </w:r>
      <w:proofErr w:type="spellStart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spectrum</w:t>
      </w:r>
      <w:proofErr w:type="spellEnd"/>
    </w:p>
    <w:p w14:paraId="43F29F6E" w14:textId="77777777" w:rsidR="00323841" w:rsidRPr="00627C5B" w:rsidRDefault="00323841" w:rsidP="00323841">
      <w:pPr>
        <w:pStyle w:val="Corpodetexto"/>
        <w:numPr>
          <w:ilvl w:val="0"/>
          <w:numId w:val="15"/>
        </w:numPr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</w:pPr>
      <w:proofErr w:type="spellStart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Enter</w:t>
      </w:r>
      <w:proofErr w:type="spellEnd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a color </w:t>
      </w:r>
      <w:proofErr w:type="spellStart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code</w:t>
      </w:r>
      <w:proofErr w:type="spellEnd"/>
    </w:p>
    <w:p w14:paraId="4DDB246A" w14:textId="77777777" w:rsidR="00323841" w:rsidRPr="00627C5B" w:rsidRDefault="00323841" w:rsidP="00323841">
      <w:pPr>
        <w:pStyle w:val="Corpodetexto"/>
        <w:ind w:left="720"/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</w:pPr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750.5</w:t>
      </w:r>
    </w:p>
    <w:p w14:paraId="6B10CE19" w14:textId="77777777" w:rsidR="00323841" w:rsidRPr="00627C5B" w:rsidRDefault="00323841" w:rsidP="00323841">
      <w:pPr>
        <w:pStyle w:val="Corpodetexto"/>
        <w:ind w:left="720"/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</w:pPr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The </w:t>
      </w:r>
      <w:proofErr w:type="spellStart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entered</w:t>
      </w:r>
      <w:proofErr w:type="spellEnd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</w:t>
      </w:r>
      <w:proofErr w:type="spellStart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wavelength</w:t>
      </w:r>
      <w:proofErr w:type="spellEnd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</w:t>
      </w:r>
      <w:proofErr w:type="spellStart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is</w:t>
      </w:r>
      <w:proofErr w:type="spellEnd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</w:t>
      </w:r>
      <w:proofErr w:type="spellStart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not</w:t>
      </w:r>
      <w:proofErr w:type="spellEnd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a </w:t>
      </w:r>
      <w:proofErr w:type="spellStart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part</w:t>
      </w:r>
      <w:proofErr w:type="spellEnd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</w:t>
      </w:r>
      <w:proofErr w:type="spellStart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of</w:t>
      </w:r>
      <w:proofErr w:type="spellEnd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</w:t>
      </w:r>
      <w:proofErr w:type="spellStart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the</w:t>
      </w:r>
      <w:proofErr w:type="spellEnd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</w:t>
      </w:r>
      <w:proofErr w:type="spellStart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visible</w:t>
      </w:r>
      <w:proofErr w:type="spellEnd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 </w:t>
      </w:r>
      <w:proofErr w:type="spellStart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spectrum</w:t>
      </w:r>
      <w:proofErr w:type="spellEnd"/>
    </w:p>
    <w:p w14:paraId="7EBF7BE1" w14:textId="77777777" w:rsidR="00323841" w:rsidRPr="00627C5B" w:rsidRDefault="00323841" w:rsidP="00323841">
      <w:pPr>
        <w:pStyle w:val="Task1"/>
        <w:spacing w:before="0"/>
        <w:ind w:left="0" w:firstLine="0"/>
        <w:rPr>
          <w:rFonts w:cs="Arial"/>
          <w:color w:val="4E3629" w:themeColor="text1"/>
          <w:sz w:val="18"/>
          <w:szCs w:val="18"/>
        </w:rPr>
      </w:pPr>
    </w:p>
    <w:p w14:paraId="4A61B96C" w14:textId="77777777" w:rsidR="00697C1C" w:rsidRPr="00627C5B" w:rsidRDefault="00697C1C" w:rsidP="00697C1C">
      <w:pPr>
        <w:pStyle w:val="Task1"/>
        <w:spacing w:before="0"/>
        <w:ind w:left="0" w:firstLine="0"/>
        <w:rPr>
          <w:rFonts w:ascii="Courier New" w:hAnsi="Courier New" w:cs="Courier New"/>
          <w:color w:val="4E3629" w:themeColor="text1"/>
          <w:sz w:val="18"/>
          <w:szCs w:val="18"/>
        </w:rPr>
      </w:pPr>
      <w:r w:rsidRPr="00627C5B">
        <w:rPr>
          <w:rFonts w:cs="Arial"/>
          <w:color w:val="4E3629" w:themeColor="text1"/>
          <w:sz w:val="18"/>
          <w:szCs w:val="18"/>
          <w:lang w:bidi="pt-BR"/>
        </w:rPr>
        <w:t xml:space="preserve">O arquivo </w:t>
      </w:r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>ColorRange.java</w:t>
      </w:r>
      <w:r w:rsidRPr="00627C5B">
        <w:rPr>
          <w:rFonts w:cs="Arial"/>
          <w:color w:val="4E3629" w:themeColor="text1"/>
          <w:sz w:val="18"/>
          <w:szCs w:val="18"/>
          <w:lang w:bidi="pt-BR"/>
        </w:rPr>
        <w:t xml:space="preserve"> está disponível para ajudar você a começar.</w:t>
      </w:r>
    </w:p>
    <w:p w14:paraId="12B06F55" w14:textId="77777777" w:rsidR="00323841" w:rsidRPr="00627C5B" w:rsidRDefault="00323841" w:rsidP="00A52846">
      <w:pPr>
        <w:pStyle w:val="SectionTitle"/>
        <w:rPr>
          <w:bCs/>
          <w:color w:val="4E3629" w:themeColor="text1"/>
          <w:sz w:val="22"/>
          <w:szCs w:val="22"/>
        </w:rPr>
      </w:pPr>
      <w:r w:rsidRPr="00627C5B">
        <w:rPr>
          <w:bCs/>
          <w:color w:val="4E3629" w:themeColor="text1"/>
          <w:sz w:val="22"/>
          <w:szCs w:val="22"/>
          <w:lang w:eastAsia="pt-BR" w:bidi="pt-BR"/>
        </w:rPr>
        <w:lastRenderedPageBreak/>
        <w:t>Problema 5-2: Determinando a próxima cor de um sinal de trânsito</w:t>
      </w:r>
    </w:p>
    <w:p w14:paraId="15ABD929" w14:textId="77777777" w:rsidR="00323841" w:rsidRPr="00627C5B" w:rsidRDefault="00323841" w:rsidP="00323841">
      <w:pPr>
        <w:pStyle w:val="SectionTitle"/>
        <w:rPr>
          <w:bCs/>
          <w:color w:val="4E3629" w:themeColor="text1"/>
          <w:sz w:val="22"/>
          <w:szCs w:val="22"/>
        </w:rPr>
      </w:pPr>
      <w:r w:rsidRPr="00627C5B">
        <w:rPr>
          <w:bCs/>
          <w:color w:val="4E3629" w:themeColor="text1"/>
          <w:sz w:val="22"/>
          <w:szCs w:val="22"/>
          <w:lang w:eastAsia="pt-BR" w:bidi="pt-BR"/>
        </w:rPr>
        <w:t>Visão Geral</w:t>
      </w:r>
    </w:p>
    <w:p w14:paraId="7CB6C618" w14:textId="22E0BF6C" w:rsidR="00323841" w:rsidRPr="00627C5B" w:rsidRDefault="00323841" w:rsidP="00323841">
      <w:pPr>
        <w:pStyle w:val="Corpodetexto"/>
        <w:rPr>
          <w:color w:val="4E3629" w:themeColor="text1"/>
          <w:sz w:val="18"/>
          <w:szCs w:val="18"/>
        </w:rPr>
      </w:pPr>
      <w:r w:rsidRPr="00627C5B">
        <w:rPr>
          <w:color w:val="4E3629" w:themeColor="text1"/>
          <w:sz w:val="18"/>
          <w:szCs w:val="18"/>
          <w:lang w:eastAsia="pt-BR" w:bidi="pt-BR"/>
        </w:rPr>
        <w:t xml:space="preserve">O comportamento normal de um sinal de trânsito é alternar sucessivamente de Vermelho para Verde para Amarelo para Vermelho (e continuar nesse padrão). Crie o programa </w:t>
      </w:r>
      <w:proofErr w:type="spellStart"/>
      <w:r w:rsidRPr="00627C5B">
        <w:rPr>
          <w:color w:val="4E3629" w:themeColor="text1"/>
          <w:sz w:val="18"/>
          <w:szCs w:val="18"/>
          <w:lang w:eastAsia="pt-BR" w:bidi="pt-BR"/>
        </w:rPr>
        <w:t>java</w:t>
      </w:r>
      <w:proofErr w:type="spellEnd"/>
      <w:r w:rsidRPr="00627C5B">
        <w:rPr>
          <w:color w:val="4E3629" w:themeColor="text1"/>
          <w:sz w:val="18"/>
          <w:szCs w:val="18"/>
          <w:lang w:eastAsia="pt-BR" w:bidi="pt-BR"/>
        </w:rPr>
        <w:t xml:space="preserve"> </w:t>
      </w:r>
      <w:r w:rsidR="009214C1"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TrafficLightChecker.java </w:t>
      </w:r>
      <w:r w:rsidRPr="00627C5B">
        <w:rPr>
          <w:color w:val="4E3629" w:themeColor="text1"/>
          <w:sz w:val="18"/>
          <w:szCs w:val="18"/>
          <w:lang w:eastAsia="pt-BR" w:bidi="pt-BR"/>
        </w:rPr>
        <w:t>que determinará a próxima cor de um sinal de trânsito neste padrão: de Vermelho para Verde para Amarelo para Vermelho, com base no sinal de trânsito atual fornecido pelo usuário.</w:t>
      </w:r>
    </w:p>
    <w:p w14:paraId="0ADA7C82" w14:textId="77777777" w:rsidR="00323841" w:rsidRPr="00627C5B" w:rsidRDefault="00323841" w:rsidP="00323841">
      <w:pPr>
        <w:pStyle w:val="Corpodetexto"/>
        <w:rPr>
          <w:sz w:val="18"/>
          <w:szCs w:val="18"/>
        </w:rPr>
      </w:pPr>
    </w:p>
    <w:p w14:paraId="7AE74F61" w14:textId="49D92A49" w:rsidR="00323841" w:rsidRPr="00627C5B" w:rsidRDefault="00323841" w:rsidP="00323841">
      <w:pPr>
        <w:pStyle w:val="Corpodetexto"/>
        <w:jc w:val="center"/>
        <w:rPr>
          <w:sz w:val="18"/>
          <w:szCs w:val="18"/>
        </w:rPr>
      </w:pPr>
      <w:r w:rsidRPr="00627C5B">
        <w:rPr>
          <w:sz w:val="18"/>
          <w:szCs w:val="18"/>
          <w:lang w:eastAsia="en-US"/>
        </w:rPr>
        <w:fldChar w:fldCharType="begin"/>
      </w:r>
      <w:r w:rsidRPr="00627C5B">
        <w:rPr>
          <w:sz w:val="18"/>
          <w:szCs w:val="18"/>
          <w:lang w:eastAsia="en-US"/>
        </w:rPr>
        <w:instrText xml:space="preserve"> INCLUDEPICTURE  "http://upload.wikimedia.org/wikipedia/commons/2/26/Traffic_lights_3_states.png" \* MERGEFORMATINET </w:instrText>
      </w:r>
      <w:r w:rsidRPr="00627C5B">
        <w:rPr>
          <w:sz w:val="18"/>
          <w:szCs w:val="18"/>
          <w:lang w:eastAsia="en-US"/>
        </w:rPr>
        <w:fldChar w:fldCharType="separate"/>
      </w:r>
      <w:r w:rsidR="00627C5B" w:rsidRPr="00627C5B">
        <w:rPr>
          <w:sz w:val="18"/>
          <w:szCs w:val="18"/>
          <w:lang w:eastAsia="en-US"/>
        </w:rPr>
        <w:pict w14:anchorId="727692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4.7pt;height:187.2pt">
            <v:imagedata r:id="rId8" r:href="rId9"/>
          </v:shape>
        </w:pict>
      </w:r>
      <w:r w:rsidRPr="00627C5B">
        <w:rPr>
          <w:sz w:val="18"/>
          <w:szCs w:val="18"/>
          <w:lang w:eastAsia="en-US"/>
        </w:rPr>
        <w:fldChar w:fldCharType="end"/>
      </w:r>
    </w:p>
    <w:p w14:paraId="16DD395F" w14:textId="77777777" w:rsidR="00323841" w:rsidRPr="00627C5B" w:rsidRDefault="00323841" w:rsidP="00323841">
      <w:pPr>
        <w:pStyle w:val="SectionTitle"/>
        <w:rPr>
          <w:color w:val="4E3629" w:themeColor="text1"/>
          <w:sz w:val="18"/>
          <w:szCs w:val="18"/>
        </w:rPr>
      </w:pPr>
      <w:r w:rsidRPr="00627C5B">
        <w:rPr>
          <w:color w:val="4E3629" w:themeColor="text1"/>
          <w:sz w:val="18"/>
          <w:szCs w:val="18"/>
          <w:lang w:eastAsia="pt-BR" w:bidi="pt-BR"/>
        </w:rPr>
        <w:t>Tarefa</w:t>
      </w:r>
    </w:p>
    <w:p w14:paraId="3FEEB22D" w14:textId="77777777" w:rsidR="00323841" w:rsidRPr="00627C5B" w:rsidRDefault="00323841" w:rsidP="00323841">
      <w:pPr>
        <w:pStyle w:val="Corpodetexto"/>
        <w:rPr>
          <w:color w:val="4E3629" w:themeColor="text1"/>
          <w:sz w:val="18"/>
          <w:szCs w:val="18"/>
          <w:lang w:eastAsia="en-US"/>
        </w:rPr>
      </w:pPr>
      <w:r w:rsidRPr="00627C5B">
        <w:rPr>
          <w:color w:val="4E3629" w:themeColor="text1"/>
          <w:sz w:val="18"/>
          <w:szCs w:val="18"/>
          <w:lang w:eastAsia="pt-BR" w:bidi="pt-BR"/>
        </w:rPr>
        <w:t xml:space="preserve">Você deve implementar o seguinte usando uma instrução de decisão </w:t>
      </w:r>
      <w:proofErr w:type="spellStart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>if</w:t>
      </w:r>
      <w:proofErr w:type="spellEnd"/>
      <w:r w:rsidRPr="00627C5B">
        <w:rPr>
          <w:color w:val="4E3629" w:themeColor="text1"/>
          <w:sz w:val="18"/>
          <w:szCs w:val="18"/>
          <w:lang w:eastAsia="pt-BR" w:bidi="pt-BR"/>
        </w:rPr>
        <w:t xml:space="preserve"> adequada:</w:t>
      </w:r>
    </w:p>
    <w:p w14:paraId="433638D2" w14:textId="77777777" w:rsidR="00323841" w:rsidRPr="00627C5B" w:rsidRDefault="00323841" w:rsidP="00323841">
      <w:pPr>
        <w:pStyle w:val="Corpodetexto"/>
        <w:rPr>
          <w:color w:val="4E3629" w:themeColor="text1"/>
          <w:sz w:val="18"/>
          <w:szCs w:val="18"/>
        </w:rPr>
      </w:pPr>
      <w:r w:rsidRPr="00627C5B">
        <w:rPr>
          <w:color w:val="4E3629" w:themeColor="text1"/>
          <w:sz w:val="18"/>
          <w:szCs w:val="18"/>
          <w:lang w:eastAsia="pt-BR" w:bidi="pt-BR"/>
        </w:rPr>
        <w:t xml:space="preserve">1. Faça com que o usuário digite o valor de </w:t>
      </w:r>
      <w:proofErr w:type="spellStart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>currentColor</w:t>
      </w:r>
      <w:proofErr w:type="spellEnd"/>
      <w:r w:rsidRPr="00627C5B">
        <w:rPr>
          <w:color w:val="4E3629" w:themeColor="text1"/>
          <w:sz w:val="18"/>
          <w:szCs w:val="18"/>
          <w:lang w:eastAsia="pt-BR" w:bidi="pt-BR"/>
        </w:rPr>
        <w:t xml:space="preserve">. </w:t>
      </w:r>
    </w:p>
    <w:p w14:paraId="122EAD47" w14:textId="77777777" w:rsidR="00323841" w:rsidRPr="00627C5B" w:rsidRDefault="00323841" w:rsidP="00323841">
      <w:pPr>
        <w:pStyle w:val="Corpodetexto"/>
        <w:rPr>
          <w:color w:val="4E3629" w:themeColor="text1"/>
          <w:sz w:val="18"/>
          <w:szCs w:val="18"/>
        </w:rPr>
      </w:pPr>
      <w:r w:rsidRPr="00627C5B">
        <w:rPr>
          <w:color w:val="4E3629" w:themeColor="text1"/>
          <w:sz w:val="18"/>
          <w:szCs w:val="18"/>
          <w:lang w:eastAsia="pt-BR" w:bidi="pt-BR"/>
        </w:rPr>
        <w:t xml:space="preserve">2. Calcule a próxima cor do sinal de trânsito com base em </w:t>
      </w:r>
      <w:proofErr w:type="spellStart"/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>currentColor</w:t>
      </w:r>
      <w:proofErr w:type="spellEnd"/>
      <w:r w:rsidRPr="00627C5B">
        <w:rPr>
          <w:color w:val="4E3629" w:themeColor="text1"/>
          <w:sz w:val="18"/>
          <w:szCs w:val="18"/>
          <w:lang w:eastAsia="pt-BR" w:bidi="pt-BR"/>
        </w:rPr>
        <w:t>.</w:t>
      </w:r>
    </w:p>
    <w:p w14:paraId="23BA403B" w14:textId="77777777" w:rsidR="00323841" w:rsidRPr="00627C5B" w:rsidRDefault="00323841" w:rsidP="00323841">
      <w:pPr>
        <w:pStyle w:val="Corpodetexto"/>
        <w:rPr>
          <w:color w:val="4E3629" w:themeColor="text1"/>
          <w:sz w:val="18"/>
          <w:szCs w:val="18"/>
        </w:rPr>
      </w:pPr>
      <w:r w:rsidRPr="00627C5B">
        <w:rPr>
          <w:color w:val="4E3629" w:themeColor="text1"/>
          <w:sz w:val="18"/>
          <w:szCs w:val="18"/>
          <w:lang w:eastAsia="pt-BR" w:bidi="pt-BR"/>
        </w:rPr>
        <w:t>3. Avise o usuário sobre qualquer valor de cor inválido.</w:t>
      </w:r>
    </w:p>
    <w:p w14:paraId="3B3EDD31" w14:textId="77777777" w:rsidR="00323841" w:rsidRPr="00627C5B" w:rsidRDefault="00323841" w:rsidP="00323841">
      <w:pPr>
        <w:pStyle w:val="Corpodetexto"/>
        <w:rPr>
          <w:color w:val="4E3629" w:themeColor="text1"/>
          <w:sz w:val="18"/>
          <w:szCs w:val="18"/>
        </w:rPr>
      </w:pPr>
    </w:p>
    <w:p w14:paraId="75B87EC2" w14:textId="77777777" w:rsidR="00323841" w:rsidRPr="00627C5B" w:rsidRDefault="00323841" w:rsidP="00323841">
      <w:pPr>
        <w:pStyle w:val="Corpodetexto"/>
        <w:rPr>
          <w:color w:val="4E3629" w:themeColor="text1"/>
          <w:sz w:val="18"/>
          <w:szCs w:val="18"/>
        </w:rPr>
      </w:pPr>
      <w:r w:rsidRPr="00627C5B">
        <w:rPr>
          <w:color w:val="4E3629" w:themeColor="text1"/>
          <w:sz w:val="18"/>
          <w:szCs w:val="18"/>
          <w:lang w:bidi="pt-BR"/>
        </w:rPr>
        <w:t>Saída Esperada:</w:t>
      </w:r>
    </w:p>
    <w:p w14:paraId="41E3D023" w14:textId="77777777" w:rsidR="00323841" w:rsidRPr="00627C5B" w:rsidRDefault="00323841" w:rsidP="00323841">
      <w:pPr>
        <w:pStyle w:val="Corpodetexto"/>
        <w:rPr>
          <w:rFonts w:ascii="Courier New" w:hAnsi="Courier New" w:cs="Courier New"/>
          <w:color w:val="4E3629" w:themeColor="text1"/>
          <w:sz w:val="18"/>
          <w:szCs w:val="18"/>
        </w:rPr>
      </w:pPr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 xml:space="preserve">a. </w:t>
      </w:r>
      <w:proofErr w:type="spellStart"/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>Enter</w:t>
      </w:r>
      <w:proofErr w:type="spellEnd"/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 xml:space="preserve"> a color </w:t>
      </w:r>
      <w:proofErr w:type="spellStart"/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>code</w:t>
      </w:r>
      <w:proofErr w:type="spellEnd"/>
    </w:p>
    <w:p w14:paraId="5BB4ABB3" w14:textId="77777777" w:rsidR="00323841" w:rsidRPr="00627C5B" w:rsidRDefault="00323841" w:rsidP="00323841">
      <w:pPr>
        <w:pStyle w:val="Corpodetexto"/>
        <w:rPr>
          <w:rFonts w:ascii="Courier New" w:hAnsi="Courier New" w:cs="Courier New"/>
          <w:color w:val="4E3629" w:themeColor="text1"/>
          <w:sz w:val="18"/>
          <w:szCs w:val="18"/>
        </w:rPr>
      </w:pPr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 xml:space="preserve">   1</w:t>
      </w:r>
    </w:p>
    <w:p w14:paraId="3D2BDBD4" w14:textId="77777777" w:rsidR="00323841" w:rsidRPr="00627C5B" w:rsidRDefault="00323841" w:rsidP="00323841">
      <w:pPr>
        <w:pStyle w:val="Corpodetexto"/>
        <w:rPr>
          <w:rFonts w:ascii="Courier New" w:hAnsi="Courier New" w:cs="Courier New"/>
          <w:color w:val="4E3629" w:themeColor="text1"/>
          <w:sz w:val="18"/>
          <w:szCs w:val="18"/>
        </w:rPr>
      </w:pPr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 xml:space="preserve">   Next </w:t>
      </w:r>
      <w:proofErr w:type="spellStart"/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>Traffic</w:t>
      </w:r>
      <w:proofErr w:type="spellEnd"/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 xml:space="preserve"> Light </w:t>
      </w:r>
      <w:proofErr w:type="spellStart"/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>is</w:t>
      </w:r>
      <w:proofErr w:type="spellEnd"/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 xml:space="preserve"> </w:t>
      </w:r>
      <w:proofErr w:type="spellStart"/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>green</w:t>
      </w:r>
      <w:proofErr w:type="spellEnd"/>
    </w:p>
    <w:p w14:paraId="569D19C6" w14:textId="77777777" w:rsidR="00323841" w:rsidRPr="00627C5B" w:rsidRDefault="00323841" w:rsidP="00323841">
      <w:pPr>
        <w:pStyle w:val="Corpodetexto"/>
        <w:rPr>
          <w:rFonts w:ascii="Courier New" w:hAnsi="Courier New" w:cs="Courier New"/>
          <w:color w:val="4E3629" w:themeColor="text1"/>
          <w:sz w:val="18"/>
          <w:szCs w:val="18"/>
        </w:rPr>
      </w:pPr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 xml:space="preserve">b. </w:t>
      </w:r>
      <w:proofErr w:type="spellStart"/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>Enter</w:t>
      </w:r>
      <w:proofErr w:type="spellEnd"/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 xml:space="preserve"> a color </w:t>
      </w:r>
      <w:proofErr w:type="spellStart"/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>code</w:t>
      </w:r>
      <w:proofErr w:type="spellEnd"/>
    </w:p>
    <w:p w14:paraId="63F29EE3" w14:textId="77777777" w:rsidR="00323841" w:rsidRPr="00627C5B" w:rsidRDefault="00323841" w:rsidP="00323841">
      <w:pPr>
        <w:pStyle w:val="Corpodetexto"/>
        <w:rPr>
          <w:rFonts w:ascii="Courier New" w:hAnsi="Courier New" w:cs="Courier New"/>
          <w:color w:val="4E3629" w:themeColor="text1"/>
          <w:sz w:val="18"/>
          <w:szCs w:val="18"/>
        </w:rPr>
      </w:pPr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 xml:space="preserve">   3</w:t>
      </w:r>
    </w:p>
    <w:p w14:paraId="6DC6621F" w14:textId="77777777" w:rsidR="00323841" w:rsidRPr="00627C5B" w:rsidRDefault="00323841" w:rsidP="00323841">
      <w:pPr>
        <w:pStyle w:val="Corpodetexto"/>
        <w:rPr>
          <w:rFonts w:ascii="Courier New" w:hAnsi="Courier New" w:cs="Courier New"/>
          <w:color w:val="4E3629" w:themeColor="text1"/>
          <w:sz w:val="18"/>
          <w:szCs w:val="18"/>
        </w:rPr>
      </w:pPr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 xml:space="preserve">   Next </w:t>
      </w:r>
      <w:proofErr w:type="spellStart"/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>Traffic</w:t>
      </w:r>
      <w:proofErr w:type="spellEnd"/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 xml:space="preserve"> Light </w:t>
      </w:r>
      <w:proofErr w:type="spellStart"/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>is</w:t>
      </w:r>
      <w:proofErr w:type="spellEnd"/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 xml:space="preserve"> </w:t>
      </w:r>
      <w:proofErr w:type="spellStart"/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>red</w:t>
      </w:r>
      <w:proofErr w:type="spellEnd"/>
    </w:p>
    <w:p w14:paraId="6EAF4289" w14:textId="77777777" w:rsidR="00323841" w:rsidRPr="00627C5B" w:rsidRDefault="00323841" w:rsidP="00323841">
      <w:pPr>
        <w:pStyle w:val="Corpodetexto"/>
        <w:rPr>
          <w:rFonts w:ascii="Courier New" w:hAnsi="Courier New" w:cs="Courier New"/>
          <w:color w:val="4E3629" w:themeColor="text1"/>
          <w:sz w:val="18"/>
          <w:szCs w:val="18"/>
        </w:rPr>
      </w:pPr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 xml:space="preserve">c. </w:t>
      </w:r>
      <w:proofErr w:type="spellStart"/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>Enter</w:t>
      </w:r>
      <w:proofErr w:type="spellEnd"/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 xml:space="preserve"> a color </w:t>
      </w:r>
      <w:proofErr w:type="spellStart"/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>code</w:t>
      </w:r>
      <w:proofErr w:type="spellEnd"/>
    </w:p>
    <w:p w14:paraId="54986499" w14:textId="77777777" w:rsidR="00323841" w:rsidRPr="00627C5B" w:rsidRDefault="00323841" w:rsidP="00323841">
      <w:pPr>
        <w:pStyle w:val="Corpodetexto"/>
        <w:rPr>
          <w:rFonts w:ascii="Courier New" w:hAnsi="Courier New" w:cs="Courier New"/>
          <w:color w:val="4E3629" w:themeColor="text1"/>
          <w:sz w:val="18"/>
          <w:szCs w:val="18"/>
        </w:rPr>
      </w:pPr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 xml:space="preserve">   0</w:t>
      </w:r>
    </w:p>
    <w:p w14:paraId="755831E6" w14:textId="77777777" w:rsidR="00323841" w:rsidRPr="00627C5B" w:rsidRDefault="00323841" w:rsidP="00323841">
      <w:pPr>
        <w:pStyle w:val="Corpodetexto"/>
        <w:rPr>
          <w:rFonts w:ascii="Courier New" w:hAnsi="Courier New" w:cs="Courier New"/>
          <w:color w:val="4E3629" w:themeColor="text1"/>
          <w:sz w:val="18"/>
          <w:szCs w:val="18"/>
        </w:rPr>
      </w:pPr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 xml:space="preserve">   </w:t>
      </w:r>
      <w:proofErr w:type="spellStart"/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>Invalid</w:t>
      </w:r>
      <w:proofErr w:type="spellEnd"/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 xml:space="preserve"> color</w:t>
      </w:r>
    </w:p>
    <w:p w14:paraId="537F291C" w14:textId="77777777" w:rsidR="00323841" w:rsidRPr="00627C5B" w:rsidRDefault="00323841" w:rsidP="00323841">
      <w:pPr>
        <w:pStyle w:val="Corpodetexto"/>
        <w:rPr>
          <w:rFonts w:ascii="Courier New" w:hAnsi="Courier New" w:cs="Courier New"/>
          <w:color w:val="4E3629" w:themeColor="text1"/>
          <w:sz w:val="18"/>
          <w:szCs w:val="18"/>
        </w:rPr>
      </w:pPr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 xml:space="preserve">d. </w:t>
      </w:r>
      <w:proofErr w:type="spellStart"/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>Enter</w:t>
      </w:r>
      <w:proofErr w:type="spellEnd"/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 xml:space="preserve"> a color </w:t>
      </w:r>
      <w:proofErr w:type="spellStart"/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>code</w:t>
      </w:r>
      <w:proofErr w:type="spellEnd"/>
    </w:p>
    <w:p w14:paraId="5058E805" w14:textId="77777777" w:rsidR="00323841" w:rsidRPr="00627C5B" w:rsidRDefault="00323841" w:rsidP="00323841">
      <w:pPr>
        <w:pStyle w:val="Corpodetexto"/>
        <w:rPr>
          <w:rFonts w:ascii="Courier New" w:hAnsi="Courier New" w:cs="Courier New"/>
          <w:color w:val="4E3629" w:themeColor="text1"/>
          <w:sz w:val="18"/>
          <w:szCs w:val="18"/>
        </w:rPr>
      </w:pPr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 xml:space="preserve">   4</w:t>
      </w:r>
    </w:p>
    <w:p w14:paraId="7DC9E147" w14:textId="77777777" w:rsidR="00323841" w:rsidRPr="00627C5B" w:rsidRDefault="00323841" w:rsidP="00323841">
      <w:pPr>
        <w:pStyle w:val="Corpodetexto"/>
        <w:rPr>
          <w:rFonts w:ascii="Courier New" w:hAnsi="Courier New" w:cs="Courier New"/>
          <w:color w:val="4E3629" w:themeColor="text1"/>
          <w:sz w:val="18"/>
          <w:szCs w:val="18"/>
        </w:rPr>
      </w:pPr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 xml:space="preserve">   </w:t>
      </w:r>
      <w:proofErr w:type="spellStart"/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>Invalid</w:t>
      </w:r>
      <w:proofErr w:type="spellEnd"/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 xml:space="preserve"> color</w:t>
      </w:r>
    </w:p>
    <w:p w14:paraId="44D45C5A" w14:textId="77777777" w:rsidR="00323841" w:rsidRPr="00627C5B" w:rsidRDefault="00323841" w:rsidP="00323841">
      <w:pPr>
        <w:pStyle w:val="Corpodetexto"/>
        <w:rPr>
          <w:color w:val="4E3629" w:themeColor="text1"/>
          <w:sz w:val="18"/>
          <w:szCs w:val="18"/>
        </w:rPr>
      </w:pPr>
    </w:p>
    <w:p w14:paraId="4259C4DA" w14:textId="77777777" w:rsidR="00697C1C" w:rsidRPr="00627C5B" w:rsidRDefault="00697C1C" w:rsidP="00697C1C">
      <w:pPr>
        <w:pStyle w:val="Task1"/>
        <w:spacing w:before="0"/>
        <w:ind w:left="0" w:firstLine="0"/>
        <w:rPr>
          <w:rFonts w:ascii="Courier New" w:hAnsi="Courier New" w:cs="Courier New"/>
          <w:color w:val="4E3629" w:themeColor="text1"/>
          <w:sz w:val="18"/>
          <w:szCs w:val="18"/>
        </w:rPr>
      </w:pPr>
      <w:r w:rsidRPr="00627C5B">
        <w:rPr>
          <w:rFonts w:cs="Arial"/>
          <w:color w:val="4E3629" w:themeColor="text1"/>
          <w:sz w:val="18"/>
          <w:szCs w:val="18"/>
          <w:lang w:bidi="pt-BR"/>
        </w:rPr>
        <w:t xml:space="preserve">O arquivo </w:t>
      </w:r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>TrafficLightChecker.java</w:t>
      </w:r>
      <w:r w:rsidRPr="00627C5B">
        <w:rPr>
          <w:rFonts w:cs="Arial"/>
          <w:color w:val="4E3629" w:themeColor="text1"/>
          <w:sz w:val="18"/>
          <w:szCs w:val="18"/>
          <w:lang w:bidi="pt-BR"/>
        </w:rPr>
        <w:t xml:space="preserve"> está disponível para ajudar você a começar.</w:t>
      </w:r>
    </w:p>
    <w:p w14:paraId="506732BD" w14:textId="77777777" w:rsidR="00323841" w:rsidRPr="00627C5B" w:rsidRDefault="00323841" w:rsidP="00323841">
      <w:pPr>
        <w:pStyle w:val="Numerada"/>
        <w:numPr>
          <w:ilvl w:val="0"/>
          <w:numId w:val="0"/>
        </w:numPr>
        <w:rPr>
          <w:sz w:val="18"/>
          <w:szCs w:val="18"/>
        </w:rPr>
      </w:pPr>
    </w:p>
    <w:p w14:paraId="221255E7" w14:textId="77777777" w:rsidR="00323841" w:rsidRPr="00627C5B" w:rsidRDefault="00323841" w:rsidP="00323841">
      <w:pPr>
        <w:rPr>
          <w:rFonts w:ascii="Arial" w:hAnsi="Arial" w:cs="Arial"/>
          <w:sz w:val="18"/>
          <w:szCs w:val="18"/>
        </w:rPr>
      </w:pPr>
    </w:p>
    <w:p w14:paraId="34763F35" w14:textId="5CA50468" w:rsidR="00323841" w:rsidRPr="00627C5B" w:rsidRDefault="00323841" w:rsidP="00A52846">
      <w:pPr>
        <w:pStyle w:val="SectionTitle"/>
        <w:rPr>
          <w:rFonts w:cs="Arial"/>
          <w:sz w:val="18"/>
          <w:szCs w:val="18"/>
        </w:rPr>
      </w:pPr>
    </w:p>
    <w:p w14:paraId="41A70018" w14:textId="3EBB6B4A" w:rsidR="00A52846" w:rsidRPr="00627C5B" w:rsidRDefault="00A52846" w:rsidP="00A52846">
      <w:pPr>
        <w:pStyle w:val="Corpodetexto"/>
        <w:rPr>
          <w:lang w:eastAsia="en-US"/>
        </w:rPr>
      </w:pPr>
    </w:p>
    <w:p w14:paraId="370FD62B" w14:textId="7597F2C1" w:rsidR="00A52846" w:rsidRPr="00627C5B" w:rsidRDefault="00A52846" w:rsidP="00A52846">
      <w:pPr>
        <w:pStyle w:val="Corpodetexto"/>
        <w:rPr>
          <w:lang w:eastAsia="en-US"/>
        </w:rPr>
      </w:pPr>
    </w:p>
    <w:p w14:paraId="6148CCB9" w14:textId="40E2C3BA" w:rsidR="00A52846" w:rsidRPr="00627C5B" w:rsidRDefault="00A52846" w:rsidP="00A52846">
      <w:pPr>
        <w:pStyle w:val="Corpodetexto"/>
        <w:rPr>
          <w:lang w:eastAsia="en-US"/>
        </w:rPr>
      </w:pPr>
    </w:p>
    <w:p w14:paraId="567B8D56" w14:textId="77777777" w:rsidR="00A52846" w:rsidRPr="00627C5B" w:rsidRDefault="00A52846" w:rsidP="00A52846">
      <w:pPr>
        <w:pStyle w:val="Corpodetexto"/>
        <w:rPr>
          <w:lang w:eastAsia="en-US"/>
        </w:rPr>
      </w:pPr>
    </w:p>
    <w:p w14:paraId="3763A840" w14:textId="77777777" w:rsidR="00323841" w:rsidRPr="00627C5B" w:rsidRDefault="00323841" w:rsidP="00A52846">
      <w:pPr>
        <w:pStyle w:val="SectionTitle"/>
        <w:rPr>
          <w:color w:val="4E3629" w:themeColor="text1"/>
          <w:sz w:val="22"/>
          <w:szCs w:val="22"/>
        </w:rPr>
      </w:pPr>
      <w:r w:rsidRPr="00627C5B">
        <w:rPr>
          <w:color w:val="4E3629" w:themeColor="text1"/>
          <w:sz w:val="22"/>
          <w:szCs w:val="22"/>
          <w:lang w:eastAsia="pt-BR" w:bidi="pt-BR"/>
        </w:rPr>
        <w:lastRenderedPageBreak/>
        <w:t>Problema 5-3: Determinando a próxima cor de um sinal de trânsito usando switch</w:t>
      </w:r>
    </w:p>
    <w:p w14:paraId="053A6A7B" w14:textId="25505964" w:rsidR="00323841" w:rsidRPr="00627C5B" w:rsidRDefault="00323841" w:rsidP="00323841">
      <w:pPr>
        <w:pStyle w:val="SectionTitle"/>
        <w:rPr>
          <w:color w:val="4E3629" w:themeColor="text1"/>
          <w:sz w:val="22"/>
          <w:szCs w:val="22"/>
        </w:rPr>
      </w:pPr>
      <w:r w:rsidRPr="00627C5B">
        <w:rPr>
          <w:color w:val="4E3629" w:themeColor="text1"/>
          <w:sz w:val="22"/>
          <w:szCs w:val="22"/>
          <w:lang w:eastAsia="pt-BR" w:bidi="pt-BR"/>
        </w:rPr>
        <w:t>Visão Geral</w:t>
      </w:r>
    </w:p>
    <w:p w14:paraId="16821092" w14:textId="77777777" w:rsidR="00A52846" w:rsidRPr="00627C5B" w:rsidRDefault="00A52846" w:rsidP="00A52846">
      <w:pPr>
        <w:pStyle w:val="Corpodetexto"/>
        <w:rPr>
          <w:lang w:eastAsia="en-US"/>
        </w:rPr>
      </w:pPr>
    </w:p>
    <w:p w14:paraId="2D13B23F" w14:textId="77777777" w:rsidR="00323841" w:rsidRPr="00627C5B" w:rsidRDefault="00323841" w:rsidP="00323841">
      <w:pPr>
        <w:pStyle w:val="Corpodetexto"/>
        <w:rPr>
          <w:rFonts w:cs="Arial"/>
          <w:color w:val="4E3629" w:themeColor="text1"/>
          <w:sz w:val="18"/>
          <w:szCs w:val="18"/>
        </w:rPr>
      </w:pPr>
      <w:r w:rsidRPr="00627C5B">
        <w:rPr>
          <w:rFonts w:cs="Arial"/>
          <w:color w:val="4E3629" w:themeColor="text1"/>
          <w:sz w:val="18"/>
          <w:szCs w:val="18"/>
          <w:lang w:eastAsia="pt-BR" w:bidi="pt-BR"/>
        </w:rPr>
        <w:t xml:space="preserve">Repita o exercício 5-2 usando a instrução </w:t>
      </w:r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>switch</w:t>
      </w:r>
      <w:r w:rsidRPr="00627C5B">
        <w:rPr>
          <w:rFonts w:cs="Arial"/>
          <w:color w:val="4E3629" w:themeColor="text1"/>
          <w:sz w:val="18"/>
          <w:szCs w:val="18"/>
          <w:lang w:eastAsia="pt-BR" w:bidi="pt-BR"/>
        </w:rPr>
        <w:t>.</w:t>
      </w:r>
    </w:p>
    <w:p w14:paraId="67A9F240" w14:textId="77777777" w:rsidR="00323841" w:rsidRPr="00627C5B" w:rsidRDefault="00323841" w:rsidP="00323841">
      <w:pPr>
        <w:pStyle w:val="Corpodetexto"/>
        <w:rPr>
          <w:rFonts w:cs="Arial"/>
          <w:color w:val="4E3629" w:themeColor="text1"/>
          <w:sz w:val="18"/>
          <w:szCs w:val="18"/>
        </w:rPr>
      </w:pPr>
    </w:p>
    <w:p w14:paraId="7DBF7982" w14:textId="3235BD5D" w:rsidR="00323841" w:rsidRPr="00627C5B" w:rsidRDefault="00323841" w:rsidP="00323841">
      <w:pPr>
        <w:pStyle w:val="Corpodetexto"/>
        <w:jc w:val="center"/>
        <w:rPr>
          <w:rFonts w:cs="Arial"/>
          <w:sz w:val="18"/>
          <w:szCs w:val="18"/>
          <w:lang w:eastAsia="en-US"/>
        </w:rPr>
      </w:pPr>
      <w:r w:rsidRPr="00627C5B">
        <w:rPr>
          <w:sz w:val="18"/>
          <w:szCs w:val="18"/>
          <w:lang w:eastAsia="en-US"/>
        </w:rPr>
        <w:fldChar w:fldCharType="begin"/>
      </w:r>
      <w:r w:rsidRPr="00627C5B">
        <w:rPr>
          <w:sz w:val="18"/>
          <w:szCs w:val="18"/>
          <w:lang w:eastAsia="en-US"/>
        </w:rPr>
        <w:instrText xml:space="preserve"> INCLUDEPICTURE  "http://upload.wikimedia.org/wikipedia/commons/2/26/Traffic_lights_3_states.png" \* MERGEFORMATINET </w:instrText>
      </w:r>
      <w:r w:rsidRPr="00627C5B">
        <w:rPr>
          <w:sz w:val="18"/>
          <w:szCs w:val="18"/>
          <w:lang w:eastAsia="en-US"/>
        </w:rPr>
        <w:fldChar w:fldCharType="separate"/>
      </w:r>
      <w:r w:rsidR="00627C5B" w:rsidRPr="00627C5B">
        <w:rPr>
          <w:sz w:val="18"/>
          <w:szCs w:val="18"/>
          <w:lang w:eastAsia="en-US"/>
        </w:rPr>
        <w:pict w14:anchorId="21DCE479">
          <v:shape id="_x0000_i1028" type="#_x0000_t75" style="width:194.7pt;height:187.2pt">
            <v:imagedata r:id="rId8" r:href="rId10"/>
          </v:shape>
        </w:pict>
      </w:r>
      <w:r w:rsidRPr="00627C5B">
        <w:rPr>
          <w:sz w:val="18"/>
          <w:szCs w:val="18"/>
          <w:lang w:eastAsia="en-US"/>
        </w:rPr>
        <w:fldChar w:fldCharType="end"/>
      </w:r>
    </w:p>
    <w:p w14:paraId="35A55E86" w14:textId="77777777" w:rsidR="00323841" w:rsidRPr="00627C5B" w:rsidRDefault="00323841" w:rsidP="00323841">
      <w:pPr>
        <w:pStyle w:val="SectionTitle"/>
        <w:rPr>
          <w:rFonts w:cs="Arial"/>
          <w:color w:val="4E3629" w:themeColor="text1"/>
          <w:sz w:val="18"/>
          <w:szCs w:val="18"/>
        </w:rPr>
      </w:pPr>
      <w:r w:rsidRPr="00627C5B">
        <w:rPr>
          <w:rFonts w:cs="Arial"/>
          <w:color w:val="4E3629" w:themeColor="text1"/>
          <w:sz w:val="18"/>
          <w:szCs w:val="18"/>
          <w:lang w:eastAsia="pt-BR" w:bidi="pt-BR"/>
        </w:rPr>
        <w:t>Tarefa</w:t>
      </w:r>
    </w:p>
    <w:p w14:paraId="2427FC8B" w14:textId="77777777" w:rsidR="00323841" w:rsidRPr="00627C5B" w:rsidRDefault="00323841" w:rsidP="00323841">
      <w:pPr>
        <w:pStyle w:val="Corpodetexto"/>
        <w:rPr>
          <w:color w:val="4E3629" w:themeColor="text1"/>
          <w:sz w:val="18"/>
          <w:szCs w:val="18"/>
          <w:lang w:eastAsia="en-US"/>
        </w:rPr>
      </w:pPr>
      <w:r w:rsidRPr="00627C5B">
        <w:rPr>
          <w:color w:val="4E3629" w:themeColor="text1"/>
          <w:sz w:val="18"/>
          <w:szCs w:val="18"/>
          <w:lang w:eastAsia="pt-BR" w:bidi="pt-BR"/>
        </w:rPr>
        <w:t xml:space="preserve">Implemente o exercício 5-2 usando a instrução </w:t>
      </w:r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>switch</w:t>
      </w:r>
      <w:r w:rsidRPr="00627C5B">
        <w:rPr>
          <w:color w:val="4E3629" w:themeColor="text1"/>
          <w:sz w:val="18"/>
          <w:szCs w:val="18"/>
          <w:lang w:eastAsia="pt-BR" w:bidi="pt-BR"/>
        </w:rPr>
        <w:t xml:space="preserve"> e certifique-se de que o programa alerte os usuários caso eles insiram um valor inválido.</w:t>
      </w:r>
    </w:p>
    <w:p w14:paraId="2D102D60" w14:textId="77777777" w:rsidR="00323841" w:rsidRPr="00627C5B" w:rsidRDefault="00323841" w:rsidP="00323841">
      <w:pPr>
        <w:pStyle w:val="Corpodetexto"/>
        <w:rPr>
          <w:color w:val="4E3629" w:themeColor="text1"/>
          <w:sz w:val="18"/>
          <w:szCs w:val="18"/>
          <w:lang w:eastAsia="en-US"/>
        </w:rPr>
      </w:pPr>
    </w:p>
    <w:p w14:paraId="60A97D49" w14:textId="77777777" w:rsidR="00323841" w:rsidRPr="00627C5B" w:rsidRDefault="00323841" w:rsidP="00323841">
      <w:pPr>
        <w:pStyle w:val="Corpodetexto"/>
        <w:rPr>
          <w:color w:val="4E3629" w:themeColor="text1"/>
          <w:sz w:val="18"/>
          <w:szCs w:val="18"/>
          <w:lang w:eastAsia="en-US"/>
        </w:rPr>
      </w:pPr>
    </w:p>
    <w:p w14:paraId="44CF7F70" w14:textId="77777777" w:rsidR="00697C1C" w:rsidRPr="00627C5B" w:rsidRDefault="00697C1C" w:rsidP="00697C1C">
      <w:pPr>
        <w:pStyle w:val="Task1"/>
        <w:spacing w:before="0"/>
        <w:ind w:left="0" w:firstLine="0"/>
        <w:rPr>
          <w:rFonts w:cs="Arial"/>
          <w:color w:val="4E3629" w:themeColor="text1"/>
          <w:sz w:val="18"/>
          <w:szCs w:val="18"/>
        </w:rPr>
      </w:pPr>
      <w:r w:rsidRPr="00627C5B">
        <w:rPr>
          <w:rFonts w:cs="Arial"/>
          <w:color w:val="4E3629" w:themeColor="text1"/>
          <w:sz w:val="18"/>
          <w:szCs w:val="18"/>
          <w:lang w:bidi="pt-BR"/>
        </w:rPr>
        <w:t xml:space="preserve">O arquivo </w:t>
      </w:r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>TrafficLightSwitch.java</w:t>
      </w:r>
      <w:r w:rsidRPr="00627C5B">
        <w:rPr>
          <w:rFonts w:cs="Arial"/>
          <w:color w:val="4E3629" w:themeColor="text1"/>
          <w:sz w:val="18"/>
          <w:szCs w:val="18"/>
          <w:lang w:bidi="pt-BR"/>
        </w:rPr>
        <w:t xml:space="preserve"> está disponível para ajudar você a começar.</w:t>
      </w:r>
    </w:p>
    <w:p w14:paraId="47615C33" w14:textId="77777777" w:rsidR="00323841" w:rsidRPr="00627C5B" w:rsidRDefault="00323841" w:rsidP="00323841">
      <w:pPr>
        <w:pStyle w:val="Task1"/>
        <w:spacing w:before="0"/>
        <w:ind w:left="0" w:firstLine="0"/>
        <w:rPr>
          <w:rFonts w:cs="Arial"/>
          <w:sz w:val="18"/>
          <w:szCs w:val="18"/>
        </w:rPr>
      </w:pPr>
    </w:p>
    <w:p w14:paraId="7D1AFE12" w14:textId="77777777" w:rsidR="00323841" w:rsidRPr="00A52846" w:rsidRDefault="00323841" w:rsidP="00323841">
      <w:pPr>
        <w:pStyle w:val="Task1"/>
        <w:spacing w:before="0"/>
        <w:ind w:left="0" w:firstLine="0"/>
        <w:rPr>
          <w:rFonts w:ascii="Courier New" w:hAnsi="Courier New" w:cs="Courier New"/>
          <w:sz w:val="18"/>
          <w:szCs w:val="18"/>
        </w:rPr>
      </w:pPr>
    </w:p>
    <w:sectPr w:rsidR="00323841" w:rsidRPr="00A52846" w:rsidSect="00C626D2">
      <w:headerReference w:type="even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34" w:right="720" w:bottom="360" w:left="720" w:header="172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ABB65" w14:textId="77777777" w:rsidR="002B587E" w:rsidRDefault="002B587E" w:rsidP="00ED52E6">
      <w:r>
        <w:separator/>
      </w:r>
    </w:p>
  </w:endnote>
  <w:endnote w:type="continuationSeparator" w:id="0">
    <w:p w14:paraId="1903B754" w14:textId="77777777" w:rsidR="002B587E" w:rsidRDefault="002B587E" w:rsidP="00ED5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EA463" w14:textId="77777777" w:rsidR="00916CD5" w:rsidRDefault="002B587E">
    <w:pPr>
      <w:pStyle w:val="Rodap"/>
    </w:pPr>
    <w:sdt>
      <w:sdtPr>
        <w:id w:val="969400743"/>
        <w:temporary/>
        <w:showingPlcHdr/>
      </w:sdtPr>
      <w:sdtEndPr/>
      <w:sdtContent>
        <w:r w:rsidR="00916CD5">
          <w:rPr>
            <w:lang w:bidi="pt-BR"/>
          </w:rPr>
          <w:t>[Digite o texto]</w:t>
        </w:r>
      </w:sdtContent>
    </w:sdt>
    <w:r w:rsidR="00916CD5">
      <w:rPr>
        <w:lang w:bidi="pt-BR"/>
      </w:rPr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916CD5">
          <w:rPr>
            <w:lang w:bidi="pt-BR"/>
          </w:rPr>
          <w:t>[Digite o texto]</w:t>
        </w:r>
      </w:sdtContent>
    </w:sdt>
    <w:r w:rsidR="00916CD5">
      <w:rPr>
        <w:lang w:bidi="pt-BR"/>
      </w:rPr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916CD5">
          <w:rPr>
            <w:lang w:bidi="pt-BR"/>
          </w:rPr>
          <w:t>[Digite o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BBC59" w14:textId="77777777" w:rsidR="00273DFE" w:rsidRDefault="00165BC2" w:rsidP="00F10039">
    <w:pPr>
      <w:rPr>
        <w:color w:val="4E3629" w:themeColor="text1"/>
      </w:rPr>
    </w:pPr>
    <w:r w:rsidRPr="00273DFE">
      <w:rPr>
        <w:rFonts w:ascii="Arial" w:eastAsia="Arial" w:hAnsi="Arial" w:cs="Arial"/>
        <w:color w:val="4E3629"/>
        <w:sz w:val="12"/>
        <w:szCs w:val="12"/>
        <w:lang w:bidi="pt-BR"/>
      </w:rPr>
      <w:t>Copyright © 2022, Oracle e/ou suas empresas afiliadas. Oracle, Java e MySQL são marcas comerciais registradas da Oracle Corporation e/ou de suas empresas afiliadas. Outros nomes podem ser marcas comerciais de seus respectivos proprietários.</w:t>
    </w:r>
    <w:r w:rsidR="00F9420A" w:rsidRPr="0023256F">
      <w:rPr>
        <w:color w:val="4E3629" w:themeColor="text1"/>
        <w:lang w:bidi="pt-BR"/>
      </w:rPr>
      <w:ptab w:relativeTo="margin" w:alignment="right" w:leader="none"/>
    </w:r>
  </w:p>
  <w:p w14:paraId="394F5480" w14:textId="12BBA556" w:rsidR="00F9420A" w:rsidRPr="00165BC2" w:rsidRDefault="00F9420A" w:rsidP="00273DFE">
    <w:pPr>
      <w:jc w:val="right"/>
      <w:rPr>
        <w:rFonts w:cstheme="minorHAnsi"/>
        <w:color w:val="4E3629"/>
        <w:sz w:val="17"/>
        <w:szCs w:val="17"/>
      </w:rPr>
    </w:pPr>
    <w:r w:rsidRPr="0023256F">
      <w:rPr>
        <w:color w:val="4E3629" w:themeColor="text1"/>
        <w:lang w:bidi="pt-BR"/>
      </w:rPr>
      <w:fldChar w:fldCharType="begin"/>
    </w:r>
    <w:r w:rsidRPr="0023256F">
      <w:rPr>
        <w:color w:val="4E3629" w:themeColor="text1"/>
        <w:lang w:bidi="pt-BR"/>
      </w:rPr>
      <w:instrText xml:space="preserve"> PAGE   \* MERGEFORMAT </w:instrText>
    </w:r>
    <w:r w:rsidRPr="0023256F">
      <w:rPr>
        <w:color w:val="4E3629" w:themeColor="text1"/>
        <w:lang w:bidi="pt-BR"/>
      </w:rPr>
      <w:fldChar w:fldCharType="separate"/>
    </w:r>
    <w:r w:rsidR="00684CBD">
      <w:rPr>
        <w:noProof/>
        <w:color w:val="4E3629" w:themeColor="text1"/>
        <w:lang w:bidi="pt-BR"/>
      </w:rPr>
      <w:t>3</w:t>
    </w:r>
    <w:r w:rsidRPr="0023256F">
      <w:rPr>
        <w:noProof/>
        <w:color w:val="4E3629" w:themeColor="text1"/>
        <w:lang w:bidi="pt-B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F307E" w14:textId="28F0495D" w:rsidR="00141BD8" w:rsidRPr="00627C5B" w:rsidRDefault="00165BC2" w:rsidP="00165BC2">
    <w:pPr>
      <w:rPr>
        <w:rFonts w:ascii="Arial" w:hAnsi="Arial" w:cs="Arial"/>
        <w:color w:val="4E3629"/>
        <w:sz w:val="12"/>
        <w:szCs w:val="12"/>
      </w:rPr>
    </w:pPr>
    <w:r w:rsidRPr="00627C5B">
      <w:rPr>
        <w:rFonts w:ascii="Arial" w:hAnsi="Arial" w:cs="Arial"/>
        <w:color w:val="4E3629"/>
        <w:sz w:val="12"/>
        <w:szCs w:val="12"/>
      </w:rPr>
      <w:t>Copyright © 2022, Oracle e/ou suas empresas afiliadas. Oracle, Java e MySQL são marcas comerciais registradas da Oracle Corporation e/ou de suas empresas afiliadas. Outros nomes podem ser marcas comerciais de seus respectivos proprietários.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5780E" w14:textId="77777777" w:rsidR="002B587E" w:rsidRDefault="002B587E" w:rsidP="00ED52E6">
      <w:r>
        <w:separator/>
      </w:r>
    </w:p>
  </w:footnote>
  <w:footnote w:type="continuationSeparator" w:id="0">
    <w:p w14:paraId="01F575A6" w14:textId="77777777" w:rsidR="002B587E" w:rsidRDefault="002B587E" w:rsidP="00ED5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84AA9" w14:textId="77777777" w:rsidR="00916CD5" w:rsidRDefault="002B587E">
    <w:pPr>
      <w:pStyle w:val="Cabealho"/>
    </w:pPr>
    <w:sdt>
      <w:sdtPr>
        <w:id w:val="171999623"/>
        <w:temporary/>
        <w:showingPlcHdr/>
      </w:sdtPr>
      <w:sdtEndPr/>
      <w:sdtContent>
        <w:r w:rsidR="00916CD5">
          <w:rPr>
            <w:lang w:bidi="pt-BR"/>
          </w:rPr>
          <w:t>[Digite o texto]</w:t>
        </w:r>
      </w:sdtContent>
    </w:sdt>
    <w:r w:rsidR="00916CD5">
      <w:rPr>
        <w:lang w:bidi="pt-BR"/>
      </w:rPr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916CD5">
          <w:rPr>
            <w:lang w:bidi="pt-BR"/>
          </w:rPr>
          <w:t>[Digite o texto]</w:t>
        </w:r>
      </w:sdtContent>
    </w:sdt>
    <w:r w:rsidR="00916CD5">
      <w:rPr>
        <w:lang w:bidi="pt-BR"/>
      </w:rPr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916CD5">
          <w:rPr>
            <w:lang w:bidi="pt-BR"/>
          </w:rPr>
          <w:t>[Digite o texto]</w:t>
        </w:r>
      </w:sdtContent>
    </w:sdt>
  </w:p>
  <w:p w14:paraId="7BA4E3C6" w14:textId="77777777" w:rsidR="00916CD5" w:rsidRDefault="00916CD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4C4C8" w14:textId="77777777" w:rsidR="000B2597" w:rsidRDefault="005F1382">
    <w:r>
      <w:rPr>
        <w:noProof/>
        <w:lang w:bidi="pt-BR"/>
      </w:rPr>
      <w:drawing>
        <wp:anchor distT="0" distB="0" distL="114300" distR="114300" simplePos="0" relativeHeight="251659264" behindDoc="0" locked="0" layoutInCell="1" allowOverlap="1" wp14:anchorId="2C29218C" wp14:editId="40F8CC4E">
          <wp:simplePos x="0" y="0"/>
          <wp:positionH relativeFrom="margin">
            <wp:align>left</wp:align>
          </wp:positionH>
          <wp:positionV relativeFrom="paragraph">
            <wp:posOffset>-633730</wp:posOffset>
          </wp:positionV>
          <wp:extent cx="1787093" cy="596900"/>
          <wp:effectExtent l="0" t="0" r="381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racle_Academy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7093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bidi="pt-BR"/>
      </w:rPr>
      <w:drawing>
        <wp:anchor distT="0" distB="0" distL="114300" distR="114300" simplePos="0" relativeHeight="251657216" behindDoc="0" locked="0" layoutInCell="1" allowOverlap="1" wp14:anchorId="23C29B03" wp14:editId="7BC19149">
          <wp:simplePos x="0" y="0"/>
          <wp:positionH relativeFrom="column">
            <wp:posOffset>-457200</wp:posOffset>
          </wp:positionH>
          <wp:positionV relativeFrom="paragraph">
            <wp:posOffset>163203</wp:posOffset>
          </wp:positionV>
          <wp:extent cx="7772400" cy="99252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92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pt-BR"/>
      </w:rPr>
      <w:drawing>
        <wp:anchor distT="0" distB="0" distL="114300" distR="114300" simplePos="0" relativeHeight="251658240" behindDoc="0" locked="0" layoutInCell="1" allowOverlap="1" wp14:anchorId="4BEF9D7F" wp14:editId="4279F444">
          <wp:simplePos x="0" y="0"/>
          <wp:positionH relativeFrom="column">
            <wp:posOffset>5209674</wp:posOffset>
          </wp:positionH>
          <wp:positionV relativeFrom="paragraph">
            <wp:posOffset>-601980</wp:posOffset>
          </wp:positionV>
          <wp:extent cx="1601587" cy="364345"/>
          <wp:effectExtent l="38100" t="0" r="36830" b="3619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1587" cy="36434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50800" dist="50800" dir="5400000" algn="ctr" rotWithShape="0">
                      <a:schemeClr val="bg1">
                        <a:alpha val="0"/>
                      </a:schemeClr>
                    </a:outerShdw>
                  </a:effectLst>
                </pic:spPr>
              </pic:pic>
            </a:graphicData>
          </a:graphic>
        </wp:anchor>
      </w:drawing>
    </w:r>
  </w:p>
  <w:p w14:paraId="218E1E8D" w14:textId="77777777" w:rsidR="004E515E" w:rsidRDefault="004E51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045C"/>
    <w:multiLevelType w:val="multilevel"/>
    <w:tmpl w:val="E228BDC0"/>
    <w:lvl w:ilvl="0">
      <w:start w:val="1"/>
      <w:numFmt w:val="lowerLetter"/>
      <w:pStyle w:val="Numerada"/>
      <w:lvlText w:val="%1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96"/>
        </w:tabs>
        <w:ind w:left="1296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728"/>
        </w:tabs>
        <w:ind w:left="1728" w:hanging="432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2160"/>
        </w:tabs>
        <w:ind w:left="2160" w:hanging="43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92"/>
        </w:tabs>
        <w:ind w:left="2592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952"/>
        </w:tabs>
        <w:ind w:left="2952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312"/>
        </w:tabs>
        <w:ind w:left="3312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672"/>
        </w:tabs>
        <w:ind w:left="3672" w:hanging="360"/>
      </w:pPr>
      <w:rPr>
        <w:rFonts w:hint="default"/>
      </w:rPr>
    </w:lvl>
  </w:abstractNum>
  <w:abstractNum w:abstractNumId="1" w15:restartNumberingAfterBreak="0">
    <w:nsid w:val="0EC678F6"/>
    <w:multiLevelType w:val="multilevel"/>
    <w:tmpl w:val="B70A98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07F72"/>
    <w:multiLevelType w:val="hybridMultilevel"/>
    <w:tmpl w:val="56927646"/>
    <w:lvl w:ilvl="0" w:tplc="59988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06F94"/>
    <w:multiLevelType w:val="hybridMultilevel"/>
    <w:tmpl w:val="B70A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253EE"/>
    <w:multiLevelType w:val="multilevel"/>
    <w:tmpl w:val="194CB9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464226ED"/>
    <w:multiLevelType w:val="hybridMultilevel"/>
    <w:tmpl w:val="31A63208"/>
    <w:lvl w:ilvl="0" w:tplc="8346A7AA">
      <w:start w:val="1"/>
      <w:numFmt w:val="bullet"/>
      <w:pStyle w:val="OracleSansParagraphBullets"/>
      <w:lvlText w:val=""/>
      <w:lvlJc w:val="left"/>
      <w:pPr>
        <w:ind w:left="288" w:hanging="288"/>
      </w:pPr>
      <w:rPr>
        <w:rFonts w:ascii="Symbol" w:hAnsi="Symbol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96E0B"/>
    <w:multiLevelType w:val="hybridMultilevel"/>
    <w:tmpl w:val="6C8E030C"/>
    <w:lvl w:ilvl="0" w:tplc="FAC4B732">
      <w:start w:val="1"/>
      <w:numFmt w:val="lowerLetter"/>
      <w:lvlText w:val="%1."/>
      <w:lvlJc w:val="left"/>
      <w:pPr>
        <w:ind w:left="1080" w:hanging="72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66683"/>
    <w:multiLevelType w:val="hybridMultilevel"/>
    <w:tmpl w:val="E3AA99EE"/>
    <w:lvl w:ilvl="0" w:tplc="6824C972">
      <w:start w:val="1"/>
      <w:numFmt w:val="decimal"/>
      <w:lvlText w:val="%1."/>
      <w:lvlJc w:val="left"/>
      <w:pPr>
        <w:ind w:left="720" w:hanging="360"/>
      </w:pPr>
      <w:rPr>
        <w:rFonts w:hint="default"/>
        <w:color w:val="4E3629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756F1"/>
    <w:multiLevelType w:val="hybridMultilevel"/>
    <w:tmpl w:val="24C86ED4"/>
    <w:lvl w:ilvl="0" w:tplc="4EF80F0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D2D5F"/>
    <w:multiLevelType w:val="hybridMultilevel"/>
    <w:tmpl w:val="A6E072C6"/>
    <w:lvl w:ilvl="0" w:tplc="0F6AC39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437C4"/>
    <w:multiLevelType w:val="hybridMultilevel"/>
    <w:tmpl w:val="23D85EAE"/>
    <w:lvl w:ilvl="0" w:tplc="1700B10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4E3629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900DD"/>
    <w:multiLevelType w:val="multilevel"/>
    <w:tmpl w:val="95B49260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181330">
    <w:abstractNumId w:val="3"/>
  </w:num>
  <w:num w:numId="2" w16cid:durableId="459812061">
    <w:abstractNumId w:val="1"/>
  </w:num>
  <w:num w:numId="3" w16cid:durableId="326369817">
    <w:abstractNumId w:val="8"/>
  </w:num>
  <w:num w:numId="4" w16cid:durableId="835993875">
    <w:abstractNumId w:val="9"/>
  </w:num>
  <w:num w:numId="5" w16cid:durableId="1057156">
    <w:abstractNumId w:val="11"/>
  </w:num>
  <w:num w:numId="6" w16cid:durableId="688795113">
    <w:abstractNumId w:val="5"/>
  </w:num>
  <w:num w:numId="7" w16cid:durableId="917062207">
    <w:abstractNumId w:val="4"/>
  </w:num>
  <w:num w:numId="8" w16cid:durableId="1245651380">
    <w:abstractNumId w:val="7"/>
  </w:num>
  <w:num w:numId="9" w16cid:durableId="91440182">
    <w:abstractNumId w:val="10"/>
  </w:num>
  <w:num w:numId="10" w16cid:durableId="916981654">
    <w:abstractNumId w:val="2"/>
  </w:num>
  <w:num w:numId="11" w16cid:durableId="1137722403">
    <w:abstractNumId w:val="5"/>
  </w:num>
  <w:num w:numId="12" w16cid:durableId="1734084630">
    <w:abstractNumId w:val="5"/>
  </w:num>
  <w:num w:numId="13" w16cid:durableId="90975637">
    <w:abstractNumId w:val="5"/>
  </w:num>
  <w:num w:numId="14" w16cid:durableId="2002808739">
    <w:abstractNumId w:val="0"/>
  </w:num>
  <w:num w:numId="15" w16cid:durableId="10907391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697"/>
    <w:rsid w:val="00000CAE"/>
    <w:rsid w:val="00001591"/>
    <w:rsid w:val="00016F10"/>
    <w:rsid w:val="00037526"/>
    <w:rsid w:val="00043995"/>
    <w:rsid w:val="00045DFF"/>
    <w:rsid w:val="00052D3C"/>
    <w:rsid w:val="000535E2"/>
    <w:rsid w:val="00055A78"/>
    <w:rsid w:val="00056D82"/>
    <w:rsid w:val="00071A36"/>
    <w:rsid w:val="00080268"/>
    <w:rsid w:val="00092988"/>
    <w:rsid w:val="00095C66"/>
    <w:rsid w:val="00096215"/>
    <w:rsid w:val="000B2597"/>
    <w:rsid w:val="000C5CE0"/>
    <w:rsid w:val="000D1B82"/>
    <w:rsid w:val="000D1C1E"/>
    <w:rsid w:val="000D3DF0"/>
    <w:rsid w:val="000E44C0"/>
    <w:rsid w:val="000E5160"/>
    <w:rsid w:val="000F0B8A"/>
    <w:rsid w:val="000F695F"/>
    <w:rsid w:val="000F715C"/>
    <w:rsid w:val="00100859"/>
    <w:rsid w:val="001166FB"/>
    <w:rsid w:val="00121C34"/>
    <w:rsid w:val="001306FF"/>
    <w:rsid w:val="00130D87"/>
    <w:rsid w:val="00133113"/>
    <w:rsid w:val="00133276"/>
    <w:rsid w:val="00141BD8"/>
    <w:rsid w:val="001470A3"/>
    <w:rsid w:val="0016480A"/>
    <w:rsid w:val="00165BC2"/>
    <w:rsid w:val="001774F3"/>
    <w:rsid w:val="00191E93"/>
    <w:rsid w:val="00196CCE"/>
    <w:rsid w:val="001A16EC"/>
    <w:rsid w:val="001A6135"/>
    <w:rsid w:val="001C5A43"/>
    <w:rsid w:val="001D4CE8"/>
    <w:rsid w:val="001E184E"/>
    <w:rsid w:val="001E3651"/>
    <w:rsid w:val="001F66CB"/>
    <w:rsid w:val="00204FB7"/>
    <w:rsid w:val="002079F5"/>
    <w:rsid w:val="0023066E"/>
    <w:rsid w:val="00230B59"/>
    <w:rsid w:val="0023256F"/>
    <w:rsid w:val="00234529"/>
    <w:rsid w:val="0024070D"/>
    <w:rsid w:val="00261D23"/>
    <w:rsid w:val="00273DFE"/>
    <w:rsid w:val="00276139"/>
    <w:rsid w:val="00284231"/>
    <w:rsid w:val="002864A1"/>
    <w:rsid w:val="0028745A"/>
    <w:rsid w:val="002A57EE"/>
    <w:rsid w:val="002B587E"/>
    <w:rsid w:val="002C2C58"/>
    <w:rsid w:val="002C48AC"/>
    <w:rsid w:val="002C673C"/>
    <w:rsid w:val="00311AA2"/>
    <w:rsid w:val="00323841"/>
    <w:rsid w:val="00335688"/>
    <w:rsid w:val="00337A10"/>
    <w:rsid w:val="00337D82"/>
    <w:rsid w:val="00353D91"/>
    <w:rsid w:val="00362917"/>
    <w:rsid w:val="00372E09"/>
    <w:rsid w:val="00376210"/>
    <w:rsid w:val="00395C64"/>
    <w:rsid w:val="003A726C"/>
    <w:rsid w:val="003C790C"/>
    <w:rsid w:val="003E2740"/>
    <w:rsid w:val="003E6480"/>
    <w:rsid w:val="003F163D"/>
    <w:rsid w:val="003F3493"/>
    <w:rsid w:val="00412FE1"/>
    <w:rsid w:val="004155C6"/>
    <w:rsid w:val="00416E55"/>
    <w:rsid w:val="0042242B"/>
    <w:rsid w:val="0043718B"/>
    <w:rsid w:val="00473675"/>
    <w:rsid w:val="004A5D6E"/>
    <w:rsid w:val="004E515E"/>
    <w:rsid w:val="004F7631"/>
    <w:rsid w:val="00515119"/>
    <w:rsid w:val="005211AF"/>
    <w:rsid w:val="005231C1"/>
    <w:rsid w:val="00551990"/>
    <w:rsid w:val="00557D95"/>
    <w:rsid w:val="00576366"/>
    <w:rsid w:val="00576395"/>
    <w:rsid w:val="005802D6"/>
    <w:rsid w:val="0058564A"/>
    <w:rsid w:val="00595C9C"/>
    <w:rsid w:val="005C159F"/>
    <w:rsid w:val="005C5697"/>
    <w:rsid w:val="005C6DDF"/>
    <w:rsid w:val="005C7447"/>
    <w:rsid w:val="005F00B8"/>
    <w:rsid w:val="005F1382"/>
    <w:rsid w:val="00616D63"/>
    <w:rsid w:val="00627C5B"/>
    <w:rsid w:val="00632A74"/>
    <w:rsid w:val="006405D1"/>
    <w:rsid w:val="00663A38"/>
    <w:rsid w:val="00663CB3"/>
    <w:rsid w:val="00666C2A"/>
    <w:rsid w:val="00684CBD"/>
    <w:rsid w:val="00696C39"/>
    <w:rsid w:val="00697C1C"/>
    <w:rsid w:val="006B5F02"/>
    <w:rsid w:val="006C6160"/>
    <w:rsid w:val="006D5E6F"/>
    <w:rsid w:val="006F07E4"/>
    <w:rsid w:val="0078757F"/>
    <w:rsid w:val="00791552"/>
    <w:rsid w:val="00793797"/>
    <w:rsid w:val="007A5FCD"/>
    <w:rsid w:val="007B5A12"/>
    <w:rsid w:val="007D0971"/>
    <w:rsid w:val="007F0F6A"/>
    <w:rsid w:val="0080038D"/>
    <w:rsid w:val="0083166B"/>
    <w:rsid w:val="00832DC0"/>
    <w:rsid w:val="00837875"/>
    <w:rsid w:val="00873836"/>
    <w:rsid w:val="008963E9"/>
    <w:rsid w:val="008A2683"/>
    <w:rsid w:val="008B1770"/>
    <w:rsid w:val="008C7A90"/>
    <w:rsid w:val="008D1BA0"/>
    <w:rsid w:val="008D6423"/>
    <w:rsid w:val="008E2B2F"/>
    <w:rsid w:val="008E6ED3"/>
    <w:rsid w:val="00900633"/>
    <w:rsid w:val="00913BC8"/>
    <w:rsid w:val="00916CD5"/>
    <w:rsid w:val="009214C1"/>
    <w:rsid w:val="0092480E"/>
    <w:rsid w:val="00931D77"/>
    <w:rsid w:val="009379CE"/>
    <w:rsid w:val="00940D1A"/>
    <w:rsid w:val="009624BA"/>
    <w:rsid w:val="0097160C"/>
    <w:rsid w:val="0097705A"/>
    <w:rsid w:val="00985B99"/>
    <w:rsid w:val="009A5FB1"/>
    <w:rsid w:val="009B167E"/>
    <w:rsid w:val="009B3AEC"/>
    <w:rsid w:val="009B6715"/>
    <w:rsid w:val="009D19A2"/>
    <w:rsid w:val="009D6744"/>
    <w:rsid w:val="009E0043"/>
    <w:rsid w:val="009E0E78"/>
    <w:rsid w:val="00A116FD"/>
    <w:rsid w:val="00A27786"/>
    <w:rsid w:val="00A35CEA"/>
    <w:rsid w:val="00A37982"/>
    <w:rsid w:val="00A44D8D"/>
    <w:rsid w:val="00A473C0"/>
    <w:rsid w:val="00A52846"/>
    <w:rsid w:val="00A534E4"/>
    <w:rsid w:val="00A5383F"/>
    <w:rsid w:val="00A562A4"/>
    <w:rsid w:val="00A75DF9"/>
    <w:rsid w:val="00A87E6D"/>
    <w:rsid w:val="00A924F6"/>
    <w:rsid w:val="00AB14F4"/>
    <w:rsid w:val="00AC02FF"/>
    <w:rsid w:val="00AC6551"/>
    <w:rsid w:val="00AE7E09"/>
    <w:rsid w:val="00AF1FE5"/>
    <w:rsid w:val="00B01C31"/>
    <w:rsid w:val="00B03D98"/>
    <w:rsid w:val="00B0552A"/>
    <w:rsid w:val="00B1205B"/>
    <w:rsid w:val="00B32909"/>
    <w:rsid w:val="00B544D1"/>
    <w:rsid w:val="00B802DE"/>
    <w:rsid w:val="00B849A1"/>
    <w:rsid w:val="00B873A5"/>
    <w:rsid w:val="00B979D2"/>
    <w:rsid w:val="00BA087D"/>
    <w:rsid w:val="00BB2345"/>
    <w:rsid w:val="00BC2659"/>
    <w:rsid w:val="00BE04FC"/>
    <w:rsid w:val="00BF76C6"/>
    <w:rsid w:val="00C068D5"/>
    <w:rsid w:val="00C24004"/>
    <w:rsid w:val="00C57061"/>
    <w:rsid w:val="00C626D2"/>
    <w:rsid w:val="00C723C0"/>
    <w:rsid w:val="00C729FB"/>
    <w:rsid w:val="00C91F34"/>
    <w:rsid w:val="00CA6DCC"/>
    <w:rsid w:val="00CC508E"/>
    <w:rsid w:val="00CC5A89"/>
    <w:rsid w:val="00CF75BD"/>
    <w:rsid w:val="00D2092D"/>
    <w:rsid w:val="00D30D80"/>
    <w:rsid w:val="00D71CEE"/>
    <w:rsid w:val="00D91ABA"/>
    <w:rsid w:val="00DA3109"/>
    <w:rsid w:val="00DB077C"/>
    <w:rsid w:val="00DB1A09"/>
    <w:rsid w:val="00DC2EA5"/>
    <w:rsid w:val="00DF055F"/>
    <w:rsid w:val="00DF5F44"/>
    <w:rsid w:val="00E00651"/>
    <w:rsid w:val="00E03F6A"/>
    <w:rsid w:val="00E0494E"/>
    <w:rsid w:val="00E10FD3"/>
    <w:rsid w:val="00E1338C"/>
    <w:rsid w:val="00E14B87"/>
    <w:rsid w:val="00E21BCC"/>
    <w:rsid w:val="00E24A50"/>
    <w:rsid w:val="00E417A1"/>
    <w:rsid w:val="00E44CBC"/>
    <w:rsid w:val="00E47D7B"/>
    <w:rsid w:val="00E50C19"/>
    <w:rsid w:val="00E57F9E"/>
    <w:rsid w:val="00E664F8"/>
    <w:rsid w:val="00E72925"/>
    <w:rsid w:val="00E85A04"/>
    <w:rsid w:val="00E90A18"/>
    <w:rsid w:val="00E95F2F"/>
    <w:rsid w:val="00EA3BAB"/>
    <w:rsid w:val="00EB059F"/>
    <w:rsid w:val="00EC275E"/>
    <w:rsid w:val="00ED52E6"/>
    <w:rsid w:val="00EE618D"/>
    <w:rsid w:val="00EF0A0A"/>
    <w:rsid w:val="00EF37DA"/>
    <w:rsid w:val="00F10039"/>
    <w:rsid w:val="00F252E0"/>
    <w:rsid w:val="00F27A64"/>
    <w:rsid w:val="00F5296B"/>
    <w:rsid w:val="00F55C87"/>
    <w:rsid w:val="00F8327B"/>
    <w:rsid w:val="00F8670E"/>
    <w:rsid w:val="00F9420A"/>
    <w:rsid w:val="00FB478E"/>
    <w:rsid w:val="00FC10B8"/>
    <w:rsid w:val="00FC252C"/>
    <w:rsid w:val="00FC7689"/>
    <w:rsid w:val="00FD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6A9E79B"/>
  <w15:chartTrackingRefBased/>
  <w15:docId w15:val="{20734F6D-A434-4030-84CB-20EBD655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715"/>
  </w:style>
  <w:style w:type="paragraph" w:styleId="Ttulo2">
    <w:name w:val="heading 2"/>
    <w:basedOn w:val="Normal"/>
    <w:next w:val="Textbody"/>
    <w:link w:val="Ttulo2Char"/>
    <w:rsid w:val="00900633"/>
    <w:pPr>
      <w:keepNext/>
      <w:widowControl w:val="0"/>
      <w:suppressAutoHyphens/>
      <w:autoSpaceDN w:val="0"/>
      <w:spacing w:before="240" w:after="120"/>
      <w:textAlignment w:val="baseline"/>
      <w:outlineLvl w:val="1"/>
    </w:pPr>
    <w:rPr>
      <w:rFonts w:ascii="Times New Roman" w:eastAsia="SimSun" w:hAnsi="Times New Roman" w:cs="Mangal"/>
      <w:b/>
      <w:bCs/>
      <w:kern w:val="3"/>
      <w:sz w:val="36"/>
      <w:szCs w:val="36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OracleSansTitle">
    <w:name w:val="Oracle Sans Title"/>
    <w:basedOn w:val="Normal"/>
    <w:link w:val="OracleSansTitleChar"/>
    <w:qFormat/>
    <w:rsid w:val="00121C34"/>
    <w:rPr>
      <w:rFonts w:ascii="Arial" w:hAnsi="Arial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621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6210"/>
    <w:rPr>
      <w:rFonts w:ascii="Lucida Grande" w:hAnsi="Lucida Grande" w:cs="Lucida Grande"/>
      <w:sz w:val="18"/>
      <w:szCs w:val="18"/>
    </w:rPr>
  </w:style>
  <w:style w:type="paragraph" w:customStyle="1" w:styleId="OracleSansH1">
    <w:name w:val="Oracle Sans H1"/>
    <w:basedOn w:val="OracleSansTitle"/>
    <w:qFormat/>
    <w:rsid w:val="00DF5F44"/>
    <w:rPr>
      <w:b/>
      <w:color w:val="D1350F" w:themeColor="accent1"/>
      <w:sz w:val="72"/>
      <w:szCs w:val="72"/>
    </w:rPr>
  </w:style>
  <w:style w:type="paragraph" w:customStyle="1" w:styleId="OracleSansSubhead">
    <w:name w:val="Oracle Sans Subhead"/>
    <w:basedOn w:val="OracleSansTitle"/>
    <w:qFormat/>
    <w:rsid w:val="00DF5F44"/>
    <w:rPr>
      <w:b/>
      <w:color w:val="AE7E65" w:themeColor="text1" w:themeTint="99"/>
      <w:sz w:val="48"/>
      <w:szCs w:val="48"/>
    </w:rPr>
  </w:style>
  <w:style w:type="paragraph" w:customStyle="1" w:styleId="OracleSansH3">
    <w:name w:val="Oracle Sans H3"/>
    <w:basedOn w:val="OracleSansTitle"/>
    <w:link w:val="OracleSansH3Char"/>
    <w:qFormat/>
    <w:rsid w:val="00DF5F44"/>
    <w:pPr>
      <w:spacing w:before="240" w:line="288" w:lineRule="auto"/>
    </w:pPr>
    <w:rPr>
      <w:b/>
      <w:color w:val="4E3629" w:themeColor="text1"/>
      <w:sz w:val="22"/>
    </w:rPr>
  </w:style>
  <w:style w:type="paragraph" w:customStyle="1" w:styleId="OracleSansParagraphText">
    <w:name w:val="Oracle Sans Paragraph Text"/>
    <w:basedOn w:val="OracleSansTitle"/>
    <w:qFormat/>
    <w:rsid w:val="00DF5F44"/>
    <w:pPr>
      <w:spacing w:line="288" w:lineRule="auto"/>
    </w:pPr>
    <w:rPr>
      <w:color w:val="4E3629" w:themeColor="text1"/>
      <w:sz w:val="18"/>
      <w:szCs w:val="18"/>
    </w:rPr>
  </w:style>
  <w:style w:type="paragraph" w:customStyle="1" w:styleId="OracleSansParagraphBullets">
    <w:name w:val="Oracle Sans Paragraph Bullets"/>
    <w:basedOn w:val="OracleSansParagraphText"/>
    <w:qFormat/>
    <w:rsid w:val="00DF5F44"/>
    <w:pPr>
      <w:numPr>
        <w:numId w:val="13"/>
      </w:numPr>
      <w:spacing w:line="240" w:lineRule="auto"/>
    </w:pPr>
  </w:style>
  <w:style w:type="paragraph" w:customStyle="1" w:styleId="OracleSansFooter">
    <w:name w:val="Oracle Sans Footer"/>
    <w:basedOn w:val="OracleSansParagraphText"/>
    <w:qFormat/>
    <w:rsid w:val="00DF5F44"/>
    <w:rPr>
      <w:sz w:val="12"/>
      <w:szCs w:val="12"/>
    </w:rPr>
  </w:style>
  <w:style w:type="paragraph" w:styleId="Cabealho">
    <w:name w:val="header"/>
    <w:basedOn w:val="Normal"/>
    <w:link w:val="CabealhoChar"/>
    <w:uiPriority w:val="99"/>
    <w:unhideWhenUsed/>
    <w:rsid w:val="00ED52E6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D52E6"/>
  </w:style>
  <w:style w:type="paragraph" w:styleId="Rodap">
    <w:name w:val="footer"/>
    <w:basedOn w:val="Normal"/>
    <w:link w:val="RodapChar"/>
    <w:uiPriority w:val="99"/>
    <w:unhideWhenUsed/>
    <w:rsid w:val="00ED52E6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ED52E6"/>
  </w:style>
  <w:style w:type="character" w:styleId="Hyperlink">
    <w:name w:val="Hyperlink"/>
    <w:basedOn w:val="Fontepargpadro"/>
    <w:uiPriority w:val="99"/>
    <w:unhideWhenUsed/>
    <w:rsid w:val="00793797"/>
    <w:rPr>
      <w:color w:val="9DBEC4" w:themeColor="hyperlink"/>
      <w:u w:val="single"/>
    </w:rPr>
  </w:style>
  <w:style w:type="paragraph" w:customStyle="1" w:styleId="OracleSansParagraphBulletsTop">
    <w:name w:val="Oracle Sans Paragraph Bullets Top"/>
    <w:basedOn w:val="OracleSansParagraphBullets"/>
    <w:qFormat/>
    <w:rsid w:val="00DF5F44"/>
    <w:pPr>
      <w:spacing w:before="80"/>
    </w:pPr>
    <w:rPr>
      <w:szCs w:val="20"/>
    </w:rPr>
  </w:style>
  <w:style w:type="paragraph" w:customStyle="1" w:styleId="OracleSansParagraphTop">
    <w:name w:val="Oracle Sans Paragraph Top"/>
    <w:basedOn w:val="OracleSansParagraphBulletsTop"/>
    <w:qFormat/>
    <w:rsid w:val="00DF5F44"/>
  </w:style>
  <w:style w:type="paragraph" w:customStyle="1" w:styleId="OracleSansParagraphTextTop">
    <w:name w:val="Oracle Sans Paragraph Text Top"/>
    <w:basedOn w:val="OracleSansParagraphText"/>
    <w:qFormat/>
    <w:rsid w:val="00DF5F44"/>
    <w:pPr>
      <w:spacing w:before="120"/>
    </w:pPr>
  </w:style>
  <w:style w:type="paragraph" w:customStyle="1" w:styleId="OracleSansH4">
    <w:name w:val="Oracle Sans H4"/>
    <w:basedOn w:val="OracleSansParagraphTextTop"/>
    <w:qFormat/>
    <w:rsid w:val="00DF5F44"/>
    <w:rPr>
      <w:color w:val="AE7E65" w:themeColor="text1" w:themeTint="99"/>
      <w:sz w:val="20"/>
      <w:szCs w:val="20"/>
    </w:rPr>
  </w:style>
  <w:style w:type="paragraph" w:customStyle="1" w:styleId="OracleSansDisclaimer">
    <w:name w:val="Oracle Sans Disclaimer"/>
    <w:basedOn w:val="OracleSansParagraphTextTop"/>
    <w:qFormat/>
    <w:rsid w:val="00DF5F44"/>
    <w:rPr>
      <w:sz w:val="12"/>
    </w:rPr>
  </w:style>
  <w:style w:type="paragraph" w:customStyle="1" w:styleId="OracleSansHeaderLink">
    <w:name w:val="Oracle Sans Header Link"/>
    <w:basedOn w:val="OracleSansTitle"/>
    <w:qFormat/>
    <w:rsid w:val="00DF5F44"/>
    <w:rPr>
      <w:color w:val="D1350F" w:themeColor="accent1"/>
      <w:sz w:val="22"/>
      <w:szCs w:val="22"/>
    </w:rPr>
  </w:style>
  <w:style w:type="table" w:styleId="Tabelacomgrade">
    <w:name w:val="Table Grid"/>
    <w:basedOn w:val="Tabelanormal"/>
    <w:uiPriority w:val="59"/>
    <w:rsid w:val="00A87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rsid w:val="00900633"/>
    <w:rPr>
      <w:rFonts w:ascii="Times New Roman" w:eastAsia="SimSun" w:hAnsi="Times New Roman" w:cs="Mangal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900633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lang w:eastAsia="zh-CN" w:bidi="hi-IN"/>
    </w:rPr>
  </w:style>
  <w:style w:type="paragraph" w:customStyle="1" w:styleId="Textbody">
    <w:name w:val="Text body"/>
    <w:basedOn w:val="Standard"/>
    <w:rsid w:val="00900633"/>
    <w:pPr>
      <w:spacing w:after="120"/>
    </w:pPr>
  </w:style>
  <w:style w:type="paragraph" w:customStyle="1" w:styleId="TableContents">
    <w:name w:val="Table Contents"/>
    <w:basedOn w:val="Standard"/>
    <w:rsid w:val="00900633"/>
    <w:pPr>
      <w:suppressLineNumbers/>
    </w:pPr>
  </w:style>
  <w:style w:type="character" w:customStyle="1" w:styleId="OracleSansTitleChar">
    <w:name w:val="Oracle Sans Title Char"/>
    <w:basedOn w:val="Fontepargpadro"/>
    <w:link w:val="OracleSansTitle"/>
    <w:rsid w:val="00900633"/>
    <w:rPr>
      <w:rFonts w:ascii="Arial" w:hAnsi="Arial"/>
      <w:sz w:val="32"/>
      <w:szCs w:val="32"/>
    </w:rPr>
  </w:style>
  <w:style w:type="paragraph" w:customStyle="1" w:styleId="P68B1DB1-OracleSansParagraphText22">
    <w:name w:val="P68B1DB1-OracleSansParagraphText22"/>
    <w:basedOn w:val="Normal"/>
    <w:rsid w:val="005C5697"/>
    <w:pPr>
      <w:widowControl w:val="0"/>
      <w:spacing w:line="288" w:lineRule="auto"/>
      <w:jc w:val="both"/>
    </w:pPr>
    <w:rPr>
      <w:rFonts w:ascii="Arial" w:hAnsi="Arial"/>
      <w:color w:val="4E3629" w:themeColor="text1"/>
      <w:kern w:val="2"/>
      <w:sz w:val="12"/>
      <w:szCs w:val="20"/>
      <w:lang w:eastAsia="zh-CN"/>
    </w:rPr>
  </w:style>
  <w:style w:type="character" w:customStyle="1" w:styleId="OracleSansH3Char">
    <w:name w:val="Oracle Sans H3 Char"/>
    <w:basedOn w:val="OracleSansTitleChar"/>
    <w:link w:val="OracleSansH3"/>
    <w:rsid w:val="00323841"/>
    <w:rPr>
      <w:rFonts w:ascii="Arial" w:hAnsi="Arial"/>
      <w:b/>
      <w:color w:val="4E3629" w:themeColor="text1"/>
      <w:sz w:val="22"/>
      <w:szCs w:val="32"/>
    </w:rPr>
  </w:style>
  <w:style w:type="paragraph" w:styleId="Corpodetexto">
    <w:name w:val="Body Text"/>
    <w:basedOn w:val="Normal"/>
    <w:link w:val="CorpodetextoChar"/>
    <w:rsid w:val="00323841"/>
    <w:pPr>
      <w:spacing w:before="60" w:after="60"/>
    </w:pPr>
    <w:rPr>
      <w:rFonts w:ascii="Arial" w:eastAsia="SimSun" w:hAnsi="Arial" w:cs="Times New Roman"/>
      <w:sz w:val="22"/>
      <w:szCs w:val="20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323841"/>
    <w:rPr>
      <w:rFonts w:ascii="Arial" w:eastAsia="SimSun" w:hAnsi="Arial" w:cs="Times New Roman"/>
      <w:sz w:val="22"/>
      <w:szCs w:val="20"/>
      <w:lang w:eastAsia="zh-CN"/>
    </w:rPr>
  </w:style>
  <w:style w:type="paragraph" w:customStyle="1" w:styleId="Task1">
    <w:name w:val="Task 1"/>
    <w:basedOn w:val="Corpodetexto"/>
    <w:rsid w:val="00323841"/>
    <w:pPr>
      <w:tabs>
        <w:tab w:val="left" w:pos="432"/>
      </w:tabs>
      <w:ind w:left="432" w:hanging="432"/>
    </w:pPr>
    <w:rPr>
      <w:rFonts w:eastAsia="Times New Roman"/>
      <w:lang w:eastAsia="en-US"/>
    </w:rPr>
  </w:style>
  <w:style w:type="paragraph" w:customStyle="1" w:styleId="SectionTitle">
    <w:name w:val="Section Title"/>
    <w:basedOn w:val="Corpodetexto"/>
    <w:next w:val="Corpodetexto"/>
    <w:rsid w:val="00323841"/>
    <w:pPr>
      <w:keepNext/>
      <w:spacing w:before="240" w:after="0"/>
    </w:pPr>
    <w:rPr>
      <w:rFonts w:eastAsia="Times New Roman"/>
      <w:b/>
      <w:sz w:val="24"/>
      <w:lang w:eastAsia="en-US"/>
    </w:rPr>
  </w:style>
  <w:style w:type="paragraph" w:styleId="Numerada">
    <w:name w:val="List Number"/>
    <w:basedOn w:val="Corpodetexto"/>
    <w:rsid w:val="00323841"/>
    <w:pPr>
      <w:numPr>
        <w:numId w:val="14"/>
      </w:numPr>
    </w:pPr>
  </w:style>
  <w:style w:type="paragraph" w:customStyle="1" w:styleId="PageTitle">
    <w:name w:val="Page Title"/>
    <w:basedOn w:val="Corpodetexto"/>
    <w:next w:val="SectionTitle"/>
    <w:rsid w:val="00323841"/>
    <w:pPr>
      <w:keepNext/>
      <w:pageBreakBefore/>
      <w:pBdr>
        <w:bottom w:val="single" w:sz="6" w:space="1" w:color="auto"/>
      </w:pBdr>
    </w:pPr>
    <w:rPr>
      <w:rFonts w:eastAsia="Times New Roman"/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http://upload.wikimedia.org/wikipedia/commons/2/26/Traffic_lights_3_states.png" TargetMode="External"/><Relationship Id="rId4" Type="http://schemas.openxmlformats.org/officeDocument/2006/relationships/settings" Target="settings.xml"/><Relationship Id="rId9" Type="http://schemas.openxmlformats.org/officeDocument/2006/relationships/image" Target="http://upload.wikimedia.org/wikipedia/commons/2/26/Traffic_lights_3_states.png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LHOFFMA\Documents\Custom%20Office%20Templates\OA%20Redwood%20Template%202022.dotx" TargetMode="External"/></Relationships>
</file>

<file path=word/theme/theme1.xml><?xml version="1.0" encoding="utf-8"?>
<a:theme xmlns:a="http://schemas.openxmlformats.org/drawingml/2006/main" name="OA Redwood Document Theme">
  <a:themeElements>
    <a:clrScheme name="Oracle OpenWorld 2019">
      <a:dk1>
        <a:srgbClr val="4E3629"/>
      </a:dk1>
      <a:lt1>
        <a:sysClr val="window" lastClr="FFFFFF"/>
      </a:lt1>
      <a:dk2>
        <a:srgbClr val="4E3629"/>
      </a:dk2>
      <a:lt2>
        <a:srgbClr val="E0E2E1"/>
      </a:lt2>
      <a:accent1>
        <a:srgbClr val="D1350F"/>
      </a:accent1>
      <a:accent2>
        <a:srgbClr val="F5B642"/>
      </a:accent2>
      <a:accent3>
        <a:srgbClr val="9DBEC4"/>
      </a:accent3>
      <a:accent4>
        <a:srgbClr val="006E43"/>
      </a:accent4>
      <a:accent5>
        <a:srgbClr val="4E3629"/>
      </a:accent5>
      <a:accent6>
        <a:srgbClr val="4E3629"/>
      </a:accent6>
      <a:hlink>
        <a:srgbClr val="9DBEC4"/>
      </a:hlink>
      <a:folHlink>
        <a:srgbClr val="F5B64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rtlCol="0">
        <a:spAutoFit/>
      </a:bodyPr>
      <a:lstStyle>
        <a:defPPr algn="l">
          <a:defRPr sz="2400" dirty="0" err="1" smtClean="0">
            <a:latin typeface="Oracle Sans Light" panose="020B0403020204020204" pitchFamily="34" charset="0"/>
            <a:cs typeface="Oracle Sans Light" panose="020B0403020204020204" pitchFamily="34" charset="0"/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OA Redwood Theme" id="{9825F956-77F7-45D0-8E8C-FBA07EF21886}" vid="{69030165-9D9E-463D-B86C-C50C5A965C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E14F7B-BBA5-455D-B29F-6839A52CA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OA Redwood Template 2022.dotx</Template>
  <TotalTime>7</TotalTime>
  <Pages>3</Pages>
  <Words>436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NLHOFFMA</dc:creator>
  <cp:keywords/>
  <dc:description/>
  <cp:lastModifiedBy>Eduardo Gama</cp:lastModifiedBy>
  <cp:revision>12</cp:revision>
  <cp:lastPrinted>2019-10-14T17:27:00Z</cp:lastPrinted>
  <dcterms:created xsi:type="dcterms:W3CDTF">2022-02-12T16:47:00Z</dcterms:created>
  <dcterms:modified xsi:type="dcterms:W3CDTF">2022-06-15T14:34:00Z</dcterms:modified>
</cp:coreProperties>
</file>